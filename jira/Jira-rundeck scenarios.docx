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4ED7" w:rsidRDefault="00016548" w:rsidP="002E70A0">
      <w:pPr>
        <w:pStyle w:val="Title"/>
        <w:ind w:left="4230" w:right="-1170"/>
        <w:jc w:val="center"/>
        <w:rPr>
          <w:rFonts w:cs="Calibri"/>
          <w:sz w:val="24"/>
          <w:szCs w:val="24"/>
        </w:rPr>
      </w:pPr>
      <w:bookmarkStart w:id="0" w:name="_GoBack"/>
      <w:r w:rsidRPr="00D57A2E">
        <w:rPr>
          <w:rFonts w:cs="Calibri"/>
          <w:noProof/>
          <w:sz w:val="24"/>
          <w:szCs w:val="24"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4967802</wp:posOffset>
            </wp:positionH>
            <wp:positionV relativeFrom="paragraph">
              <wp:posOffset>-857250</wp:posOffset>
            </wp:positionV>
            <wp:extent cx="1834318" cy="23622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ctangle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43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5A9" w:rsidRPr="00D57A2E">
        <w:rPr>
          <w:rFonts w:cs="Calibri"/>
          <w:sz w:val="24"/>
          <w:szCs w:val="24"/>
        </w:rPr>
        <w:t xml:space="preserve"> </w:t>
      </w:r>
    </w:p>
    <w:p w:rsidR="00C00C8C" w:rsidRPr="00A02828" w:rsidRDefault="008614FB" w:rsidP="002E70A0">
      <w:pPr>
        <w:pStyle w:val="Title"/>
        <w:ind w:left="4230" w:right="-1170"/>
        <w:jc w:val="center"/>
        <w:rPr>
          <w:rFonts w:cs="Calibri"/>
          <w:sz w:val="52"/>
          <w:szCs w:val="52"/>
        </w:rPr>
      </w:pPr>
      <w:r>
        <w:rPr>
          <w:rFonts w:cs="Calibri"/>
          <w:sz w:val="52"/>
          <w:szCs w:val="52"/>
        </w:rPr>
        <w:t>Jira-</w:t>
      </w:r>
      <w:proofErr w:type="spellStart"/>
      <w:r w:rsidR="00B9031F" w:rsidRPr="00A02828">
        <w:rPr>
          <w:rFonts w:cs="Calibri"/>
          <w:sz w:val="52"/>
          <w:szCs w:val="52"/>
        </w:rPr>
        <w:t>Rundeck</w:t>
      </w:r>
      <w:proofErr w:type="spellEnd"/>
      <w:r w:rsidR="00A02828">
        <w:rPr>
          <w:rFonts w:cs="Calibri"/>
          <w:sz w:val="52"/>
          <w:szCs w:val="52"/>
        </w:rPr>
        <w:t xml:space="preserve"> </w:t>
      </w:r>
      <w:r w:rsidR="00B9031F" w:rsidRPr="00A02828">
        <w:rPr>
          <w:rFonts w:cs="Calibri"/>
          <w:sz w:val="52"/>
          <w:szCs w:val="52"/>
        </w:rPr>
        <w:t>scenarios</w:t>
      </w:r>
    </w:p>
    <w:p w:rsidR="000B035A" w:rsidRPr="00D57A2E" w:rsidRDefault="000B035A" w:rsidP="00C00C8C">
      <w:pPr>
        <w:pStyle w:val="Title"/>
        <w:jc w:val="center"/>
        <w:rPr>
          <w:rFonts w:cs="Calibri"/>
          <w:sz w:val="24"/>
          <w:szCs w:val="24"/>
        </w:rPr>
      </w:pPr>
    </w:p>
    <w:p w:rsidR="004C7D65" w:rsidRPr="00D57A2E" w:rsidRDefault="004C7D65" w:rsidP="00C00C8C">
      <w:pPr>
        <w:pStyle w:val="Title"/>
        <w:jc w:val="center"/>
        <w:rPr>
          <w:rFonts w:cs="Calibri"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9B0674" w:rsidRPr="00D57A2E" w:rsidRDefault="000B035A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t>www.zippyops.com</w:t>
      </w:r>
    </w:p>
    <w:p w:rsidR="000B035A" w:rsidRPr="00D57A2E" w:rsidRDefault="000B035A" w:rsidP="00F353DC">
      <w:pPr>
        <w:pStyle w:val="Title"/>
        <w:ind w:left="3600" w:right="-1170"/>
        <w:jc w:val="center"/>
        <w:rPr>
          <w:rStyle w:val="Hyperlink"/>
          <w:rFonts w:cs="Calibri"/>
          <w:sz w:val="24"/>
          <w:szCs w:val="24"/>
          <w:u w:val="none"/>
        </w:rPr>
      </w:pPr>
      <w:r w:rsidRPr="00D57A2E">
        <w:rPr>
          <w:rStyle w:val="Hyperlink"/>
          <w:rFonts w:cs="Calibri"/>
          <w:sz w:val="24"/>
          <w:szCs w:val="24"/>
          <w:u w:val="none"/>
        </w:rPr>
        <w:t xml:space="preserve">172-172, 5th floor Old </w:t>
      </w:r>
      <w:proofErr w:type="spellStart"/>
      <w:r w:rsidRPr="00D57A2E">
        <w:rPr>
          <w:rStyle w:val="Hyperlink"/>
          <w:rFonts w:cs="Calibri"/>
          <w:sz w:val="24"/>
          <w:szCs w:val="24"/>
          <w:u w:val="none"/>
        </w:rPr>
        <w:t>Mahabalipuram</w:t>
      </w:r>
      <w:proofErr w:type="spellEnd"/>
      <w:r w:rsidRPr="00D57A2E">
        <w:rPr>
          <w:rStyle w:val="Hyperlink"/>
          <w:rFonts w:cs="Calibri"/>
          <w:sz w:val="24"/>
          <w:szCs w:val="24"/>
          <w:u w:val="none"/>
        </w:rPr>
        <w:t xml:space="preserve"> Road</w:t>
      </w:r>
    </w:p>
    <w:p w:rsidR="000B035A" w:rsidRPr="00D57A2E" w:rsidRDefault="000B035A" w:rsidP="004C7D65">
      <w:pPr>
        <w:pStyle w:val="Title"/>
        <w:ind w:left="3600" w:right="-1170"/>
        <w:jc w:val="center"/>
        <w:rPr>
          <w:rFonts w:cs="Calibri"/>
          <w:sz w:val="24"/>
          <w:szCs w:val="24"/>
        </w:rPr>
      </w:pPr>
      <w:r w:rsidRPr="00D57A2E">
        <w:rPr>
          <w:rStyle w:val="Hyperlink"/>
          <w:rFonts w:cs="Calibri"/>
          <w:sz w:val="24"/>
          <w:szCs w:val="24"/>
          <w:u w:val="none"/>
        </w:rPr>
        <w:t>(Above Axis Bank-PTC Bus Stop)</w:t>
      </w:r>
      <w:r w:rsidRPr="00D57A2E">
        <w:rPr>
          <w:rStyle w:val="Hyperlink"/>
          <w:rFonts w:cs="Calibri"/>
          <w:sz w:val="24"/>
          <w:szCs w:val="24"/>
          <w:u w:val="none"/>
        </w:rPr>
        <w:br/>
      </w:r>
      <w:proofErr w:type="spellStart"/>
      <w:r w:rsidRPr="00D57A2E">
        <w:rPr>
          <w:rStyle w:val="Hyperlink"/>
          <w:rFonts w:cs="Calibri"/>
          <w:sz w:val="24"/>
          <w:szCs w:val="24"/>
          <w:u w:val="none"/>
        </w:rPr>
        <w:t>Thuraipakkam</w:t>
      </w:r>
      <w:proofErr w:type="spellEnd"/>
      <w:r w:rsidRPr="00D57A2E">
        <w:rPr>
          <w:rStyle w:val="Hyperlink"/>
          <w:rFonts w:cs="Calibri"/>
          <w:sz w:val="24"/>
          <w:szCs w:val="24"/>
          <w:u w:val="none"/>
        </w:rPr>
        <w:br/>
        <w:t>Chennai 600097</w:t>
      </w:r>
    </w:p>
    <w:p w:rsidR="000B035A" w:rsidRPr="00D57A2E" w:rsidRDefault="000B035A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sym w:font="Wingdings" w:char="F02A"/>
      </w:r>
      <w:hyperlink r:id="rId9" w:history="1">
        <w:r w:rsidRPr="00D57A2E">
          <w:rPr>
            <w:rFonts w:cs="Calibri"/>
            <w:b/>
            <w:sz w:val="24"/>
            <w:szCs w:val="24"/>
          </w:rPr>
          <w:t>zippyops@gmail.com</w:t>
        </w:r>
      </w:hyperlink>
    </w:p>
    <w:p w:rsidR="00BD26AE" w:rsidRPr="00D57A2E" w:rsidRDefault="00BD26A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BD26AE" w:rsidRPr="00D57A2E" w:rsidRDefault="00BD26A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D57A2E" w:rsidRDefault="00D57A2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D57A2E" w:rsidRDefault="00D57A2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BD26AE" w:rsidRPr="00D57A2E" w:rsidRDefault="000B035A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sym w:font="Wingdings" w:char="F029"/>
      </w:r>
      <w:r w:rsidR="00BD26AE" w:rsidRPr="00D57A2E">
        <w:rPr>
          <w:rFonts w:cs="Calibri"/>
          <w:b/>
          <w:sz w:val="24"/>
          <w:szCs w:val="24"/>
        </w:rPr>
        <w:t>+91 7010585768</w:t>
      </w:r>
    </w:p>
    <w:p w:rsidR="000B61D0" w:rsidRDefault="000B61D0" w:rsidP="000B61D0">
      <w:pPr>
        <w:pStyle w:val="Heading1"/>
      </w:pPr>
      <w:r>
        <w:lastRenderedPageBreak/>
        <w:t>adding plugins in jira for rundeck.</w:t>
      </w:r>
    </w:p>
    <w:p w:rsidR="000B61D0" w:rsidRDefault="000B61D0" w:rsidP="000B61D0">
      <w:r>
        <w:t xml:space="preserve">Login to </w:t>
      </w:r>
      <w:proofErr w:type="spellStart"/>
      <w:r>
        <w:t>jira</w:t>
      </w:r>
      <w:proofErr w:type="spellEnd"/>
      <w:r>
        <w:t xml:space="preserve"> service disk and click setting and in that click Manage apps</w:t>
      </w:r>
    </w:p>
    <w:p w:rsidR="000B61D0" w:rsidRDefault="000B61D0" w:rsidP="000B61D0">
      <w:r>
        <w:rPr>
          <w:noProof/>
          <w:lang w:eastAsia="en-US"/>
        </w:rPr>
        <w:drawing>
          <wp:inline distT="0" distB="0" distL="0" distR="0" wp14:anchorId="4313F19D" wp14:editId="7782EE66">
            <wp:extent cx="2181225" cy="2905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E1" w:rsidRDefault="009629E1" w:rsidP="009629E1">
      <w:pPr>
        <w:rPr>
          <w:rFonts w:cs="Calibri"/>
          <w:szCs w:val="24"/>
        </w:rPr>
      </w:pPr>
      <w:r w:rsidRPr="009629E1">
        <w:rPr>
          <w:rFonts w:cs="Calibri"/>
          <w:szCs w:val="24"/>
        </w:rPr>
        <w:t xml:space="preserve">Click Find new apps </w:t>
      </w:r>
    </w:p>
    <w:p w:rsidR="009629E1" w:rsidRDefault="009629E1" w:rsidP="009629E1">
      <w:pPr>
        <w:rPr>
          <w:rFonts w:cs="Calibri"/>
          <w:b/>
          <w:szCs w:val="24"/>
        </w:rPr>
      </w:pPr>
      <w:r>
        <w:rPr>
          <w:rFonts w:cs="Calibri"/>
          <w:szCs w:val="24"/>
        </w:rPr>
        <w:t>S</w:t>
      </w:r>
      <w:r w:rsidRPr="009629E1">
        <w:rPr>
          <w:rFonts w:cs="Calibri"/>
          <w:szCs w:val="24"/>
        </w:rPr>
        <w:t xml:space="preserve">earch for </w:t>
      </w:r>
      <w:proofErr w:type="spellStart"/>
      <w:r w:rsidRPr="009629E1">
        <w:rPr>
          <w:rFonts w:cs="Calibri"/>
          <w:szCs w:val="24"/>
        </w:rPr>
        <w:t>jira</w:t>
      </w:r>
      <w:proofErr w:type="spellEnd"/>
      <w:r w:rsidRPr="009629E1">
        <w:rPr>
          <w:rFonts w:cs="Calibri"/>
          <w:szCs w:val="24"/>
        </w:rPr>
        <w:t xml:space="preserve"> cli and install this package </w:t>
      </w:r>
      <w:r w:rsidRPr="009629E1">
        <w:rPr>
          <w:rFonts w:cs="Calibri"/>
          <w:b/>
          <w:szCs w:val="24"/>
        </w:rPr>
        <w:t xml:space="preserve">Bob Swift </w:t>
      </w:r>
      <w:proofErr w:type="spellStart"/>
      <w:r w:rsidRPr="009629E1">
        <w:rPr>
          <w:rFonts w:cs="Calibri"/>
          <w:b/>
          <w:szCs w:val="24"/>
        </w:rPr>
        <w:t>Atlassian</w:t>
      </w:r>
      <w:proofErr w:type="spellEnd"/>
      <w:r w:rsidRPr="009629E1">
        <w:rPr>
          <w:rFonts w:cs="Calibri"/>
          <w:b/>
          <w:szCs w:val="24"/>
        </w:rPr>
        <w:t xml:space="preserve"> Apps - Jira Command Line Interface (CLI). </w:t>
      </w:r>
      <w:r w:rsidRPr="009629E1">
        <w:rPr>
          <w:rFonts w:cs="Calibri"/>
          <w:szCs w:val="24"/>
        </w:rPr>
        <w:t xml:space="preserve">Also search for Approvals and install for </w:t>
      </w:r>
      <w:r w:rsidRPr="009629E1">
        <w:rPr>
          <w:rFonts w:cs="Calibri"/>
          <w:b/>
          <w:szCs w:val="24"/>
        </w:rPr>
        <w:t>Approvals – advanced issue acceptance</w:t>
      </w:r>
      <w:r>
        <w:rPr>
          <w:rFonts w:cs="Calibri"/>
          <w:b/>
          <w:szCs w:val="24"/>
        </w:rPr>
        <w:t>.</w:t>
      </w:r>
    </w:p>
    <w:p w:rsidR="009629E1" w:rsidRDefault="009629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download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plugin by this link, </w:t>
      </w:r>
      <w:hyperlink r:id="rId11" w:history="1">
        <w:r w:rsidRPr="009629E1">
          <w:rPr>
            <w:rStyle w:val="Hyperlink"/>
            <w:rFonts w:cs="Calibri"/>
            <w:szCs w:val="24"/>
          </w:rPr>
          <w:t>https://marketplace.atlassian.com/download/apps/1219585/version/1000000</w:t>
        </w:r>
      </w:hyperlink>
    </w:p>
    <w:p w:rsidR="009629E1" w:rsidRDefault="009629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click Manage apps, there click upload apps, here choose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plugin for your computer and upload and then install.</w:t>
      </w:r>
    </w:p>
    <w:p w:rsidR="009629E1" w:rsidRDefault="009629E1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3B2AF95" wp14:editId="3058682E">
            <wp:extent cx="4105275" cy="226097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15503" cy="22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D" w:rsidRDefault="000824FD" w:rsidP="009629E1">
      <w:pPr>
        <w:rPr>
          <w:rFonts w:cs="Calibri"/>
          <w:szCs w:val="24"/>
        </w:rPr>
      </w:pPr>
    </w:p>
    <w:p w:rsidR="000824FD" w:rsidRDefault="000824FD" w:rsidP="009629E1">
      <w:pPr>
        <w:rPr>
          <w:rFonts w:cs="Calibri"/>
          <w:szCs w:val="24"/>
        </w:rPr>
      </w:pPr>
    </w:p>
    <w:p w:rsidR="000824FD" w:rsidRDefault="000824FD" w:rsidP="009629E1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Adding nodes,</w:t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Edit Nodes… and in that click </w:t>
      </w:r>
      <w:proofErr w:type="gramStart"/>
      <w:r>
        <w:rPr>
          <w:rFonts w:cs="Calibri"/>
          <w:szCs w:val="24"/>
        </w:rPr>
        <w:t>Add</w:t>
      </w:r>
      <w:proofErr w:type="gramEnd"/>
      <w:r>
        <w:rPr>
          <w:rFonts w:cs="Calibri"/>
          <w:szCs w:val="24"/>
        </w:rPr>
        <w:t xml:space="preserve"> the new nodes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41FAA5E" wp14:editId="5A24992A">
            <wp:extent cx="2390775" cy="2733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>Select file,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84FD791" wp14:editId="5681F9B1">
            <wp:extent cx="6115050" cy="4162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56" w:rsidRDefault="00EF7756" w:rsidP="009629E1">
      <w:pPr>
        <w:rPr>
          <w:rFonts w:cs="Calibri"/>
          <w:szCs w:val="24"/>
        </w:rPr>
      </w:pPr>
    </w:p>
    <w:p w:rsidR="000824FD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Mention and save it,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C388574" wp14:editId="18E699C6">
            <wp:extent cx="6115050" cy="3581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2A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open terminal of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master,</w:t>
      </w:r>
    </w:p>
    <w:p w:rsidR="005E30E1" w:rsidRDefault="005E30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Download </w:t>
      </w:r>
      <w:r w:rsidRPr="005E30E1">
        <w:rPr>
          <w:rFonts w:cs="Calibri"/>
          <w:b/>
          <w:szCs w:val="24"/>
        </w:rPr>
        <w:t>Jira-cli-jar</w:t>
      </w:r>
      <w:r>
        <w:rPr>
          <w:rFonts w:cs="Calibri"/>
          <w:szCs w:val="24"/>
        </w:rPr>
        <w:t xml:space="preserve"> and copy it to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home path.</w:t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Download </w:t>
      </w:r>
      <w:proofErr w:type="spellStart"/>
      <w:r w:rsidRPr="00EF7756">
        <w:rPr>
          <w:rFonts w:cs="Calibri"/>
          <w:b/>
          <w:szCs w:val="24"/>
        </w:rPr>
        <w:t>Py</w:t>
      </w:r>
      <w:proofErr w:type="spellEnd"/>
      <w:r w:rsidRPr="00EF7756">
        <w:rPr>
          <w:rFonts w:cs="Calibri"/>
          <w:b/>
          <w:szCs w:val="24"/>
        </w:rPr>
        <w:t>-</w:t>
      </w:r>
      <w:proofErr w:type="spellStart"/>
      <w:r w:rsidRPr="00EF7756">
        <w:rPr>
          <w:rFonts w:cs="Calibri"/>
          <w:b/>
          <w:szCs w:val="24"/>
        </w:rPr>
        <w:t>winrm</w:t>
      </w:r>
      <w:proofErr w:type="spellEnd"/>
      <w:r w:rsidRPr="00EF7756">
        <w:rPr>
          <w:rFonts w:cs="Calibri"/>
          <w:b/>
          <w:szCs w:val="24"/>
        </w:rPr>
        <w:t>-plugin</w:t>
      </w:r>
      <w:r w:rsidR="00376268">
        <w:rPr>
          <w:rFonts w:cs="Calibri"/>
          <w:b/>
          <w:szCs w:val="24"/>
        </w:rPr>
        <w:t xml:space="preserve"> </w:t>
      </w:r>
      <w:r w:rsidR="00376268">
        <w:rPr>
          <w:rFonts w:cs="Calibri"/>
          <w:szCs w:val="24"/>
        </w:rPr>
        <w:t>for windows connectivity</w:t>
      </w:r>
      <w:r>
        <w:rPr>
          <w:rFonts w:cs="Calibri"/>
          <w:szCs w:val="24"/>
        </w:rPr>
        <w:t xml:space="preserve"> and co</w:t>
      </w:r>
      <w:r w:rsidR="005E30E1">
        <w:rPr>
          <w:rFonts w:cs="Calibri"/>
          <w:szCs w:val="24"/>
        </w:rPr>
        <w:t xml:space="preserve">py to </w:t>
      </w:r>
      <w:proofErr w:type="spellStart"/>
      <w:r w:rsidR="005E30E1">
        <w:rPr>
          <w:rFonts w:cs="Calibri"/>
          <w:szCs w:val="24"/>
        </w:rPr>
        <w:t>libext</w:t>
      </w:r>
      <w:proofErr w:type="spellEnd"/>
      <w:r w:rsidR="005E30E1">
        <w:rPr>
          <w:rFonts w:cs="Calibri"/>
          <w:szCs w:val="24"/>
        </w:rPr>
        <w:t xml:space="preserve"> directory in the home</w:t>
      </w:r>
      <w:r>
        <w:rPr>
          <w:rFonts w:cs="Calibri"/>
          <w:szCs w:val="24"/>
        </w:rPr>
        <w:t xml:space="preserve"> path of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.</w:t>
      </w:r>
    </w:p>
    <w:p w:rsidR="00376268" w:rsidRDefault="00376268" w:rsidP="009629E1">
      <w:pPr>
        <w:rPr>
          <w:rFonts w:cs="Calibri"/>
          <w:szCs w:val="24"/>
        </w:rPr>
      </w:pPr>
    </w:p>
    <w:p w:rsidR="00EF7756" w:rsidRDefault="00EF7756" w:rsidP="00EF7756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 xml:space="preserve">/resource.xml </w:t>
      </w:r>
    </w:p>
    <w:p w:rsidR="00EF7756" w:rsidRDefault="00EF7756" w:rsidP="00EF7756">
      <w:pPr>
        <w:pStyle w:val="outpuy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EF7756" w:rsidRDefault="00EF7756" w:rsidP="00EF7756">
      <w:pPr>
        <w:pStyle w:val="outpuy"/>
      </w:pPr>
    </w:p>
    <w:p w:rsidR="00EF7756" w:rsidRDefault="00EF7756" w:rsidP="00EF7756">
      <w:pPr>
        <w:pStyle w:val="outpuy"/>
      </w:pPr>
      <w:r>
        <w:t>&lt;</w:t>
      </w:r>
      <w:proofErr w:type="gramStart"/>
      <w:r>
        <w:t>project</w:t>
      </w:r>
      <w:proofErr w:type="gramEnd"/>
      <w:r>
        <w:t>&gt;</w:t>
      </w:r>
    </w:p>
    <w:p w:rsidR="00EF7756" w:rsidRDefault="00EF7756" w:rsidP="00EF7756">
      <w:pPr>
        <w:pStyle w:val="outpuy"/>
      </w:pP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rundeckcentosnode</w:t>
      </w:r>
      <w:proofErr w:type="spellEnd"/>
      <w:r>
        <w:t xml:space="preserve">" hostname="rundeckcentosnode.zippyops.com" </w:t>
      </w:r>
      <w:proofErr w:type="spellStart"/>
      <w:r>
        <w:t>osName</w:t>
      </w:r>
      <w:proofErr w:type="spellEnd"/>
      <w:r>
        <w:t xml:space="preserve">="Centos" </w:t>
      </w:r>
      <w:proofErr w:type="spellStart"/>
      <w:r>
        <w:t>ssh-keypath</w:t>
      </w:r>
      <w:proofErr w:type="spellEnd"/>
      <w:r>
        <w:t>="/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>/</w:t>
      </w:r>
      <w:proofErr w:type="spellStart"/>
      <w:r>
        <w:t>core.pem</w:t>
      </w:r>
      <w:proofErr w:type="spellEnd"/>
      <w:r>
        <w:t xml:space="preserve">" </w:t>
      </w:r>
      <w:proofErr w:type="spellStart"/>
      <w:r>
        <w:t>ssh</w:t>
      </w:r>
      <w:proofErr w:type="spellEnd"/>
      <w:r>
        <w:t>-authentication="</w:t>
      </w:r>
      <w:proofErr w:type="spellStart"/>
      <w:r>
        <w:t>privateKey</w:t>
      </w:r>
      <w:proofErr w:type="spellEnd"/>
      <w:r>
        <w:t>" username="centos"/&gt;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rundeckubuntunode</w:t>
      </w:r>
      <w:proofErr w:type="spellEnd"/>
      <w:r>
        <w:t xml:space="preserve">" hostname="rundeckubuntunode.zippyops.com" </w:t>
      </w:r>
      <w:proofErr w:type="spellStart"/>
      <w:r>
        <w:t>osName</w:t>
      </w:r>
      <w:proofErr w:type="spellEnd"/>
      <w:r>
        <w:t xml:space="preserve">="Ubuntu" </w:t>
      </w:r>
      <w:proofErr w:type="spellStart"/>
      <w:r>
        <w:t>ssh-keypath</w:t>
      </w:r>
      <w:proofErr w:type="spellEnd"/>
      <w:r>
        <w:t>="/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>/</w:t>
      </w:r>
      <w:proofErr w:type="spellStart"/>
      <w:r>
        <w:t>core.pem</w:t>
      </w:r>
      <w:proofErr w:type="spellEnd"/>
      <w:r>
        <w:t xml:space="preserve">" </w:t>
      </w:r>
      <w:proofErr w:type="spellStart"/>
      <w:r>
        <w:t>ssh</w:t>
      </w:r>
      <w:proofErr w:type="spellEnd"/>
      <w:r>
        <w:t>-authentication="</w:t>
      </w:r>
      <w:proofErr w:type="spellStart"/>
      <w:r>
        <w:t>privateKey</w:t>
      </w:r>
      <w:proofErr w:type="spellEnd"/>
      <w:r>
        <w:t>" username="</w:t>
      </w:r>
      <w:proofErr w:type="spellStart"/>
      <w:r>
        <w:t>ubuntu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rundeckwindowsnode</w:t>
      </w:r>
      <w:proofErr w:type="spellEnd"/>
      <w:r>
        <w:t xml:space="preserve">" hostname="rundeckwindowsnode.zippyops.com" </w:t>
      </w:r>
      <w:proofErr w:type="spellStart"/>
      <w:r>
        <w:t>osName</w:t>
      </w:r>
      <w:proofErr w:type="spellEnd"/>
      <w:r>
        <w:t>="Windows" username="</w:t>
      </w:r>
      <w:proofErr w:type="spellStart"/>
      <w:r>
        <w:t>rundeck</w:t>
      </w:r>
      <w:proofErr w:type="spellEnd"/>
      <w:r>
        <w:t xml:space="preserve">" </w:t>
      </w:r>
      <w:proofErr w:type="spellStart"/>
      <w:r>
        <w:t>ps</w:t>
      </w:r>
      <w:proofErr w:type="spellEnd"/>
      <w:r>
        <w:t>-authentication-type="</w:t>
      </w:r>
      <w:proofErr w:type="spellStart"/>
      <w:r>
        <w:t>CredSSP</w:t>
      </w:r>
      <w:proofErr w:type="spellEnd"/>
      <w:r>
        <w:t xml:space="preserve">" </w:t>
      </w:r>
      <w:proofErr w:type="spellStart"/>
      <w:r>
        <w:t>winrm</w:t>
      </w:r>
      <w:proofErr w:type="spellEnd"/>
      <w:r>
        <w:t xml:space="preserve">-protocol="http" </w:t>
      </w:r>
      <w:proofErr w:type="spellStart"/>
      <w:r>
        <w:t>winrm-cmd</w:t>
      </w:r>
      <w:proofErr w:type="spellEnd"/>
      <w:r>
        <w:t>="</w:t>
      </w:r>
      <w:proofErr w:type="spellStart"/>
      <w:r>
        <w:t>powershell</w:t>
      </w:r>
      <w:proofErr w:type="spellEnd"/>
      <w:r>
        <w:t xml:space="preserve">" </w:t>
      </w:r>
      <w:proofErr w:type="spellStart"/>
      <w:r>
        <w:t>winrm</w:t>
      </w:r>
      <w:proofErr w:type="spellEnd"/>
      <w:r>
        <w:t>-password-storage-path="keys/</w:t>
      </w:r>
      <w:proofErr w:type="spellStart"/>
      <w:r>
        <w:t>winpasswd</w:t>
      </w:r>
      <w:proofErr w:type="spellEnd"/>
      <w:r>
        <w:t>" file-copier="</w:t>
      </w:r>
      <w:proofErr w:type="spellStart"/>
      <w:r>
        <w:t>WinRMcpPython</w:t>
      </w:r>
      <w:proofErr w:type="spellEnd"/>
      <w:r>
        <w:t>" node-executor="</w:t>
      </w:r>
      <w:proofErr w:type="spellStart"/>
      <w:r>
        <w:t>WinRMPython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Nfs_Machine</w:t>
      </w:r>
      <w:proofErr w:type="spellEnd"/>
      <w:r>
        <w:t xml:space="preserve">" hostname="enduserwin10.zippyops.com" </w:t>
      </w:r>
      <w:proofErr w:type="spellStart"/>
      <w:r>
        <w:t>osName</w:t>
      </w:r>
      <w:proofErr w:type="spellEnd"/>
      <w:r>
        <w:t xml:space="preserve">="Windows" username="zippyops" </w:t>
      </w:r>
      <w:proofErr w:type="spellStart"/>
      <w:r>
        <w:t>ps</w:t>
      </w:r>
      <w:proofErr w:type="spellEnd"/>
      <w:r>
        <w:t>-authentication-type="</w:t>
      </w:r>
      <w:proofErr w:type="spellStart"/>
      <w:r>
        <w:t>CredSSP</w:t>
      </w:r>
      <w:proofErr w:type="spellEnd"/>
      <w:r>
        <w:t xml:space="preserve">" </w:t>
      </w:r>
      <w:proofErr w:type="spellStart"/>
      <w:r>
        <w:t>winrm</w:t>
      </w:r>
      <w:proofErr w:type="spellEnd"/>
      <w:r>
        <w:t xml:space="preserve">-protocol="https" </w:t>
      </w:r>
      <w:proofErr w:type="spellStart"/>
      <w:r>
        <w:t>winrm-cmd</w:t>
      </w:r>
      <w:proofErr w:type="spellEnd"/>
      <w:r>
        <w:t>="</w:t>
      </w:r>
      <w:proofErr w:type="spellStart"/>
      <w:r>
        <w:t>powershell</w:t>
      </w:r>
      <w:proofErr w:type="spellEnd"/>
      <w:r>
        <w:t xml:space="preserve">" </w:t>
      </w:r>
      <w:proofErr w:type="spellStart"/>
      <w:r>
        <w:t>winrm</w:t>
      </w:r>
      <w:proofErr w:type="spellEnd"/>
      <w:r>
        <w:t>-password-storage-path="keys/</w:t>
      </w:r>
      <w:proofErr w:type="spellStart"/>
      <w:r>
        <w:t>nfspasswd</w:t>
      </w:r>
      <w:proofErr w:type="spellEnd"/>
      <w:r>
        <w:t>" file-copier="</w:t>
      </w:r>
      <w:proofErr w:type="spellStart"/>
      <w:r>
        <w:t>WinRMcpPython</w:t>
      </w:r>
      <w:proofErr w:type="spellEnd"/>
      <w:r>
        <w:t>" node-executor="</w:t>
      </w:r>
      <w:proofErr w:type="spellStart"/>
      <w:r>
        <w:t>WinRMPython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&lt;/project&gt;</w:t>
      </w:r>
    </w:p>
    <w:p w:rsidR="00376268" w:rsidRDefault="00376268" w:rsidP="009629E1">
      <w:pPr>
        <w:rPr>
          <w:rFonts w:cs="Calibri"/>
          <w:szCs w:val="24"/>
        </w:rPr>
      </w:pPr>
    </w:p>
    <w:p w:rsidR="00376268" w:rsidRDefault="00215462" w:rsidP="009629E1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Install </w:t>
      </w:r>
      <w:proofErr w:type="spellStart"/>
      <w:r>
        <w:rPr>
          <w:rFonts w:cs="Calibri"/>
          <w:szCs w:val="24"/>
        </w:rPr>
        <w:t>mailx</w:t>
      </w:r>
      <w:proofErr w:type="spellEnd"/>
      <w:r>
        <w:rPr>
          <w:rFonts w:cs="Calibri"/>
          <w:szCs w:val="24"/>
        </w:rPr>
        <w:t xml:space="preserve">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master,</w:t>
      </w:r>
    </w:p>
    <w:p w:rsidR="00215462" w:rsidRDefault="00215462" w:rsidP="00215462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yum</w:t>
      </w:r>
      <w:proofErr w:type="gramEnd"/>
      <w:r>
        <w:t xml:space="preserve"> install </w:t>
      </w:r>
      <w:proofErr w:type="spellStart"/>
      <w:r>
        <w:t>mailx</w:t>
      </w:r>
      <w:proofErr w:type="spellEnd"/>
    </w:p>
    <w:p w:rsidR="00215462" w:rsidRDefault="00215462" w:rsidP="00215462">
      <w:pPr>
        <w:pStyle w:val="outpuy"/>
      </w:pPr>
      <w:r>
        <w:t xml:space="preserve">Loaded plugins: </w:t>
      </w:r>
      <w:proofErr w:type="spellStart"/>
      <w:r>
        <w:t>fastestmirror</w:t>
      </w:r>
      <w:proofErr w:type="spellEnd"/>
    </w:p>
    <w:p w:rsidR="00215462" w:rsidRDefault="00215462" w:rsidP="00215462">
      <w:pPr>
        <w:pStyle w:val="outpuy"/>
      </w:pPr>
      <w:r>
        <w:t>Determining fastest mirrors</w:t>
      </w:r>
    </w:p>
    <w:p w:rsidR="00215462" w:rsidRDefault="00215462" w:rsidP="00215462">
      <w:pPr>
        <w:pStyle w:val="outpuy"/>
      </w:pPr>
      <w:proofErr w:type="spellStart"/>
      <w:proofErr w:type="gramStart"/>
      <w:r>
        <w:t>epel</w:t>
      </w:r>
      <w:proofErr w:type="spellEnd"/>
      <w:r>
        <w:t>/x86_64/</w:t>
      </w:r>
      <w:proofErr w:type="spellStart"/>
      <w:r>
        <w:t>metalink</w:t>
      </w:r>
      <w:proofErr w:type="spellEnd"/>
      <w:proofErr w:type="gramEnd"/>
      <w:r>
        <w:t xml:space="preserve">                                                                                                                                                          </w:t>
      </w:r>
    </w:p>
    <w:p w:rsidR="00215462" w:rsidRDefault="00215462" w:rsidP="00215462">
      <w:pPr>
        <w:pStyle w:val="outpuy"/>
      </w:pPr>
      <w:proofErr w:type="spellStart"/>
      <w:proofErr w:type="gramStart"/>
      <w:r>
        <w:t>rundeck</w:t>
      </w:r>
      <w:proofErr w:type="spellEnd"/>
      <w:r>
        <w:t>-release-</w:t>
      </w:r>
      <w:proofErr w:type="spellStart"/>
      <w:r>
        <w:t>bintray</w:t>
      </w:r>
      <w:proofErr w:type="spellEnd"/>
      <w:proofErr w:type="gramEnd"/>
      <w:r>
        <w:t xml:space="preserve">                                                                                                                                                                      </w:t>
      </w:r>
    </w:p>
    <w:p w:rsidR="00215462" w:rsidRDefault="00215462" w:rsidP="00215462">
      <w:pPr>
        <w:pStyle w:val="outpuy"/>
      </w:pPr>
      <w:r>
        <w:t>Package mailx-12.5-19.el7.x86_64 already installed and latest version</w:t>
      </w:r>
    </w:p>
    <w:p w:rsidR="00215462" w:rsidRDefault="00215462" w:rsidP="00215462">
      <w:pPr>
        <w:pStyle w:val="outpuy"/>
      </w:pPr>
      <w:r>
        <w:t>Nothing to do</w:t>
      </w:r>
    </w:p>
    <w:p w:rsidR="00215462" w:rsidRDefault="00215462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Go to this file and configure the mail address by adding this lines in the </w:t>
      </w:r>
      <w:proofErr w:type="spellStart"/>
      <w:r>
        <w:rPr>
          <w:rFonts w:cs="Calibri"/>
          <w:szCs w:val="24"/>
        </w:rPr>
        <w:t>mail.rc</w:t>
      </w:r>
      <w:proofErr w:type="spellEnd"/>
      <w:r>
        <w:rPr>
          <w:rFonts w:cs="Calibri"/>
          <w:szCs w:val="24"/>
        </w:rPr>
        <w:t xml:space="preserve"> file.</w:t>
      </w:r>
    </w:p>
    <w:p w:rsidR="00215462" w:rsidRDefault="00215462" w:rsidP="00215462">
      <w:pPr>
        <w:pStyle w:val="outpuy"/>
      </w:pPr>
      <w:r w:rsidRPr="00215462">
        <w:t>[</w:t>
      </w:r>
      <w:proofErr w:type="spellStart"/>
      <w:r w:rsidRPr="00215462">
        <w:t>root@rundeck</w:t>
      </w:r>
      <w:proofErr w:type="spellEnd"/>
      <w:r w:rsidRPr="00215462">
        <w:t xml:space="preserve"> </w:t>
      </w:r>
      <w:proofErr w:type="spellStart"/>
      <w:r w:rsidRPr="00215462">
        <w:t>resetpass</w:t>
      </w:r>
      <w:proofErr w:type="spellEnd"/>
      <w:r w:rsidRPr="00215462">
        <w:t xml:space="preserve">]# </w:t>
      </w:r>
      <w:proofErr w:type="gramStart"/>
      <w:r w:rsidRPr="00215462">
        <w:t>cat</w:t>
      </w:r>
      <w:proofErr w:type="gramEnd"/>
      <w:r w:rsidRPr="00215462">
        <w:t xml:space="preserve"> /</w:t>
      </w:r>
      <w:proofErr w:type="spellStart"/>
      <w:r w:rsidRPr="00215462">
        <w:t>etc</w:t>
      </w:r>
      <w:proofErr w:type="spellEnd"/>
      <w:r w:rsidRPr="00215462">
        <w:t>/</w:t>
      </w:r>
      <w:proofErr w:type="spellStart"/>
      <w:r w:rsidRPr="00215462">
        <w:t>mail.rc</w:t>
      </w:r>
      <w:proofErr w:type="spellEnd"/>
    </w:p>
    <w:p w:rsidR="00215462" w:rsidRDefault="00215462" w:rsidP="00215462">
      <w:pPr>
        <w:pStyle w:val="outpuy"/>
      </w:pP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from=xxxxxxxxxx@zippyops.in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</w:t>
      </w:r>
      <w:proofErr w:type="spellEnd"/>
      <w:r>
        <w:t>=smtp://mail.zippyops.in:25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smtp-auth</w:t>
      </w:r>
      <w:proofErr w:type="spellEnd"/>
      <w:r>
        <w:t>=login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smtp-auth-user=xxxxxx@zippyops.in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</w:t>
      </w:r>
      <w:proofErr w:type="spellEnd"/>
      <w:r>
        <w:t>-</w:t>
      </w:r>
      <w:proofErr w:type="spellStart"/>
      <w:r>
        <w:t>auth</w:t>
      </w:r>
      <w:proofErr w:type="spellEnd"/>
      <w:r>
        <w:t>-password=</w:t>
      </w:r>
      <w:proofErr w:type="spellStart"/>
      <w:r>
        <w:t>xxxxxxxxxx</w:t>
      </w:r>
      <w:proofErr w:type="spellEnd"/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ssl</w:t>
      </w:r>
      <w:proofErr w:type="spellEnd"/>
      <w:r>
        <w:t>-verify=ignore</w:t>
      </w:r>
    </w:p>
    <w:p w:rsidR="005E30E1" w:rsidRDefault="005E30E1" w:rsidP="005E30E1">
      <w:pPr>
        <w:pStyle w:val="Heading1"/>
      </w:pPr>
      <w:r>
        <w:t>password reset</w:t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C4A1737" wp14:editId="49C53B71">
            <wp:extent cx="1943100" cy="2733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B4CD6E0" wp14:editId="27412CFA">
            <wp:extent cx="2009775" cy="1257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376268" w:rsidRDefault="00376268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Username field in Text field</w:t>
      </w:r>
      <w:r w:rsidR="008033A5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>(Single line)</w:t>
      </w:r>
    </w:p>
    <w:p w:rsidR="00376268" w:rsidRDefault="00376268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</w:t>
      </w:r>
      <w:r w:rsidR="008033A5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>(Single line)</w:t>
      </w:r>
    </w:p>
    <w:p w:rsidR="008033A5" w:rsidRPr="00376268" w:rsidRDefault="008033A5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B528E29" wp14:editId="21856064">
            <wp:extent cx="6115050" cy="388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2A" w:rsidRDefault="00F3301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passwordreset</w:t>
      </w:r>
      <w:proofErr w:type="spellEnd"/>
      <w:r>
        <w:rPr>
          <w:rFonts w:cs="Calibri"/>
          <w:szCs w:val="24"/>
        </w:rPr>
        <w:t xml:space="preserve"> and issue id as PASS.</w:t>
      </w:r>
    </w:p>
    <w:p w:rsidR="008033A5" w:rsidRDefault="00D2532A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6115050" cy="280162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81EAF" w:rsidRDefault="00881EAF" w:rsidP="008033A5">
      <w:pPr>
        <w:rPr>
          <w:rFonts w:cs="Calibri"/>
          <w:szCs w:val="24"/>
        </w:rPr>
      </w:pPr>
    </w:p>
    <w:p w:rsidR="008033A5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two job for </w:t>
      </w:r>
      <w:proofErr w:type="spellStart"/>
      <w:r>
        <w:rPr>
          <w:rFonts w:cs="Calibri"/>
          <w:szCs w:val="24"/>
        </w:rPr>
        <w:t>Passwd</w:t>
      </w:r>
      <w:proofErr w:type="spellEnd"/>
      <w:r>
        <w:rPr>
          <w:rFonts w:cs="Calibri"/>
          <w:szCs w:val="24"/>
        </w:rPr>
        <w:t xml:space="preserve"> reset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another for windows,</w:t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First we going to create jobs for windows,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83F52E7" wp14:editId="6B759E15">
            <wp:extent cx="6115050" cy="19767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Workflows,</w:t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73A9B7A" wp14:editId="5E6B6DA3">
            <wp:extent cx="4998140" cy="4257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14623" cy="42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6058B5C" wp14:editId="1E4B5D63">
            <wp:extent cx="4210050" cy="31680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3105" cy="31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F29FB5D" wp14:editId="4A64AE16">
            <wp:extent cx="6115050" cy="4726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E7FCFF1" wp14:editId="3E48844F">
            <wp:extent cx="6115050" cy="3273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B26D5B9" wp14:editId="21A0617F">
            <wp:extent cx="6115050" cy="1766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BF307A0" wp14:editId="3D0377C1">
            <wp:extent cx="6115050" cy="33115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96F4321" wp14:editId="248B8EA5">
            <wp:extent cx="6115050" cy="19386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D22405" w:rsidRDefault="00D2240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create the job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machine,</w:t>
      </w:r>
    </w:p>
    <w:p w:rsidR="00881EAF" w:rsidRDefault="00881EAF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0DA9D8A" wp14:editId="3D4B17AC">
            <wp:extent cx="6115050" cy="17278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noProof/>
          <w:lang w:eastAsia="en-US"/>
        </w:rPr>
      </w:pPr>
      <w:r>
        <w:rPr>
          <w:noProof/>
          <w:lang w:eastAsia="en-US"/>
        </w:rPr>
        <w:t>Workflow,</w:t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73A9B7A" wp14:editId="5E6B6DA3">
            <wp:extent cx="4476750" cy="3813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A59E9A5" wp14:editId="46653A34">
            <wp:extent cx="4657725" cy="34757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63765" cy="348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noProof/>
          <w:lang w:eastAsia="en-US"/>
        </w:rPr>
      </w:pPr>
    </w:p>
    <w:p w:rsidR="00881EAF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7D32502" wp14:editId="091A2855">
            <wp:extent cx="6115050" cy="4238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32B50FE" wp14:editId="53D8D074">
            <wp:extent cx="6115050" cy="606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7DCAE44" wp14:editId="694580AB">
            <wp:extent cx="6115050" cy="3258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6111729" wp14:editId="0D400EC7">
            <wp:extent cx="6115050" cy="4726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Nodes,</w:t>
      </w:r>
    </w:p>
    <w:p w:rsidR="00660AB2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6028148" wp14:editId="0C6FC253">
            <wp:extent cx="6115050" cy="2691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58F4202" wp14:editId="6A923E58">
            <wp:extent cx="6115050" cy="2752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Now click create,</w:t>
      </w:r>
    </w:p>
    <w:p w:rsidR="00D22405" w:rsidRDefault="00D2240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D22405" w:rsidRDefault="00D22405" w:rsidP="00D22405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D22405" w:rsidRDefault="00D22405" w:rsidP="00D22405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resetpass</w:t>
      </w:r>
      <w:proofErr w:type="spell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</w:t>
      </w:r>
      <w:proofErr w:type="spellStart"/>
      <w:r>
        <w:t>resetpass</w:t>
      </w:r>
      <w:proofErr w:type="spell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</w:t>
      </w:r>
      <w:proofErr w:type="spellStart"/>
      <w:r>
        <w:t>ser</w:t>
      </w:r>
      <w:proofErr w:type="spellEnd"/>
      <w:r>
        <w:t xml:space="preserve">                                                                                                                     </w:t>
      </w:r>
      <w:proofErr w:type="spellStart"/>
      <w:r>
        <w:t>ver</w:t>
      </w:r>
      <w:proofErr w:type="spellEnd"/>
      <w:r>
        <w:t xml:space="preserve"> http://jiraservicedesk.zippyops.com:8080 --user "admin" --password "zippyops                                                                                                                     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                                                                                                                     r http://jiraservicedesk.zippyops.com:8080 --user "admin" --password "zippyops"                                                                                                                     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lastRenderedPageBreak/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                                                                                                                     r http://jiraservicedesk.zippyops.com:8080 --user "admin" --password "zippyops"                                                                                                                     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cd ..</w:t>
      </w:r>
      <w:proofErr w:type="gram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</w:t>
      </w:r>
      <w:proofErr w:type="spellStart"/>
      <w:r>
        <w:t>resetpass</w:t>
      </w:r>
      <w:proofErr w:type="spellEnd"/>
      <w:r>
        <w:t>/</w:t>
      </w: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lastRenderedPageBreak/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script.ps1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57314F" w:rsidRDefault="0057314F" w:rsidP="0057314F">
      <w:pPr>
        <w:pStyle w:val="outpuy"/>
      </w:pPr>
      <w:r>
        <w:t>$username='demo'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passwd</w:t>
      </w:r>
      <w:proofErr w:type="spellEnd"/>
      <w:r>
        <w:t>='kT66KS8B+Lc='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if(</w:t>
      </w:r>
      <w:proofErr w:type="gramEnd"/>
      <w:r>
        <w:t>$</w:t>
      </w:r>
      <w:proofErr w:type="spellStart"/>
      <w:r>
        <w:t>nodeostype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"Windows"){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$</w:t>
      </w:r>
      <w:proofErr w:type="spellStart"/>
      <w:r>
        <w:t>nodehostname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$</w:t>
      </w:r>
      <w:proofErr w:type="spellStart"/>
      <w:r>
        <w:t>servername</w:t>
      </w:r>
      <w:proofErr w:type="spellEnd"/>
      <w:r>
        <w:t>){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net</w:t>
      </w:r>
      <w:proofErr w:type="gramEnd"/>
      <w:r>
        <w:t xml:space="preserve"> user $username $</w:t>
      </w:r>
      <w:proofErr w:type="spellStart"/>
      <w:r>
        <w:t>passwd</w:t>
      </w:r>
      <w:proofErr w:type="spellEnd"/>
    </w:p>
    <w:p w:rsidR="0057314F" w:rsidRDefault="0057314F" w:rsidP="0057314F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57314F" w:rsidRDefault="0057314F" w:rsidP="0057314F">
      <w:pPr>
        <w:pStyle w:val="outpuy"/>
      </w:pPr>
      <w:r>
        <w:t>}</w:t>
      </w:r>
    </w:p>
    <w:p w:rsidR="0057314F" w:rsidRDefault="0057314F" w:rsidP="0057314F">
      <w:pPr>
        <w:pStyle w:val="outpuy"/>
      </w:pPr>
      <w:r>
        <w:t>}</w:t>
      </w: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False</w:t>
      </w:r>
    </w:p>
    <w:p w:rsidR="0057314F" w:rsidRDefault="0057314F" w:rsidP="0057314F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57314F" w:rsidRDefault="0057314F" w:rsidP="0057314F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57314F" w:rsidRDefault="0057314F" w:rsidP="0057314F">
      <w:pPr>
        <w:pStyle w:val="outpuy"/>
      </w:pPr>
      <w:proofErr w:type="gramStart"/>
      <w:r>
        <w:t>username=</w:t>
      </w:r>
      <w:proofErr w:type="gramEnd"/>
      <w:r>
        <w:t>demo</w:t>
      </w:r>
    </w:p>
    <w:p w:rsidR="0057314F" w:rsidRDefault="0057314F" w:rsidP="0057314F">
      <w:pPr>
        <w:pStyle w:val="outpuy"/>
      </w:pPr>
      <w:proofErr w:type="spellStart"/>
      <w:proofErr w:type="gramStart"/>
      <w:r>
        <w:t>passwd</w:t>
      </w:r>
      <w:proofErr w:type="spellEnd"/>
      <w:r>
        <w:t>=</w:t>
      </w:r>
      <w:proofErr w:type="gramEnd"/>
      <w:r>
        <w:t>kT66KS8B+Lc=</w:t>
      </w:r>
    </w:p>
    <w:p w:rsidR="0057314F" w:rsidRDefault="0057314F" w:rsidP="0057314F">
      <w:pPr>
        <w:pStyle w:val="outpuy"/>
      </w:pPr>
      <w:r>
        <w:t>mail=praveenkumar.m@zippyops.in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|| $</w:t>
      </w:r>
      <w:proofErr w:type="spellStart"/>
      <w:r>
        <w:t>var</w:t>
      </w:r>
      <w:proofErr w:type="spellEnd"/>
      <w:r>
        <w:t xml:space="preserve"> == True ]]; then</w:t>
      </w:r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"This is your password $</w:t>
      </w:r>
      <w:proofErr w:type="spellStart"/>
      <w:r>
        <w:t>passwd</w:t>
      </w:r>
      <w:proofErr w:type="spellEnd"/>
      <w:r>
        <w:t xml:space="preserve"> for the user $username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"password reset done" $mail</w:t>
      </w:r>
    </w:p>
    <w:p w:rsidR="0057314F" w:rsidRDefault="0057314F" w:rsidP="0057314F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1 || $</w:t>
      </w:r>
      <w:proofErr w:type="spellStart"/>
      <w:r>
        <w:t>var</w:t>
      </w:r>
      <w:proofErr w:type="spellEnd"/>
      <w:r>
        <w:t xml:space="preserve"> == False ]]; then</w:t>
      </w:r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"$username user not found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"password reset not done" $mail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57314F" w:rsidRDefault="0057314F" w:rsidP="0057314F">
      <w:pPr>
        <w:pStyle w:val="outpuy"/>
      </w:pPr>
      <w:proofErr w:type="gramStart"/>
      <w:r>
        <w:t>fi</w:t>
      </w:r>
      <w:proofErr w:type="gram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>]#</w:t>
      </w:r>
    </w:p>
    <w:p w:rsidR="00660AB2" w:rsidRDefault="00660AB2" w:rsidP="008033A5">
      <w:pPr>
        <w:rPr>
          <w:rFonts w:cs="Calibri"/>
          <w:szCs w:val="24"/>
        </w:rPr>
      </w:pPr>
    </w:p>
    <w:p w:rsidR="00D2532A" w:rsidRDefault="008033A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40C606C" wp14:editId="69DBC867">
            <wp:extent cx="1943100" cy="2733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A5" w:rsidRDefault="008033A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1956F54" wp14:editId="4B33F7C2">
            <wp:extent cx="2133600" cy="4191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A5" w:rsidRDefault="008033A5" w:rsidP="008033A5">
      <w:pPr>
        <w:rPr>
          <w:rFonts w:cs="Calibri"/>
          <w:szCs w:val="24"/>
        </w:rPr>
      </w:pPr>
    </w:p>
    <w:p w:rsidR="008033A5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6765E9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</w:t>
      </w:r>
      <w:r w:rsidR="006765E9">
        <w:rPr>
          <w:rFonts w:cs="Calibri"/>
          <w:szCs w:val="24"/>
        </w:rPr>
        <w:t xml:space="preserve"> 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AE755F4" wp14:editId="7283C819">
            <wp:extent cx="6115050" cy="3937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E9" w:rsidRDefault="006765E9" w:rsidP="008033A5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6765E9" w:rsidRDefault="006765E9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3145C0" w:rsidRDefault="006765E9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61312" behindDoc="0" locked="0" layoutInCell="1" allowOverlap="1" wp14:anchorId="4E84952B" wp14:editId="4F5B5F1F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6115050" cy="2801620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Pr="003145C0" w:rsidRDefault="003145C0" w:rsidP="003145C0">
      <w:pPr>
        <w:rPr>
          <w:rFonts w:cs="Calibri"/>
          <w:szCs w:val="24"/>
        </w:rPr>
      </w:pPr>
    </w:p>
    <w:p w:rsidR="003145C0" w:rsidRDefault="003145C0" w:rsidP="003145C0">
      <w:pPr>
        <w:rPr>
          <w:rFonts w:cs="Calibri"/>
          <w:szCs w:val="24"/>
        </w:rPr>
      </w:pPr>
    </w:p>
    <w:p w:rsidR="006765E9" w:rsidRDefault="006765E9" w:rsidP="003145C0">
      <w:pPr>
        <w:rPr>
          <w:rFonts w:cs="Calibri"/>
          <w:szCs w:val="24"/>
        </w:rPr>
      </w:pPr>
    </w:p>
    <w:p w:rsidR="003145C0" w:rsidRDefault="003145C0" w:rsidP="003145C0">
      <w:pPr>
        <w:rPr>
          <w:rFonts w:cs="Calibri"/>
          <w:szCs w:val="24"/>
        </w:rPr>
      </w:pPr>
    </w:p>
    <w:p w:rsidR="00484633" w:rsidRDefault="005E30E1" w:rsidP="005E30E1">
      <w:pPr>
        <w:pStyle w:val="Heading1"/>
      </w:pPr>
      <w:r>
        <w:lastRenderedPageBreak/>
        <w:t>usercreation</w:t>
      </w:r>
    </w:p>
    <w:p w:rsidR="00484633" w:rsidRDefault="00484633" w:rsidP="0048463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484633" w:rsidRDefault="00484633" w:rsidP="0048463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E0BF97C" wp14:editId="6C6EDCEA">
            <wp:extent cx="1943100" cy="2733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33" w:rsidRDefault="00484633" w:rsidP="00484633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484633" w:rsidRDefault="00484633" w:rsidP="0048463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41DF929" wp14:editId="3CEC9959">
            <wp:extent cx="2009775" cy="1257300"/>
            <wp:effectExtent l="0" t="0" r="952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33" w:rsidRDefault="00484633" w:rsidP="0048463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484633" w:rsidRDefault="00F0116E" w:rsidP="00484633">
      <w:pPr>
        <w:pStyle w:val="ListParagraph"/>
        <w:numPr>
          <w:ilvl w:val="0"/>
          <w:numId w:val="25"/>
        </w:numPr>
        <w:rPr>
          <w:rFonts w:cs="Calibri"/>
          <w:szCs w:val="24"/>
        </w:rPr>
      </w:pPr>
      <w:r>
        <w:rPr>
          <w:rFonts w:cs="Calibri"/>
          <w:szCs w:val="24"/>
        </w:rPr>
        <w:t>Service</w:t>
      </w:r>
      <w:r w:rsidR="00484633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>field in Radio button</w:t>
      </w:r>
    </w:p>
    <w:p w:rsidR="00484633" w:rsidRPr="00376268" w:rsidRDefault="00484633" w:rsidP="00484633">
      <w:pPr>
        <w:pStyle w:val="ListParagraph"/>
        <w:numPr>
          <w:ilvl w:val="0"/>
          <w:numId w:val="25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484633" w:rsidRDefault="00484633" w:rsidP="0048463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BC3C41F" wp14:editId="0047BC79">
            <wp:extent cx="6115050" cy="38862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633" w:rsidRDefault="00484633" w:rsidP="00484633">
      <w:pPr>
        <w:rPr>
          <w:rFonts w:cs="Calibri"/>
          <w:szCs w:val="24"/>
        </w:rPr>
      </w:pPr>
      <w:r>
        <w:rPr>
          <w:rFonts w:cs="Calibri"/>
          <w:szCs w:val="24"/>
        </w:rPr>
        <w:t>Create the ne</w:t>
      </w:r>
      <w:r w:rsidR="00F0116E">
        <w:rPr>
          <w:rFonts w:cs="Calibri"/>
          <w:szCs w:val="24"/>
        </w:rPr>
        <w:t xml:space="preserve">w project with the name </w:t>
      </w:r>
      <w:proofErr w:type="spellStart"/>
      <w:r w:rsidR="00F0116E">
        <w:rPr>
          <w:rFonts w:cs="Calibri"/>
          <w:szCs w:val="24"/>
        </w:rPr>
        <w:t>Servicerestart</w:t>
      </w:r>
      <w:proofErr w:type="spellEnd"/>
      <w:r>
        <w:rPr>
          <w:rFonts w:cs="Calibri"/>
          <w:szCs w:val="24"/>
        </w:rPr>
        <w:t xml:space="preserve"> and issue id as </w:t>
      </w:r>
      <w:r w:rsidR="00F0116E">
        <w:rPr>
          <w:rFonts w:cs="Calibri"/>
          <w:szCs w:val="24"/>
        </w:rPr>
        <w:t>SERVICE</w:t>
      </w:r>
      <w:r>
        <w:rPr>
          <w:rFonts w:cs="Calibri"/>
          <w:szCs w:val="24"/>
        </w:rPr>
        <w:t>.</w:t>
      </w:r>
    </w:p>
    <w:p w:rsidR="00F0116E" w:rsidRDefault="00F0116E" w:rsidP="0048463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58E9B09" wp14:editId="7D1A36DF">
            <wp:extent cx="6115050" cy="2599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484633">
      <w:pPr>
        <w:rPr>
          <w:rFonts w:cs="Calibri"/>
          <w:szCs w:val="24"/>
        </w:rPr>
      </w:pPr>
    </w:p>
    <w:p w:rsidR="00F0116E" w:rsidRDefault="00F0116E" w:rsidP="00F0116E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two job for Service restart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F0116E" w:rsidRDefault="00F0116E" w:rsidP="00F0116E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another for windows,</w:t>
      </w:r>
    </w:p>
    <w:p w:rsidR="00F0116E" w:rsidRDefault="00F0116E" w:rsidP="00F0116E">
      <w:pPr>
        <w:rPr>
          <w:rFonts w:cs="Calibri"/>
          <w:szCs w:val="24"/>
        </w:rPr>
      </w:pPr>
      <w:r>
        <w:rPr>
          <w:rFonts w:cs="Calibri"/>
          <w:szCs w:val="24"/>
        </w:rPr>
        <w:t>First we going to create jobs for windows,</w:t>
      </w:r>
    </w:p>
    <w:p w:rsidR="003145C0" w:rsidRDefault="003145C0" w:rsidP="00484633"/>
    <w:p w:rsidR="00F0116E" w:rsidRDefault="00F0116E" w:rsidP="00484633">
      <w:r>
        <w:rPr>
          <w:noProof/>
          <w:lang w:eastAsia="en-US"/>
        </w:rPr>
        <w:lastRenderedPageBreak/>
        <w:drawing>
          <wp:inline distT="0" distB="0" distL="0" distR="0" wp14:anchorId="628C0A46" wp14:editId="314D0615">
            <wp:extent cx="6115050" cy="16452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484633">
      <w:r>
        <w:t>Workflow,</w:t>
      </w:r>
    </w:p>
    <w:p w:rsidR="00F0116E" w:rsidRDefault="00F0116E" w:rsidP="00484633">
      <w:r>
        <w:rPr>
          <w:noProof/>
          <w:lang w:eastAsia="en-US"/>
        </w:rPr>
        <w:drawing>
          <wp:inline distT="0" distB="0" distL="0" distR="0" wp14:anchorId="1225AEE9" wp14:editId="10497FFD">
            <wp:extent cx="6115050" cy="36709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484633">
      <w:r>
        <w:rPr>
          <w:noProof/>
          <w:lang w:eastAsia="en-US"/>
        </w:rPr>
        <w:lastRenderedPageBreak/>
        <w:drawing>
          <wp:inline distT="0" distB="0" distL="0" distR="0" wp14:anchorId="2DECB757" wp14:editId="7B9F836B">
            <wp:extent cx="6115050" cy="3706495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484633">
      <w:r>
        <w:t>Nodes,</w:t>
      </w:r>
    </w:p>
    <w:p w:rsidR="00F0116E" w:rsidRDefault="00F0116E" w:rsidP="00F0116E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0D41A90" wp14:editId="740BEE16">
            <wp:extent cx="6115050" cy="33115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F0116E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8B9B1CA" wp14:editId="56E64628">
            <wp:extent cx="6115050" cy="1938655"/>
            <wp:effectExtent l="0" t="0" r="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16E" w:rsidRDefault="00F0116E" w:rsidP="00F0116E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F0116E" w:rsidRDefault="00F0116E" w:rsidP="00484633">
      <w:r>
        <w:t xml:space="preserve">Now </w:t>
      </w:r>
      <w:r w:rsidR="00D27001">
        <w:t xml:space="preserve">create new </w:t>
      </w:r>
      <w:r>
        <w:t xml:space="preserve">job for </w:t>
      </w:r>
      <w:proofErr w:type="spellStart"/>
      <w:r>
        <w:t>linux</w:t>
      </w:r>
      <w:proofErr w:type="spellEnd"/>
      <w:r>
        <w:t>,</w:t>
      </w:r>
    </w:p>
    <w:p w:rsidR="00F0116E" w:rsidRDefault="00D27001" w:rsidP="00484633">
      <w:r>
        <w:rPr>
          <w:noProof/>
          <w:lang w:eastAsia="en-US"/>
        </w:rPr>
        <w:drawing>
          <wp:inline distT="0" distB="0" distL="0" distR="0" wp14:anchorId="64F93D4D" wp14:editId="46EC4300">
            <wp:extent cx="6115050" cy="15525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484633">
      <w:r>
        <w:t>Workflows,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4F39455" wp14:editId="4F8E5CBE">
            <wp:extent cx="4114800" cy="3505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41238" cy="3527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Give the pattern like this, and save.</w:t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29E1FD3" wp14:editId="78F3A6C8">
            <wp:extent cx="3887802" cy="2933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91674" cy="293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80E869C" wp14:editId="68F42DCA">
            <wp:extent cx="6115050" cy="35229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0538949" wp14:editId="45F59F63">
            <wp:extent cx="6115050" cy="366331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pStyle w:val="outpuy"/>
      </w:pPr>
      <w:proofErr w:type="spellStart"/>
      <w:proofErr w:type="gramStart"/>
      <w:r>
        <w:t>nodeostype</w:t>
      </w:r>
      <w:proofErr w:type="spellEnd"/>
      <w:proofErr w:type="gramEnd"/>
      <w:r>
        <w:t>=@</w:t>
      </w:r>
      <w:proofErr w:type="spellStart"/>
      <w:r>
        <w:t>node.os</w:t>
      </w:r>
      <w:proofErr w:type="spellEnd"/>
      <w:r>
        <w:t>-name@</w:t>
      </w:r>
    </w:p>
    <w:p w:rsidR="00D27001" w:rsidRDefault="00D27001" w:rsidP="00D27001">
      <w:pPr>
        <w:pStyle w:val="outpuy"/>
      </w:pPr>
      <w:proofErr w:type="gramStart"/>
      <w:r>
        <w:t>username</w:t>
      </w:r>
      <w:proofErr w:type="gramEnd"/>
      <w:r>
        <w:t>=@</w:t>
      </w:r>
      <w:proofErr w:type="spellStart"/>
      <w:r>
        <w:t>data.username</w:t>
      </w:r>
      <w:proofErr w:type="spellEnd"/>
      <w:r>
        <w:t>@</w:t>
      </w:r>
    </w:p>
    <w:p w:rsidR="00D27001" w:rsidRDefault="00D27001" w:rsidP="00D27001">
      <w:pPr>
        <w:pStyle w:val="outpuy"/>
      </w:pPr>
      <w:proofErr w:type="spellStart"/>
      <w:proofErr w:type="gramStart"/>
      <w:r>
        <w:t>nodehostname</w:t>
      </w:r>
      <w:proofErr w:type="spellEnd"/>
      <w:proofErr w:type="gramEnd"/>
      <w:r>
        <w:t>=@</w:t>
      </w:r>
      <w:proofErr w:type="spellStart"/>
      <w:r>
        <w:t>node.hostname</w:t>
      </w:r>
      <w:proofErr w:type="spellEnd"/>
      <w:r>
        <w:t>@</w:t>
      </w:r>
    </w:p>
    <w:p w:rsidR="00D27001" w:rsidRDefault="00D27001" w:rsidP="00D27001">
      <w:pPr>
        <w:pStyle w:val="outpuy"/>
      </w:pPr>
      <w:proofErr w:type="spellStart"/>
      <w:proofErr w:type="gramStart"/>
      <w:r>
        <w:t>servername</w:t>
      </w:r>
      <w:proofErr w:type="spellEnd"/>
      <w:proofErr w:type="gramEnd"/>
      <w:r>
        <w:t>=@</w:t>
      </w:r>
      <w:proofErr w:type="spellStart"/>
      <w:r>
        <w:t>data.server</w:t>
      </w:r>
      <w:proofErr w:type="spellEnd"/>
      <w:r>
        <w:t>@</w:t>
      </w:r>
    </w:p>
    <w:p w:rsidR="00D27001" w:rsidRDefault="00D27001" w:rsidP="00D27001">
      <w:pPr>
        <w:pStyle w:val="outpuy"/>
      </w:pPr>
      <w:proofErr w:type="spellStart"/>
      <w:proofErr w:type="gramStart"/>
      <w:r>
        <w:t>passwd</w:t>
      </w:r>
      <w:proofErr w:type="spellEnd"/>
      <w:proofErr w:type="gramEnd"/>
      <w:r>
        <w:t>=@</w:t>
      </w:r>
      <w:proofErr w:type="spellStart"/>
      <w:r>
        <w:t>data.passwd</w:t>
      </w:r>
      <w:proofErr w:type="spellEnd"/>
      <w:r>
        <w:t>@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gramStart"/>
      <w:r>
        <w:t>if</w:t>
      </w:r>
      <w:proofErr w:type="gramEnd"/>
      <w:r>
        <w:t xml:space="preserve"> [[ $</w:t>
      </w:r>
      <w:proofErr w:type="spellStart"/>
      <w:r>
        <w:t>nodeostype</w:t>
      </w:r>
      <w:proofErr w:type="spellEnd"/>
      <w:r>
        <w:t xml:space="preserve"> == Centos || $</w:t>
      </w:r>
      <w:proofErr w:type="spellStart"/>
      <w:r>
        <w:t>nodeostype</w:t>
      </w:r>
      <w:proofErr w:type="spellEnd"/>
      <w:r>
        <w:t xml:space="preserve"> == Ubuntu ]]; then</w:t>
      </w:r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D27001" w:rsidRDefault="00D27001" w:rsidP="00D27001">
      <w:pPr>
        <w:pStyle w:val="outpuy"/>
      </w:pPr>
      <w:r>
        <w:t xml:space="preserve">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D27001" w:rsidRDefault="00D27001" w:rsidP="00D27001">
      <w:pPr>
        <w:pStyle w:val="outpuy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D27001" w:rsidRDefault="00D27001" w:rsidP="00D27001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D27001" w:rsidRDefault="00D27001" w:rsidP="00D27001">
      <w:pPr>
        <w:pStyle w:val="outpuy"/>
      </w:pPr>
      <w:proofErr w:type="gramStart"/>
      <w:r>
        <w:t>fi</w:t>
      </w:r>
      <w:proofErr w:type="gramEnd"/>
    </w:p>
    <w:p w:rsidR="00D27001" w:rsidRDefault="00D27001" w:rsidP="00D27001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D27001" w:rsidRDefault="00D27001" w:rsidP="00484633">
      <w:r>
        <w:rPr>
          <w:noProof/>
          <w:lang w:eastAsia="en-US"/>
        </w:rPr>
        <w:drawing>
          <wp:inline distT="0" distB="0" distL="0" distR="0" wp14:anchorId="6A5FAE52" wp14:editId="6462E411">
            <wp:extent cx="6115050" cy="21209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484633"/>
    <w:p w:rsidR="00D27001" w:rsidRDefault="00D27001" w:rsidP="00484633">
      <w:r>
        <w:rPr>
          <w:noProof/>
          <w:lang w:eastAsia="en-US"/>
        </w:rPr>
        <w:lastRenderedPageBreak/>
        <w:drawing>
          <wp:inline distT="0" distB="0" distL="0" distR="0" wp14:anchorId="3C4F513D" wp14:editId="4650D4FA">
            <wp:extent cx="6115050" cy="37452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C0AF375" wp14:editId="3B2A91F7">
            <wp:extent cx="6115050" cy="269176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B2E8EFD" wp14:editId="74306D14">
            <wp:extent cx="6115050" cy="27520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>Now click create,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D27001" w:rsidRDefault="00D27001" w:rsidP="00D27001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</w:p>
    <w:p w:rsidR="00D27001" w:rsidRDefault="00D27001" w:rsidP="00D27001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servicerestart</w:t>
      </w:r>
      <w:proofErr w:type="spellEnd"/>
    </w:p>
    <w:p w:rsidR="00D27001" w:rsidRDefault="00D27001" w:rsidP="00D27001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</w:t>
      </w:r>
      <w:proofErr w:type="spellStart"/>
      <w:r>
        <w:t>servicerestart</w:t>
      </w:r>
      <w:proofErr w:type="spellEnd"/>
    </w:p>
    <w:p w:rsidR="00D27001" w:rsidRDefault="00D27001" w:rsidP="00D27001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servicerestart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servicerestart.sh</w:t>
      </w:r>
    </w:p>
    <w:p w:rsidR="00D27001" w:rsidRDefault="00D27001" w:rsidP="00D27001">
      <w:pPr>
        <w:pStyle w:val="outpuy"/>
      </w:pPr>
      <w:proofErr w:type="gramStart"/>
      <w:r>
        <w:t>issue=</w:t>
      </w:r>
      <w:proofErr w:type="gramEnd"/>
      <w:r>
        <w:t>SERVICE-1</w:t>
      </w:r>
    </w:p>
    <w:p w:rsidR="00D27001" w:rsidRDefault="00D27001" w:rsidP="00D27001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D27001" w:rsidRDefault="00D27001" w:rsidP="00D27001">
      <w:pPr>
        <w:pStyle w:val="outpuy"/>
      </w:pPr>
      <w:r>
        <w:t>service=$(java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"Service" | tail -1)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D27001" w:rsidRDefault="00D27001" w:rsidP="00D27001">
      <w:pPr>
        <w:pStyle w:val="outpuy"/>
      </w:pPr>
      <w:proofErr w:type="gramStart"/>
      <w:r>
        <w:t>echo</w:t>
      </w:r>
      <w:proofErr w:type="gramEnd"/>
      <w:r>
        <w:t xml:space="preserve"> "service=$service"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servicerestart</w:t>
      </w:r>
      <w:proofErr w:type="spellEnd"/>
      <w:r>
        <w:t>/winservicerestart.ps1</w:t>
      </w:r>
    </w:p>
    <w:p w:rsidR="00D27001" w:rsidRDefault="00D27001" w:rsidP="00D27001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</w:t>
      </w:r>
      <w:proofErr w:type="spellStart"/>
      <w:r>
        <w:t>servicename</w:t>
      </w:r>
      <w:proofErr w:type="spellEnd"/>
      <w:r>
        <w:t xml:space="preserve">='$service'" </w:t>
      </w:r>
      <w:proofErr w:type="spellStart"/>
      <w:r>
        <w:t>servicerestart</w:t>
      </w:r>
      <w:proofErr w:type="spellEnd"/>
      <w:r>
        <w:t>/winservicerestart.ps1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"1c\</w:t>
      </w:r>
      <w:proofErr w:type="spellStart"/>
      <w:r>
        <w:t>servername</w:t>
      </w:r>
      <w:proofErr w:type="spellEnd"/>
      <w:r>
        <w:t>=$server" servicerestart/issuecreate.sh</w:t>
      </w:r>
    </w:p>
    <w:p w:rsidR="00D27001" w:rsidRDefault="00D27001" w:rsidP="00D27001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"2c\</w:t>
      </w:r>
      <w:proofErr w:type="spellStart"/>
      <w:r>
        <w:t>servicename</w:t>
      </w:r>
      <w:proofErr w:type="spellEnd"/>
      <w:r>
        <w:t>=$service" servicerestart/issuecreate.sh</w:t>
      </w:r>
    </w:p>
    <w:p w:rsidR="00D27001" w:rsidRDefault="00D27001" w:rsidP="00D27001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servicerestart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issuecreate.sh</w:t>
      </w:r>
    </w:p>
    <w:p w:rsidR="00D27001" w:rsidRDefault="00D27001" w:rsidP="00D27001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D27001" w:rsidRDefault="00D27001" w:rsidP="00D27001">
      <w:pPr>
        <w:pStyle w:val="outpuy"/>
      </w:pPr>
      <w:proofErr w:type="spellStart"/>
      <w:proofErr w:type="gramStart"/>
      <w:r>
        <w:t>servicename</w:t>
      </w:r>
      <w:proofErr w:type="spellEnd"/>
      <w:r>
        <w:t>=</w:t>
      </w:r>
      <w:proofErr w:type="gramEnd"/>
      <w:r>
        <w:t>IIS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gramStart"/>
      <w:r>
        <w:t>sleep</w:t>
      </w:r>
      <w:proofErr w:type="gramEnd"/>
      <w:r>
        <w:t xml:space="preserve"> 100</w:t>
      </w:r>
    </w:p>
    <w:p w:rsidR="00D27001" w:rsidRDefault="00D27001" w:rsidP="00D27001">
      <w:pPr>
        <w:pStyle w:val="outpuy"/>
      </w:pPr>
      <w:proofErr w:type="gramStart"/>
      <w:r>
        <w:t>curl</w:t>
      </w:r>
      <w:proofErr w:type="gramEnd"/>
      <w:r>
        <w:t xml:space="preserve"> -Is http://$servername | </w:t>
      </w:r>
      <w:proofErr w:type="spellStart"/>
      <w:r>
        <w:t>grep</w:t>
      </w:r>
      <w:proofErr w:type="spellEnd"/>
      <w:r>
        <w:t xml:space="preserve"> -q 'HTTP/1.1 200'</w:t>
      </w:r>
    </w:p>
    <w:p w:rsidR="00D27001" w:rsidRDefault="00D27001" w:rsidP="00D27001">
      <w:pPr>
        <w:pStyle w:val="outpuy"/>
      </w:pP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gramStart"/>
      <w:r>
        <w:t>if</w:t>
      </w:r>
      <w:proofErr w:type="gramEnd"/>
      <w:r>
        <w:t xml:space="preserve"> [ 0 != $</w:t>
      </w:r>
      <w:proofErr w:type="spellStart"/>
      <w:r>
        <w:t>var</w:t>
      </w:r>
      <w:proofErr w:type="spellEnd"/>
      <w:r>
        <w:t xml:space="preserve"> ]; then</w:t>
      </w:r>
    </w:p>
    <w:p w:rsidR="00D27001" w:rsidRDefault="00D27001" w:rsidP="00D27001">
      <w:pPr>
        <w:pStyle w:val="outpuy"/>
      </w:pPr>
      <w:r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createIssue</w:t>
      </w:r>
      <w:proofErr w:type="spellEnd"/>
      <w:r>
        <w:t xml:space="preserve">  --project "</w:t>
      </w:r>
      <w:proofErr w:type="spellStart"/>
      <w:r>
        <w:t>service_issue</w:t>
      </w:r>
      <w:proofErr w:type="spellEnd"/>
      <w:r>
        <w:t>"  --type "task" --summary "$</w:t>
      </w:r>
      <w:proofErr w:type="spellStart"/>
      <w:r>
        <w:t>servicename</w:t>
      </w:r>
      <w:proofErr w:type="spellEnd"/>
      <w:r>
        <w:t xml:space="preserve"> service not Working" --description "$</w:t>
      </w:r>
      <w:proofErr w:type="spellStart"/>
      <w:r>
        <w:t>servicename</w:t>
      </w:r>
      <w:proofErr w:type="spellEnd"/>
      <w:r>
        <w:t xml:space="preserve"> service not Working in the server $</w:t>
      </w:r>
      <w:proofErr w:type="spellStart"/>
      <w:r>
        <w:t>servername</w:t>
      </w:r>
      <w:proofErr w:type="spellEnd"/>
      <w:r>
        <w:t>"</w:t>
      </w:r>
    </w:p>
    <w:p w:rsidR="00D27001" w:rsidRDefault="00D27001" w:rsidP="00D27001">
      <w:pPr>
        <w:pStyle w:val="outpuy"/>
      </w:pPr>
      <w:proofErr w:type="gramStart"/>
      <w:r>
        <w:t>else</w:t>
      </w:r>
      <w:proofErr w:type="gramEnd"/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"$</w:t>
      </w:r>
      <w:proofErr w:type="spellStart"/>
      <w:r>
        <w:t>servicename</w:t>
      </w:r>
      <w:proofErr w:type="spellEnd"/>
      <w:r>
        <w:t xml:space="preserve"> is working fine"</w:t>
      </w:r>
    </w:p>
    <w:p w:rsidR="00D27001" w:rsidRDefault="00D27001" w:rsidP="00D27001">
      <w:pPr>
        <w:pStyle w:val="outpuy"/>
      </w:pPr>
      <w:proofErr w:type="gramStart"/>
      <w:r>
        <w:t>fi</w:t>
      </w:r>
      <w:proofErr w:type="gramEnd"/>
    </w:p>
    <w:p w:rsidR="00D27001" w:rsidRDefault="00D27001" w:rsidP="00D27001">
      <w:pPr>
        <w:pStyle w:val="outpuy"/>
      </w:pPr>
      <w:r>
        <w:lastRenderedPageBreak/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servicerestart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winservicerestart.ps1</w:t>
      </w:r>
    </w:p>
    <w:p w:rsidR="00D27001" w:rsidRDefault="00D27001" w:rsidP="00D27001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D27001" w:rsidRDefault="00D27001" w:rsidP="00D27001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D27001" w:rsidRDefault="00D27001" w:rsidP="00D27001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D27001" w:rsidRDefault="00D27001" w:rsidP="00D27001">
      <w:pPr>
        <w:pStyle w:val="outpuy"/>
      </w:pPr>
      <w:r>
        <w:t>$</w:t>
      </w:r>
      <w:proofErr w:type="spellStart"/>
      <w:r>
        <w:t>servicename</w:t>
      </w:r>
      <w:proofErr w:type="spellEnd"/>
      <w:r>
        <w:t>='IIS'</w:t>
      </w:r>
    </w:p>
    <w:p w:rsidR="00D27001" w:rsidRDefault="00D27001" w:rsidP="00D27001">
      <w:pPr>
        <w:pStyle w:val="outpuy"/>
      </w:pPr>
    </w:p>
    <w:p w:rsidR="00D27001" w:rsidRDefault="00D27001" w:rsidP="00D27001">
      <w:pPr>
        <w:pStyle w:val="outpuy"/>
      </w:pPr>
      <w:proofErr w:type="gramStart"/>
      <w:r>
        <w:t>if(</w:t>
      </w:r>
      <w:proofErr w:type="gramEnd"/>
      <w:r>
        <w:t>$</w:t>
      </w:r>
      <w:proofErr w:type="spellStart"/>
      <w:r>
        <w:t>nodeostype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"Windows"){</w:t>
      </w:r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$</w:t>
      </w:r>
      <w:proofErr w:type="spellStart"/>
      <w:r>
        <w:t>nodehostname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$</w:t>
      </w:r>
      <w:proofErr w:type="spellStart"/>
      <w:r>
        <w:t>servername</w:t>
      </w:r>
      <w:proofErr w:type="spellEnd"/>
      <w:r>
        <w:t>){</w:t>
      </w:r>
    </w:p>
    <w:p w:rsidR="00D27001" w:rsidRDefault="00D27001" w:rsidP="00D27001">
      <w:pPr>
        <w:pStyle w:val="outpuy"/>
      </w:pPr>
      <w:r>
        <w:t xml:space="preserve">    </w:t>
      </w:r>
      <w:proofErr w:type="gramStart"/>
      <w:r>
        <w:t>if(</w:t>
      </w:r>
      <w:proofErr w:type="gramEnd"/>
      <w:r>
        <w:t>$</w:t>
      </w:r>
      <w:proofErr w:type="spellStart"/>
      <w:r>
        <w:t>servicename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"IIS"){</w:t>
      </w:r>
    </w:p>
    <w:p w:rsidR="00D27001" w:rsidRDefault="00D27001" w:rsidP="00D27001">
      <w:pPr>
        <w:pStyle w:val="outpuy"/>
      </w:pPr>
      <w:r>
        <w:t xml:space="preserve">     </w:t>
      </w:r>
      <w:proofErr w:type="spellStart"/>
      <w:proofErr w:type="gramStart"/>
      <w:r>
        <w:t>iisreset</w:t>
      </w:r>
      <w:proofErr w:type="spellEnd"/>
      <w:proofErr w:type="gramEnd"/>
      <w:r>
        <w:t xml:space="preserve"> /</w:t>
      </w:r>
      <w:proofErr w:type="spellStart"/>
      <w:r>
        <w:t>noforce</w:t>
      </w:r>
      <w:proofErr w:type="spellEnd"/>
    </w:p>
    <w:p w:rsidR="00D27001" w:rsidRDefault="00D27001" w:rsidP="00D27001">
      <w:pPr>
        <w:pStyle w:val="outpuy"/>
      </w:pPr>
      <w:r>
        <w:t xml:space="preserve">    }</w:t>
      </w:r>
    </w:p>
    <w:p w:rsidR="00D27001" w:rsidRDefault="00D27001" w:rsidP="00D27001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D27001" w:rsidRDefault="00D27001" w:rsidP="00D27001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D27001" w:rsidRDefault="00D27001" w:rsidP="00D27001">
      <w:pPr>
        <w:pStyle w:val="outpuy"/>
      </w:pPr>
      <w:r>
        <w:t>}</w:t>
      </w:r>
    </w:p>
    <w:p w:rsidR="00D27001" w:rsidRDefault="00D27001" w:rsidP="00D27001">
      <w:pPr>
        <w:pStyle w:val="outpuy"/>
      </w:pPr>
      <w:r>
        <w:t>}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D67065E" wp14:editId="146BF501">
            <wp:extent cx="1943100" cy="27336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D27001" w:rsidRDefault="00D27001" w:rsidP="00D27001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CA2EB54" wp14:editId="612A9F53">
            <wp:extent cx="2133600" cy="41910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rFonts w:cs="Calibri"/>
          <w:szCs w:val="24"/>
        </w:rPr>
      </w:pP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D27001" w:rsidRDefault="00D27001" w:rsidP="00D27001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17EE8E68" wp14:editId="00CD1521">
            <wp:extent cx="6115050" cy="421259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1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lang w:eastAsia="en-US"/>
        </w:rPr>
      </w:pPr>
      <w:r>
        <w:rPr>
          <w:lang w:eastAsia="en-US"/>
        </w:rPr>
        <w:t>And save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D27001" w:rsidRDefault="00D27001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D27001" w:rsidRDefault="00D27001" w:rsidP="00D2700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5814F42F" wp14:editId="36E8931B">
            <wp:extent cx="6115050" cy="2599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D27001" w:rsidP="00D27001">
      <w:pPr>
        <w:rPr>
          <w:lang w:eastAsia="en-US"/>
        </w:rPr>
      </w:pPr>
    </w:p>
    <w:p w:rsidR="00D27001" w:rsidRDefault="00D27001" w:rsidP="00D27001">
      <w:pPr>
        <w:rPr>
          <w:lang w:eastAsia="en-US"/>
        </w:rPr>
      </w:pPr>
    </w:p>
    <w:p w:rsidR="00D27001" w:rsidRDefault="00170AF4" w:rsidP="00170AF4">
      <w:pPr>
        <w:pStyle w:val="Heading1"/>
        <w:rPr>
          <w:lang w:eastAsia="en-US"/>
        </w:rPr>
      </w:pPr>
      <w:r>
        <w:rPr>
          <w:lang w:eastAsia="en-US"/>
        </w:rPr>
        <w:lastRenderedPageBreak/>
        <w:t>usercreationApproval</w:t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5ABE2CD" wp14:editId="1E289995">
            <wp:extent cx="1943100" cy="2733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98AB12" wp14:editId="79E77F04">
            <wp:extent cx="2009775" cy="12573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Username field in Text field (Single line)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170AF4" w:rsidRPr="00376268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Access field in Radio Button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100C679" wp14:editId="55CAD9E9">
            <wp:extent cx="6115050" cy="3886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UsercreationApproval</w:t>
      </w:r>
      <w:proofErr w:type="spellEnd"/>
      <w:r>
        <w:rPr>
          <w:rFonts w:cs="Calibri"/>
          <w:szCs w:val="24"/>
        </w:rPr>
        <w:t xml:space="preserve"> and issue id as ADMINACCES.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D5B2A3A" wp14:editId="63DF1364">
            <wp:extent cx="6115050" cy="26549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Default="00861E77" w:rsidP="00861E77">
      <w:pPr>
        <w:rPr>
          <w:rFonts w:cs="Calibri"/>
          <w:szCs w:val="24"/>
        </w:rPr>
      </w:pPr>
    </w:p>
    <w:p w:rsidR="00170AF4" w:rsidRPr="00861E77" w:rsidRDefault="00861E77" w:rsidP="00861E77">
      <w:pPr>
        <w:rPr>
          <w:rFonts w:cs="Calibri"/>
          <w:szCs w:val="24"/>
        </w:rPr>
      </w:pPr>
      <w:r>
        <w:rPr>
          <w:rFonts w:cs="Calibri"/>
          <w:szCs w:val="24"/>
        </w:rPr>
        <w:t>Workflow for this project,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C5A268F" wp14:editId="1AE51058">
            <wp:extent cx="6115050" cy="26949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Default="00861E77" w:rsidP="00170AF4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861E77" w:rsidRDefault="00861E77" w:rsidP="00170AF4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793E6FC" wp14:editId="11F03625">
            <wp:extent cx="2266950" cy="293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Pr="00861E77" w:rsidRDefault="00861E77" w:rsidP="00861E7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r w:rsidR="00DC3ADD">
        <w:rPr>
          <w:rFonts w:cs="Calibri"/>
          <w:szCs w:val="24"/>
        </w:rPr>
        <w:t>configuration below approval, if it not available install the plugins.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733D593" wp14:editId="083297B2">
            <wp:extent cx="2095500" cy="45148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D" w:rsidRDefault="00DC3ADD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DC3ADD" w:rsidRDefault="00DC3AD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6217DB0" wp14:editId="09126B6C">
            <wp:extent cx="5600700" cy="3409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D" w:rsidRDefault="00DC3ADD" w:rsidP="00170AF4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After creating click configuration, and click add</w:t>
      </w:r>
    </w:p>
    <w:p w:rsidR="00DC3ADD" w:rsidRDefault="00DC3AD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4BF61A5" wp14:editId="254C083A">
            <wp:extent cx="6115050" cy="30391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two job for </w:t>
      </w:r>
      <w:proofErr w:type="spellStart"/>
      <w:r>
        <w:rPr>
          <w:rFonts w:cs="Calibri"/>
          <w:szCs w:val="24"/>
        </w:rPr>
        <w:t>Usercreation</w:t>
      </w:r>
      <w:proofErr w:type="spellEnd"/>
      <w:r>
        <w:rPr>
          <w:rFonts w:cs="Calibri"/>
          <w:szCs w:val="24"/>
        </w:rPr>
        <w:t xml:space="preserve"> Approve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another for windows,</w:t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>First we going to create jobs for windows,</w:t>
      </w:r>
    </w:p>
    <w:p w:rsidR="00DC3ADD" w:rsidRDefault="00971378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DD66316" wp14:editId="1D7C87D5">
            <wp:extent cx="6115050" cy="16103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E506A9" w:rsidRDefault="00E506A9" w:rsidP="00E506A9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D7C5E07" wp14:editId="5730330B">
            <wp:extent cx="4476750" cy="381352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4A81C2E" wp14:editId="2555D0A5">
            <wp:extent cx="4612667" cy="34575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14553" cy="34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B7D9FE7" wp14:editId="1CF59C3E">
            <wp:extent cx="6115050" cy="37280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4588C6" wp14:editId="3D7F36F1">
            <wp:extent cx="6115050" cy="34690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5F69BA9" wp14:editId="5811E789">
            <wp:extent cx="6115050" cy="2030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FB277DE" wp14:editId="6E44A5EC">
            <wp:extent cx="6115050" cy="33953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7E7BD15" wp14:editId="0814D9AC">
            <wp:extent cx="6115050" cy="18942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Now create the new job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>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84FAA34" wp14:editId="0696506E">
            <wp:extent cx="6115050" cy="14224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E506A9" w:rsidRDefault="00E506A9" w:rsidP="00E506A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026E79E" wp14:editId="0F905458">
            <wp:extent cx="4476750" cy="38135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D951DE3" wp14:editId="2E194293">
            <wp:extent cx="4343400" cy="327023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348825" cy="32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1825368" wp14:editId="0DC1F1A6">
            <wp:extent cx="6115050" cy="34061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4741AAE" wp14:editId="689D5079">
            <wp:extent cx="6115050" cy="37560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pStyle w:val="outpuy"/>
      </w:pPr>
      <w:proofErr w:type="spellStart"/>
      <w:proofErr w:type="gramStart"/>
      <w:r>
        <w:t>nodeostype</w:t>
      </w:r>
      <w:proofErr w:type="spellEnd"/>
      <w:proofErr w:type="gramEnd"/>
      <w:r>
        <w:t>=@</w:t>
      </w:r>
      <w:proofErr w:type="spellStart"/>
      <w:r>
        <w:t>node.os</w:t>
      </w:r>
      <w:proofErr w:type="spellEnd"/>
      <w:r>
        <w:t>-name@</w:t>
      </w:r>
    </w:p>
    <w:p w:rsidR="00E506A9" w:rsidRDefault="00E506A9" w:rsidP="00E506A9">
      <w:pPr>
        <w:pStyle w:val="outpuy"/>
      </w:pPr>
      <w:proofErr w:type="gramStart"/>
      <w:r>
        <w:t>username</w:t>
      </w:r>
      <w:proofErr w:type="gramEnd"/>
      <w:r>
        <w:t>=@</w:t>
      </w:r>
      <w:proofErr w:type="spellStart"/>
      <w:r>
        <w:t>data.username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nodehostname</w:t>
      </w:r>
      <w:proofErr w:type="spellEnd"/>
      <w:proofErr w:type="gramEnd"/>
      <w:r>
        <w:t>=@</w:t>
      </w:r>
      <w:proofErr w:type="spellStart"/>
      <w:r>
        <w:t>node.hostname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servername</w:t>
      </w:r>
      <w:proofErr w:type="spellEnd"/>
      <w:proofErr w:type="gramEnd"/>
      <w:r>
        <w:t>=@</w:t>
      </w:r>
      <w:proofErr w:type="spellStart"/>
      <w:r>
        <w:t>data.server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passwd</w:t>
      </w:r>
      <w:proofErr w:type="spellEnd"/>
      <w:proofErr w:type="gramEnd"/>
      <w:r>
        <w:t>=@</w:t>
      </w:r>
      <w:proofErr w:type="spellStart"/>
      <w:r>
        <w:t>data.passwd</w:t>
      </w:r>
      <w:proofErr w:type="spellEnd"/>
      <w:r>
        <w:t>@</w:t>
      </w:r>
    </w:p>
    <w:p w:rsidR="00E506A9" w:rsidRDefault="00E506A9" w:rsidP="00E506A9">
      <w:pPr>
        <w:pStyle w:val="outpuy"/>
      </w:pPr>
      <w:proofErr w:type="gramStart"/>
      <w:r>
        <w:t>access</w:t>
      </w:r>
      <w:proofErr w:type="gramEnd"/>
      <w:r>
        <w:t>=@</w:t>
      </w:r>
      <w:proofErr w:type="spellStart"/>
      <w:r>
        <w:t>data.access</w:t>
      </w:r>
      <w:proofErr w:type="spellEnd"/>
      <w:r>
        <w:t>@</w:t>
      </w:r>
    </w:p>
    <w:p w:rsidR="00E506A9" w:rsidRDefault="00E506A9" w:rsidP="00E506A9">
      <w:pPr>
        <w:pStyle w:val="outpuy"/>
      </w:pPr>
      <w:proofErr w:type="gramStart"/>
      <w:r>
        <w:t>status</w:t>
      </w:r>
      <w:proofErr w:type="gramEnd"/>
      <w:r>
        <w:t>=@</w:t>
      </w:r>
      <w:proofErr w:type="spellStart"/>
      <w:r>
        <w:t>data.status</w:t>
      </w:r>
      <w:proofErr w:type="spellEnd"/>
      <w:r>
        <w:t>@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Centos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wheel $username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!= wheel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wheel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[[ $access == Normal || $status == Rejected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== wheel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$username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lastRenderedPageBreak/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Ubuntu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-s /bin/bash -d /home/$username/ -m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</w:t>
      </w:r>
      <w:proofErr w:type="spellStart"/>
      <w:r>
        <w:t>sudo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!= </w:t>
      </w:r>
      <w:proofErr w:type="spellStart"/>
      <w:r>
        <w:t>sudo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</w:t>
      </w:r>
      <w:proofErr w:type="spellStart"/>
      <w:r>
        <w:t>sudo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[[ $access == Normal || $status == Rejected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-s /bin/bash -d /home/$username/ -m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== </w:t>
      </w:r>
      <w:proofErr w:type="spellStart"/>
      <w:r>
        <w:t>sudo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$username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"group=$group"</w:t>
      </w:r>
    </w:p>
    <w:p w:rsidR="00E506A9" w:rsidRDefault="00E506A9" w:rsidP="00E506A9">
      <w:pPr>
        <w:pStyle w:val="outpuy"/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3F056E" wp14:editId="027EAD3D">
            <wp:extent cx="6115050" cy="24993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BB2D35C" wp14:editId="3CE377C8">
            <wp:extent cx="6115050" cy="37750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6F46F43" wp14:editId="77E5FB21">
            <wp:extent cx="6115050" cy="35896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01C260" wp14:editId="4A544E30">
            <wp:extent cx="6115050" cy="182181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usercreationapprove</w:t>
      </w:r>
      <w:proofErr w:type="spellEnd"/>
    </w:p>
    <w:p w:rsidR="00E506A9" w:rsidRDefault="00E506A9" w:rsidP="00E506A9">
      <w:pPr>
        <w:pStyle w:val="outpuy"/>
      </w:pPr>
      <w:r w:rsidRPr="00E506A9">
        <w:t>[</w:t>
      </w:r>
      <w:proofErr w:type="spellStart"/>
      <w:r w:rsidRPr="00E506A9">
        <w:t>root@rundeck</w:t>
      </w:r>
      <w:proofErr w:type="spellEnd"/>
      <w:r w:rsidRPr="00E506A9">
        <w:t xml:space="preserve"> </w:t>
      </w:r>
      <w:proofErr w:type="spellStart"/>
      <w:r w:rsidRPr="00E506A9">
        <w:t>rundeck</w:t>
      </w:r>
      <w:proofErr w:type="spellEnd"/>
      <w:r w:rsidRPr="00E506A9">
        <w:t xml:space="preserve">]# </w:t>
      </w:r>
      <w:proofErr w:type="gramStart"/>
      <w:r w:rsidRPr="00E506A9">
        <w:t>cd</w:t>
      </w:r>
      <w:proofErr w:type="gramEnd"/>
      <w:r w:rsidRPr="00E506A9">
        <w:t xml:space="preserve"> </w:t>
      </w:r>
      <w:proofErr w:type="spellStart"/>
      <w:r w:rsidRPr="00E506A9">
        <w:t>usercreationapprove</w:t>
      </w:r>
      <w:proofErr w:type="spellEnd"/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usercreation.sh</w:t>
      </w:r>
    </w:p>
    <w:p w:rsidR="00E506A9" w:rsidRDefault="00E506A9" w:rsidP="00E506A9">
      <w:pPr>
        <w:pStyle w:val="outpuy"/>
      </w:pPr>
      <w:proofErr w:type="gramStart"/>
      <w:r>
        <w:t>issue=</w:t>
      </w:r>
      <w:proofErr w:type="gramEnd"/>
      <w:r>
        <w:t>ADMINACCES-8</w:t>
      </w:r>
    </w:p>
    <w:p w:rsidR="00E506A9" w:rsidRDefault="00E506A9" w:rsidP="00E506A9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E506A9" w:rsidRDefault="00E506A9" w:rsidP="00E506A9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E506A9" w:rsidRDefault="00E506A9" w:rsidP="00E506A9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E506A9" w:rsidRDefault="00E506A9" w:rsidP="00E506A9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E506A9" w:rsidRDefault="00E506A9" w:rsidP="00E506A9">
      <w:pPr>
        <w:pStyle w:val="outpuy"/>
      </w:pPr>
      <w:r>
        <w:t>access=$(java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"Access" | tail -1)</w:t>
      </w:r>
    </w:p>
    <w:p w:rsidR="00E506A9" w:rsidRDefault="00E506A9" w:rsidP="00E506A9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"access=$access"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"status=$status"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"6c\$</w:t>
      </w:r>
      <w:proofErr w:type="spellStart"/>
      <w:r>
        <w:t>acces</w:t>
      </w:r>
      <w:proofErr w:type="spellEnd"/>
      <w:r>
        <w:t xml:space="preserve">='$access'"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"7c\$</w:t>
      </w:r>
      <w:proofErr w:type="spellStart"/>
      <w:r>
        <w:t>statu</w:t>
      </w:r>
      <w:proofErr w:type="spellEnd"/>
      <w:r>
        <w:t xml:space="preserve">='$status'"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"7c\access=$access"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"8c\issue=$issue"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"9c\status=$status" usercreationapprove/mail.sh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winusercreation.ps1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E506A9" w:rsidRDefault="00E506A9" w:rsidP="00E506A9">
      <w:pPr>
        <w:pStyle w:val="outpuy"/>
      </w:pPr>
      <w:r>
        <w:t>$username='</w:t>
      </w:r>
      <w:proofErr w:type="spellStart"/>
      <w:r>
        <w:t>mani</w:t>
      </w:r>
      <w:proofErr w:type="spellEnd"/>
      <w:r>
        <w:t>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passwd</w:t>
      </w:r>
      <w:proofErr w:type="spellEnd"/>
      <w:r>
        <w:t>='KP43v6bUiyM='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acces</w:t>
      </w:r>
      <w:proofErr w:type="spellEnd"/>
      <w:r>
        <w:t>='Normal'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statu</w:t>
      </w:r>
      <w:proofErr w:type="spellEnd"/>
      <w:r>
        <w:t>='Done'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if(</w:t>
      </w:r>
      <w:proofErr w:type="gramEnd"/>
      <w:r>
        <w:t>"$</w:t>
      </w:r>
      <w:proofErr w:type="spellStart"/>
      <w:r>
        <w:t>nodeostype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"Windows"){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"$</w:t>
      </w:r>
      <w:proofErr w:type="spellStart"/>
      <w:r>
        <w:t>nodehostname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"$</w:t>
      </w:r>
      <w:proofErr w:type="spellStart"/>
      <w:r>
        <w:t>servername</w:t>
      </w:r>
      <w:proofErr w:type="spellEnd"/>
      <w:r>
        <w:t>"){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if(</w:t>
      </w:r>
      <w:proofErr w:type="gramEnd"/>
      <w:r>
        <w:t>("$</w:t>
      </w:r>
      <w:proofErr w:type="spellStart"/>
      <w:r>
        <w:t>acces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"Admin") -and ("$</w:t>
      </w:r>
      <w:proofErr w:type="spellStart"/>
      <w:r>
        <w:t>statu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"Approved")){</w:t>
      </w:r>
    </w:p>
    <w:p w:rsidR="00E506A9" w:rsidRDefault="00E506A9" w:rsidP="00E506A9">
      <w:pPr>
        <w:pStyle w:val="outpuy"/>
      </w:pPr>
      <w:r>
        <w:t xml:space="preserve">      NET USER $username $</w:t>
      </w:r>
      <w:proofErr w:type="spellStart"/>
      <w:r>
        <w:t>passwd</w:t>
      </w:r>
      <w:proofErr w:type="spellEnd"/>
      <w:r>
        <w:t xml:space="preserve"> /ADD</w:t>
      </w:r>
    </w:p>
    <w:p w:rsidR="00E506A9" w:rsidRDefault="00E506A9" w:rsidP="00E506A9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"True"){</w:t>
      </w:r>
    </w:p>
    <w:p w:rsidR="00E506A9" w:rsidRDefault="00E506A9" w:rsidP="00E506A9">
      <w:pPr>
        <w:pStyle w:val="outpuy"/>
      </w:pPr>
      <w:r>
        <w:t xml:space="preserve">        NET LOCALGROUP Administrators $username /ADD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}else</w:t>
      </w:r>
      <w:proofErr w:type="gramEnd"/>
      <w:r>
        <w:t>{</w:t>
      </w:r>
    </w:p>
    <w:p w:rsidR="00E506A9" w:rsidRDefault="00E506A9" w:rsidP="00E506A9">
      <w:pPr>
        <w:pStyle w:val="outpuy"/>
      </w:pPr>
      <w:r>
        <w:t xml:space="preserve">        $s = $(net user $username | find "Local Group Memberships")</w:t>
      </w:r>
    </w:p>
    <w:p w:rsidR="00E506A9" w:rsidRDefault="00E506A9" w:rsidP="00E506A9">
      <w:pPr>
        <w:pStyle w:val="outpuy"/>
      </w:pPr>
      <w:r>
        <w:t xml:space="preserve">        $p = 'Administrators'</w:t>
      </w:r>
    </w:p>
    <w:p w:rsidR="00E506A9" w:rsidRDefault="00E506A9" w:rsidP="00E506A9">
      <w:pPr>
        <w:pStyle w:val="outpuy"/>
      </w:pPr>
      <w:r>
        <w:t xml:space="preserve">        $group=$($s -match $p)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if(</w:t>
      </w:r>
      <w:proofErr w:type="gramEnd"/>
      <w:r>
        <w:t>"$group" -</w:t>
      </w:r>
      <w:proofErr w:type="spellStart"/>
      <w:r>
        <w:t>eq</w:t>
      </w:r>
      <w:proofErr w:type="spellEnd"/>
      <w:r>
        <w:t xml:space="preserve"> "False"){</w:t>
      </w:r>
    </w:p>
    <w:p w:rsidR="00E506A9" w:rsidRDefault="00E506A9" w:rsidP="00E506A9">
      <w:pPr>
        <w:pStyle w:val="outpuy"/>
      </w:pPr>
      <w:r>
        <w:t xml:space="preserve">          NET LOCALGROUP Administrators $username /ADD</w:t>
      </w:r>
    </w:p>
    <w:p w:rsidR="00E506A9" w:rsidRDefault="00E506A9" w:rsidP="00E506A9">
      <w:pPr>
        <w:pStyle w:val="outpuy"/>
      </w:pPr>
      <w:r>
        <w:t xml:space="preserve">        }</w:t>
      </w:r>
    </w:p>
    <w:p w:rsidR="00E506A9" w:rsidRDefault="00E506A9" w:rsidP="00E506A9">
      <w:pPr>
        <w:pStyle w:val="outpuy"/>
      </w:pPr>
      <w:r>
        <w:t xml:space="preserve">      }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}</w:t>
      </w:r>
      <w:proofErr w:type="spellStart"/>
      <w:r>
        <w:t>elseif</w:t>
      </w:r>
      <w:proofErr w:type="spellEnd"/>
      <w:proofErr w:type="gramEnd"/>
      <w:r>
        <w:t>(($</w:t>
      </w:r>
      <w:proofErr w:type="spellStart"/>
      <w:r>
        <w:t>acces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"Normal") -or ($</w:t>
      </w:r>
      <w:proofErr w:type="spellStart"/>
      <w:r>
        <w:t>statu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"Rejected")){</w:t>
      </w:r>
    </w:p>
    <w:p w:rsidR="00E506A9" w:rsidRDefault="00E506A9" w:rsidP="00E506A9">
      <w:pPr>
        <w:pStyle w:val="outpuy"/>
      </w:pPr>
      <w:r>
        <w:t xml:space="preserve">      NET USER $username $</w:t>
      </w:r>
      <w:proofErr w:type="spellStart"/>
      <w:r>
        <w:t>passwd</w:t>
      </w:r>
      <w:proofErr w:type="spellEnd"/>
      <w:r>
        <w:t xml:space="preserve"> /ADD</w:t>
      </w:r>
    </w:p>
    <w:p w:rsidR="00E506A9" w:rsidRDefault="00E506A9" w:rsidP="00E506A9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E506A9" w:rsidRDefault="00E506A9" w:rsidP="00E506A9">
      <w:pPr>
        <w:pStyle w:val="outpuy"/>
      </w:pPr>
      <w:r>
        <w:t xml:space="preserve">          </w:t>
      </w:r>
      <w:proofErr w:type="gramStart"/>
      <w:r>
        <w:t>echo  "</w:t>
      </w:r>
      <w:proofErr w:type="spellStart"/>
      <w:proofErr w:type="gramEnd"/>
      <w:r>
        <w:t>pppZZ</w:t>
      </w:r>
      <w:proofErr w:type="spellEnd"/>
      <w:r>
        <w:t>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"False"){</w:t>
      </w:r>
    </w:p>
    <w:p w:rsidR="00E506A9" w:rsidRDefault="00E506A9" w:rsidP="00E506A9">
      <w:pPr>
        <w:pStyle w:val="outpuy"/>
      </w:pPr>
      <w:r>
        <w:t xml:space="preserve">            </w:t>
      </w:r>
      <w:proofErr w:type="gramStart"/>
      <w:r>
        <w:t>echo  "</w:t>
      </w:r>
      <w:proofErr w:type="spellStart"/>
      <w:proofErr w:type="gramEnd"/>
      <w:r>
        <w:t>pppZZhgghkj</w:t>
      </w:r>
      <w:proofErr w:type="spellEnd"/>
      <w:r>
        <w:t>"</w:t>
      </w:r>
    </w:p>
    <w:p w:rsidR="00E506A9" w:rsidRDefault="00E506A9" w:rsidP="00E506A9">
      <w:pPr>
        <w:pStyle w:val="outpuy"/>
      </w:pPr>
      <w:r>
        <w:t xml:space="preserve">        $s = $(net user $username | find "Local Group Memberships")</w:t>
      </w:r>
    </w:p>
    <w:p w:rsidR="00E506A9" w:rsidRDefault="00E506A9" w:rsidP="00E506A9">
      <w:pPr>
        <w:pStyle w:val="outpuy"/>
      </w:pPr>
      <w:r>
        <w:t xml:space="preserve">        $p = 'Administrators'</w:t>
      </w:r>
    </w:p>
    <w:p w:rsidR="00E506A9" w:rsidRDefault="00E506A9" w:rsidP="00E506A9">
      <w:pPr>
        <w:pStyle w:val="outpuy"/>
      </w:pPr>
      <w:r>
        <w:t xml:space="preserve">        $group=$($s -match $p)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if(</w:t>
      </w:r>
      <w:proofErr w:type="gramEnd"/>
      <w:r>
        <w:t>"$group" -</w:t>
      </w:r>
      <w:proofErr w:type="spellStart"/>
      <w:r>
        <w:t>eq</w:t>
      </w:r>
      <w:proofErr w:type="spellEnd"/>
      <w:r>
        <w:t xml:space="preserve"> "True"){</w:t>
      </w:r>
    </w:p>
    <w:p w:rsidR="00E506A9" w:rsidRDefault="00E506A9" w:rsidP="00E506A9">
      <w:pPr>
        <w:pStyle w:val="outpuy"/>
      </w:pPr>
      <w:r>
        <w:t xml:space="preserve">          NET LOCALGROUP Administrators $username /delete</w:t>
      </w:r>
    </w:p>
    <w:p w:rsidR="00E506A9" w:rsidRDefault="00E506A9" w:rsidP="00E506A9">
      <w:pPr>
        <w:pStyle w:val="outpuy"/>
      </w:pPr>
      <w:r>
        <w:t xml:space="preserve">        }</w:t>
      </w:r>
    </w:p>
    <w:p w:rsidR="00E506A9" w:rsidRDefault="00E506A9" w:rsidP="00E506A9">
      <w:pPr>
        <w:pStyle w:val="outpuy"/>
      </w:pPr>
      <w:r>
        <w:t xml:space="preserve">      }</w:t>
      </w:r>
    </w:p>
    <w:p w:rsidR="00E506A9" w:rsidRDefault="00E506A9" w:rsidP="00E506A9">
      <w:pPr>
        <w:pStyle w:val="outpuy"/>
      </w:pPr>
      <w:r>
        <w:t xml:space="preserve">    }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E506A9" w:rsidRDefault="00E506A9" w:rsidP="00E506A9">
      <w:pPr>
        <w:pStyle w:val="outpuy"/>
      </w:pPr>
      <w:r>
        <w:t>}</w:t>
      </w:r>
    </w:p>
    <w:p w:rsidR="00E506A9" w:rsidRDefault="00E506A9" w:rsidP="00E506A9">
      <w:pPr>
        <w:pStyle w:val="outpuy"/>
      </w:pPr>
      <w:r>
        <w:t>}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"group=$group"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False</w:t>
      </w:r>
    </w:p>
    <w:p w:rsidR="00E506A9" w:rsidRDefault="00E506A9" w:rsidP="00E506A9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E506A9" w:rsidRDefault="00E506A9" w:rsidP="00E506A9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E506A9" w:rsidRDefault="00E506A9" w:rsidP="00E506A9">
      <w:pPr>
        <w:pStyle w:val="outpuy"/>
      </w:pPr>
      <w:proofErr w:type="gramStart"/>
      <w:r>
        <w:t>username=</w:t>
      </w:r>
      <w:proofErr w:type="spellStart"/>
      <w:proofErr w:type="gramEnd"/>
      <w:r>
        <w:t>mani</w:t>
      </w:r>
      <w:proofErr w:type="spellEnd"/>
    </w:p>
    <w:p w:rsidR="00E506A9" w:rsidRDefault="00E506A9" w:rsidP="00E506A9">
      <w:pPr>
        <w:pStyle w:val="outpuy"/>
      </w:pPr>
      <w:proofErr w:type="spellStart"/>
      <w:proofErr w:type="gramStart"/>
      <w:r>
        <w:t>passwd</w:t>
      </w:r>
      <w:proofErr w:type="spellEnd"/>
      <w:r>
        <w:t>=</w:t>
      </w:r>
      <w:proofErr w:type="gramEnd"/>
      <w:r>
        <w:t>KP43v6bUiyM=</w:t>
      </w:r>
    </w:p>
    <w:p w:rsidR="00E506A9" w:rsidRDefault="00E506A9" w:rsidP="00E506A9">
      <w:pPr>
        <w:pStyle w:val="outpuy"/>
      </w:pPr>
      <w:r>
        <w:lastRenderedPageBreak/>
        <w:t>mail=praveenkumar.m@zippyops.in</w:t>
      </w:r>
    </w:p>
    <w:p w:rsidR="00E506A9" w:rsidRDefault="00E506A9" w:rsidP="00E506A9">
      <w:pPr>
        <w:pStyle w:val="outpuy"/>
      </w:pPr>
      <w:proofErr w:type="gramStart"/>
      <w:r>
        <w:t>access=</w:t>
      </w:r>
      <w:proofErr w:type="gramEnd"/>
      <w:r>
        <w:t>Normal</w:t>
      </w:r>
    </w:p>
    <w:p w:rsidR="00E506A9" w:rsidRDefault="00E506A9" w:rsidP="00E506A9">
      <w:pPr>
        <w:pStyle w:val="outpuy"/>
      </w:pPr>
      <w:proofErr w:type="gramStart"/>
      <w:r>
        <w:t>issue=</w:t>
      </w:r>
      <w:proofErr w:type="gramEnd"/>
      <w:r>
        <w:t>ADMINACCES-8</w:t>
      </w:r>
    </w:p>
    <w:p w:rsidR="00E506A9" w:rsidRDefault="00E506A9" w:rsidP="00E506A9">
      <w:pPr>
        <w:pStyle w:val="outpuy"/>
      </w:pPr>
      <w:proofErr w:type="gramStart"/>
      <w:r>
        <w:t>status=</w:t>
      </w:r>
      <w:proofErr w:type="gramEnd"/>
      <w:r>
        <w:t>Done</w:t>
      </w:r>
    </w:p>
    <w:p w:rsidR="00E506A9" w:rsidRDefault="00E506A9" w:rsidP="00E506A9">
      <w:pPr>
        <w:pStyle w:val="outpuy"/>
      </w:pPr>
      <w:proofErr w:type="gramStart"/>
      <w:r>
        <w:t>group=</w:t>
      </w:r>
      <w:proofErr w:type="gramEnd"/>
      <w:r>
        <w:t>False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|| $</w:t>
      </w:r>
      <w:proofErr w:type="spellStart"/>
      <w:r>
        <w:t>var</w:t>
      </w:r>
      <w:proofErr w:type="spellEnd"/>
      <w:r>
        <w:t xml:space="preserve"> == True ]];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"New User $username created with the password $</w:t>
      </w:r>
      <w:proofErr w:type="spellStart"/>
      <w:r>
        <w:t>passwd</w:t>
      </w:r>
      <w:proofErr w:type="spellEnd"/>
      <w:r>
        <w:t xml:space="preserve"> with Admin access in the server $</w:t>
      </w:r>
      <w:proofErr w:type="spellStart"/>
      <w:r>
        <w:t>servername</w:t>
      </w:r>
      <w:proofErr w:type="spellEnd"/>
      <w:r>
        <w:t>" | mail -s "New User Creation done" $mail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"New User $username created with the password $</w:t>
      </w:r>
      <w:proofErr w:type="spellStart"/>
      <w:r>
        <w:t>passwd</w:t>
      </w:r>
      <w:proofErr w:type="spellEnd"/>
      <w:r>
        <w:t xml:space="preserve"> with Normal access in the server $</w:t>
      </w:r>
      <w:proofErr w:type="spellStart"/>
      <w:r>
        <w:t>servername</w:t>
      </w:r>
      <w:proofErr w:type="spellEnd"/>
      <w:r>
        <w:t>" | mail -s "New User Creation done" $mail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9 || $</w:t>
      </w:r>
      <w:proofErr w:type="spellStart"/>
      <w:r>
        <w:t>var</w:t>
      </w:r>
      <w:proofErr w:type="spellEnd"/>
      <w:r>
        <w:t xml:space="preserve"> == False ]]; then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[[ $access == Admin &amp;&amp; $status == Approved &amp;&amp; $group == $username || $access == Admin &amp;&amp; $status == Approved &amp;&amp; $group == False ]]; then</w:t>
      </w:r>
    </w:p>
    <w:p w:rsidR="00E506A9" w:rsidRDefault="00E506A9" w:rsidP="00E506A9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 xml:space="preserve"> and now the user has given Admin access" | mail -s "New User Creation done" $mail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$status == Rejected &amp;&amp; $group == wheel || $access == Normal &amp;&amp; $group == wheel || $status == Rejected &amp;&amp; $group == </w:t>
      </w:r>
      <w:proofErr w:type="spellStart"/>
      <w:r>
        <w:t>sudo</w:t>
      </w:r>
      <w:proofErr w:type="spellEnd"/>
      <w:r>
        <w:t xml:space="preserve"> || $access == Normal &amp;&amp; $group == </w:t>
      </w:r>
      <w:proofErr w:type="spellStart"/>
      <w:r>
        <w:t>sudo</w:t>
      </w:r>
      <w:proofErr w:type="spellEnd"/>
      <w:r>
        <w:t xml:space="preserve"> || $status == Rejected &amp;&amp; $group == True || $access == Normal &amp;&amp; $group == True ]]; then</w:t>
      </w:r>
    </w:p>
    <w:p w:rsidR="00E506A9" w:rsidRDefault="00E506A9" w:rsidP="00E506A9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 xml:space="preserve"> and now the user has given Normal access" | mail -s "New User Creation done" $mail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>" | mail -s "New User Creation not done" $mail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proofErr w:type="gramStart"/>
      <w:r>
        <w:t>fi</w:t>
      </w:r>
      <w:proofErr w:type="gramEnd"/>
    </w:p>
    <w:p w:rsidR="00E506A9" w:rsidRDefault="00E506A9" w:rsidP="00E506A9">
      <w:pPr>
        <w:pStyle w:val="outpuy"/>
      </w:pP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AF0AB9" w:rsidRDefault="00AF0AB9" w:rsidP="00AF0AB9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C2F211C" wp14:editId="471606FD">
            <wp:extent cx="1943100" cy="27336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AF0AB9" w:rsidRDefault="00AF0AB9" w:rsidP="00AF0AB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316ED41" wp14:editId="1198AC2F">
            <wp:extent cx="2133600" cy="4191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AF0AB9">
      <w:pPr>
        <w:rPr>
          <w:rFonts w:cs="Calibri"/>
          <w:szCs w:val="24"/>
        </w:rPr>
      </w:pP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E506A9" w:rsidRDefault="00AF0AB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BA17250" wp14:editId="016CF24F">
            <wp:extent cx="6115050" cy="41630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170AF4">
      <w:pPr>
        <w:rPr>
          <w:rFonts w:cs="Calibri"/>
          <w:szCs w:val="24"/>
        </w:rPr>
      </w:pPr>
      <w:r>
        <w:rPr>
          <w:rFonts w:cs="Calibri"/>
          <w:szCs w:val="24"/>
        </w:rPr>
        <w:t>Save,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AF0AB9" w:rsidRDefault="00AF0AB9" w:rsidP="00AF0AB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AE2B085" wp14:editId="059A9F35">
            <wp:extent cx="6115050" cy="265493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170AF4">
      <w:pPr>
        <w:rPr>
          <w:rFonts w:cs="Calibri"/>
          <w:szCs w:val="24"/>
        </w:rPr>
      </w:pPr>
    </w:p>
    <w:p w:rsidR="00C52D84" w:rsidRDefault="00C52D84" w:rsidP="00170AF4">
      <w:pPr>
        <w:rPr>
          <w:rFonts w:cs="Calibri"/>
          <w:szCs w:val="24"/>
        </w:rPr>
      </w:pPr>
    </w:p>
    <w:p w:rsidR="00C52D84" w:rsidRDefault="00D077DB" w:rsidP="00D077DB">
      <w:pPr>
        <w:pStyle w:val="Heading1"/>
      </w:pPr>
      <w:r>
        <w:lastRenderedPageBreak/>
        <w:t>Logfilecopy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2CE78FB" wp14:editId="4603F2D9">
            <wp:extent cx="194310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0885B7C" wp14:editId="2A2A56B3">
            <wp:extent cx="2009775" cy="12573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F75FAC" w:rsidRDefault="00AE4A55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r>
        <w:rPr>
          <w:rFonts w:cs="Calibri"/>
          <w:szCs w:val="24"/>
        </w:rPr>
        <w:t>File</w:t>
      </w:r>
      <w:r w:rsidR="00F75FAC">
        <w:rPr>
          <w:rFonts w:cs="Calibri"/>
          <w:szCs w:val="24"/>
        </w:rPr>
        <w:t>name field in Text field (Single line)</w:t>
      </w:r>
    </w:p>
    <w:p w:rsidR="00F75FAC" w:rsidRDefault="00F75FAC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F75FAC" w:rsidRDefault="00F75FAC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AE4A55" w:rsidRDefault="00AE4A55" w:rsidP="00AE4A55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LogFilePath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54CE2C6" wp14:editId="61A4A649">
            <wp:extent cx="6115050" cy="3886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r w:rsidR="00AE4A55">
        <w:rPr>
          <w:rFonts w:cs="Calibri"/>
          <w:szCs w:val="24"/>
        </w:rPr>
        <w:t>Log file copy and issue id as LFC</w:t>
      </w:r>
      <w:r>
        <w:rPr>
          <w:rFonts w:cs="Calibri"/>
          <w:szCs w:val="24"/>
        </w:rPr>
        <w:t>.</w:t>
      </w:r>
    </w:p>
    <w:p w:rsidR="00F75FAC" w:rsidRDefault="00AE4A55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CF8EF95" wp14:editId="561C3C75">
            <wp:extent cx="6115050" cy="2843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</w:p>
    <w:p w:rsidR="00F75FAC" w:rsidRPr="00861E77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Workflow for this project,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5848416" wp14:editId="27CC32A2">
            <wp:extent cx="6115050" cy="26949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FBF473E" wp14:editId="481CFFEC">
            <wp:extent cx="2266950" cy="2933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Pr="00861E77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B92D7E1" wp14:editId="6B708FBA">
            <wp:extent cx="2095500" cy="451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F75FAC" w:rsidRDefault="00AE4A55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5027859" wp14:editId="701EC029">
            <wp:extent cx="5591175" cy="34004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After creating click configuration, and click add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E6E7C4C" wp14:editId="5FA3445A">
            <wp:extent cx="6115050" cy="30391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AE4A55" w:rsidP="00F75FAC">
      <w:pPr>
        <w:rPr>
          <w:rFonts w:cs="Calibri"/>
          <w:szCs w:val="24"/>
        </w:rPr>
      </w:pPr>
      <w:r>
        <w:rPr>
          <w:rFonts w:cs="Calibri"/>
          <w:szCs w:val="24"/>
        </w:rPr>
        <w:t>Create the three job for Log file copy</w:t>
      </w:r>
      <w:r w:rsidR="00F75FAC">
        <w:rPr>
          <w:rFonts w:cs="Calibri"/>
          <w:szCs w:val="24"/>
        </w:rPr>
        <w:t xml:space="preserve"> Approve in </w:t>
      </w:r>
      <w:proofErr w:type="spellStart"/>
      <w:r w:rsidR="00F75FAC">
        <w:rPr>
          <w:rFonts w:cs="Calibri"/>
          <w:szCs w:val="24"/>
        </w:rPr>
        <w:t>rundeck</w:t>
      </w:r>
      <w:proofErr w:type="spellEnd"/>
      <w:r w:rsidR="00F75FAC">
        <w:rPr>
          <w:rFonts w:cs="Calibri"/>
          <w:szCs w:val="24"/>
        </w:rPr>
        <w:t>,</w:t>
      </w:r>
    </w:p>
    <w:p w:rsidR="00F75FAC" w:rsidRDefault="00AE4A55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one for windows and another for NFS share.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we </w:t>
      </w:r>
      <w:r w:rsidR="00AE4A55">
        <w:rPr>
          <w:rFonts w:cs="Calibri"/>
          <w:szCs w:val="24"/>
        </w:rPr>
        <w:t>going to create jobs for NFS share</w:t>
      </w:r>
      <w:r>
        <w:rPr>
          <w:rFonts w:cs="Calibri"/>
          <w:szCs w:val="24"/>
        </w:rPr>
        <w:t>,</w:t>
      </w:r>
    </w:p>
    <w:p w:rsidR="00AF0AB9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99D221E" wp14:editId="7F0CF6E2">
            <wp:extent cx="6115050" cy="1360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6287BB8" wp14:editId="79F9A0E0">
            <wp:extent cx="6115050" cy="35756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B5EA6EA" wp14:editId="3AB39095">
            <wp:extent cx="6115050" cy="35674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338212A" wp14:editId="3AF2A43E">
            <wp:extent cx="6115050" cy="18491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Now for windows,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CEAC6C" wp14:editId="7EFAFC57">
            <wp:extent cx="6115050" cy="16306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AE4A55" w:rsidRDefault="00AE4A55" w:rsidP="00AE4A55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AE4A55" w:rsidRDefault="00AE4A55" w:rsidP="00AE4A5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C6B9C0B" wp14:editId="474E3F8B">
            <wp:extent cx="3743325" cy="318875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3757" cy="31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AE4A55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6487FE4" wp14:editId="775F1E93">
            <wp:extent cx="4629150" cy="347186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32932" cy="347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C1DDB11" wp14:editId="766F6DC1">
            <wp:extent cx="6115050" cy="35109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530334" wp14:editId="0D3D1C5C">
            <wp:extent cx="6115050" cy="31692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749B089" wp14:editId="30E6D743">
            <wp:extent cx="6115050" cy="10833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r>
        <w:t>Nodes,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528FB4A" wp14:editId="703D2B1C">
            <wp:extent cx="6115050" cy="3311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5ABBA38" wp14:editId="5813E9A8">
            <wp:extent cx="6115050" cy="19386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AE4A55" w:rsidRDefault="0092578D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>,</w:t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B352C45" wp14:editId="34564DAE">
            <wp:extent cx="6115050" cy="13804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7240E71" wp14:editId="0D4AB250">
            <wp:extent cx="3743325" cy="318875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3757" cy="31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861E77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2534D68" wp14:editId="26BBDA80">
            <wp:extent cx="4524375" cy="333978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532283" cy="33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40803DB" wp14:editId="3AAD53DA">
            <wp:extent cx="6115050" cy="35179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727F0BD" wp14:editId="5B10014A">
            <wp:extent cx="6115050" cy="37388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pStyle w:val="outpuy"/>
      </w:pPr>
      <w:proofErr w:type="gramStart"/>
      <w:r>
        <w:t>issue</w:t>
      </w:r>
      <w:proofErr w:type="gramEnd"/>
      <w:r>
        <w:t>=@</w:t>
      </w:r>
      <w:proofErr w:type="spellStart"/>
      <w:r>
        <w:t>option.jiraIssue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nodeostype</w:t>
      </w:r>
      <w:proofErr w:type="spellEnd"/>
      <w:proofErr w:type="gramEnd"/>
      <w:r>
        <w:t>=@</w:t>
      </w:r>
      <w:proofErr w:type="spellStart"/>
      <w:r>
        <w:t>node.os</w:t>
      </w:r>
      <w:proofErr w:type="spellEnd"/>
      <w:r>
        <w:t>-name@</w:t>
      </w:r>
    </w:p>
    <w:p w:rsidR="0092578D" w:rsidRDefault="0092578D" w:rsidP="0092578D">
      <w:pPr>
        <w:pStyle w:val="outpuy"/>
      </w:pPr>
      <w:proofErr w:type="gramStart"/>
      <w:r>
        <w:t>path</w:t>
      </w:r>
      <w:proofErr w:type="gramEnd"/>
      <w:r>
        <w:t>=@</w:t>
      </w:r>
      <w:proofErr w:type="spellStart"/>
      <w:r>
        <w:t>data.path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nodehostname</w:t>
      </w:r>
      <w:proofErr w:type="spellEnd"/>
      <w:proofErr w:type="gramEnd"/>
      <w:r>
        <w:t>=@</w:t>
      </w:r>
      <w:proofErr w:type="spellStart"/>
      <w:r>
        <w:t>node.hostname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servername</w:t>
      </w:r>
      <w:proofErr w:type="spellEnd"/>
      <w:proofErr w:type="gramEnd"/>
      <w:r>
        <w:t>=@</w:t>
      </w:r>
      <w:proofErr w:type="spellStart"/>
      <w:r>
        <w:t>data.server</w:t>
      </w:r>
      <w:proofErr w:type="spellEnd"/>
      <w:r>
        <w:t>@</w:t>
      </w:r>
    </w:p>
    <w:p w:rsidR="0092578D" w:rsidRDefault="0092578D" w:rsidP="0092578D">
      <w:pPr>
        <w:pStyle w:val="outpuy"/>
      </w:pPr>
      <w:proofErr w:type="gramStart"/>
      <w:r>
        <w:t>filename</w:t>
      </w:r>
      <w:proofErr w:type="gramEnd"/>
      <w:r>
        <w:t>=@</w:t>
      </w:r>
      <w:proofErr w:type="spellStart"/>
      <w:r>
        <w:t>data.filename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gramStart"/>
      <w:r>
        <w:t>status</w:t>
      </w:r>
      <w:proofErr w:type="gramEnd"/>
      <w:r>
        <w:t>=@</w:t>
      </w:r>
      <w:proofErr w:type="spellStart"/>
      <w:r>
        <w:t>data.status</w:t>
      </w:r>
      <w:proofErr w:type="spellEnd"/>
      <w:r>
        <w:t>@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Centos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$path</w:t>
      </w:r>
    </w:p>
    <w:p w:rsidR="0092578D" w:rsidRDefault="0092578D" w:rsidP="0092578D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sshpass</w:t>
      </w:r>
      <w:proofErr w:type="spellEnd"/>
      <w:r>
        <w:t xml:space="preserve"> -p 'zippyops' </w:t>
      </w:r>
      <w:proofErr w:type="spellStart"/>
      <w:r>
        <w:t>scp</w:t>
      </w:r>
      <w:proofErr w:type="spellEnd"/>
      <w:r>
        <w:t xml:space="preserve"> $filename rundeck@rundeck.zippyops.com:/var/lib/rundeck/LogFileCopy/copyfile/"$issue"_"$filename"</w:t>
      </w:r>
    </w:p>
    <w:p w:rsidR="0092578D" w:rsidRDefault="0092578D" w:rsidP="0092578D">
      <w:pPr>
        <w:pStyle w:val="outpuy"/>
      </w:pPr>
      <w:r>
        <w:t xml:space="preserve">        </w:t>
      </w:r>
      <w:proofErr w:type="gramStart"/>
      <w:r>
        <w:t>copy</w:t>
      </w:r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Ubuntu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$path</w:t>
      </w:r>
    </w:p>
    <w:p w:rsidR="0092578D" w:rsidRDefault="0092578D" w:rsidP="0092578D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sshpass</w:t>
      </w:r>
      <w:proofErr w:type="spellEnd"/>
      <w:r>
        <w:t xml:space="preserve"> -p 'zippyops' </w:t>
      </w:r>
      <w:proofErr w:type="spellStart"/>
      <w:r>
        <w:t>scp</w:t>
      </w:r>
      <w:proofErr w:type="spellEnd"/>
      <w:r>
        <w:t xml:space="preserve"> $filename rundeck@rundeck.zippyops.com:/var/lib/rundeck/LogFileCopy/copyfile/"$issue"_"$filename"</w:t>
      </w:r>
    </w:p>
    <w:p w:rsidR="0092578D" w:rsidRDefault="0092578D" w:rsidP="0092578D">
      <w:pPr>
        <w:pStyle w:val="outpuy"/>
      </w:pPr>
      <w:r>
        <w:t xml:space="preserve">        </w:t>
      </w:r>
      <w:proofErr w:type="gramStart"/>
      <w:r>
        <w:t>copy</w:t>
      </w:r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lastRenderedPageBreak/>
        <w:t xml:space="preserve">  </w:t>
      </w:r>
      <w:proofErr w:type="gramStart"/>
      <w:r>
        <w:t>else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"copy=$copy"</w:t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8109F88" wp14:editId="3C35AF7D">
            <wp:extent cx="6115050" cy="25425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A29B02" wp14:editId="124D6E2E">
            <wp:extent cx="6115050" cy="38633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D6BC9FD" wp14:editId="38362384">
            <wp:extent cx="6115050" cy="3847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CF7F299" wp14:editId="4F22C427">
            <wp:extent cx="6115050" cy="35896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3CBEDA7" wp14:editId="4168DF35">
            <wp:extent cx="6115050" cy="18218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LogFileCopy</w:t>
      </w:r>
      <w:proofErr w:type="spellEnd"/>
      <w:r>
        <w:t>/</w:t>
      </w:r>
    </w:p>
    <w:p w:rsidR="0092578D" w:rsidRDefault="0092578D" w:rsidP="0092578D">
      <w:pPr>
        <w:pStyle w:val="outpuy"/>
      </w:pPr>
      <w:r w:rsidRPr="0092578D">
        <w:t>[</w:t>
      </w:r>
      <w:proofErr w:type="spellStart"/>
      <w:r w:rsidRPr="0092578D">
        <w:t>root@rundeck</w:t>
      </w:r>
      <w:proofErr w:type="spellEnd"/>
      <w:r w:rsidRPr="0092578D">
        <w:t xml:space="preserve"> </w:t>
      </w:r>
      <w:proofErr w:type="spellStart"/>
      <w:r w:rsidRPr="0092578D">
        <w:t>rundeck</w:t>
      </w:r>
      <w:proofErr w:type="spellEnd"/>
      <w:r w:rsidRPr="0092578D">
        <w:t xml:space="preserve">]# </w:t>
      </w:r>
      <w:proofErr w:type="gramStart"/>
      <w:r w:rsidRPr="0092578D">
        <w:t>cd</w:t>
      </w:r>
      <w:proofErr w:type="gramEnd"/>
      <w:r w:rsidRPr="0092578D">
        <w:t xml:space="preserve"> </w:t>
      </w:r>
      <w:proofErr w:type="spellStart"/>
      <w:r w:rsidRPr="0092578D">
        <w:t>LogFileCopy</w:t>
      </w:r>
      <w:proofErr w:type="spellEnd"/>
      <w:r w:rsidRPr="0092578D">
        <w:t>/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Logfile.sh</w:t>
      </w:r>
    </w:p>
    <w:p w:rsidR="0092578D" w:rsidRDefault="0092578D" w:rsidP="0092578D">
      <w:pPr>
        <w:pStyle w:val="outpuy"/>
      </w:pPr>
      <w:proofErr w:type="gramStart"/>
      <w:r>
        <w:t>issue=</w:t>
      </w:r>
      <w:proofErr w:type="gramEnd"/>
      <w:r>
        <w:t>LFC-1</w:t>
      </w:r>
    </w:p>
    <w:p w:rsidR="0092578D" w:rsidRDefault="0092578D" w:rsidP="0092578D">
      <w:pPr>
        <w:pStyle w:val="outpuy"/>
      </w:pPr>
      <w:r>
        <w:t>path=$(java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LogFilePath</w:t>
      </w:r>
      <w:proofErr w:type="spellEnd"/>
      <w:r>
        <w:t>" | tail -1)</w:t>
      </w:r>
    </w:p>
    <w:p w:rsidR="0092578D" w:rsidRDefault="0092578D" w:rsidP="0092578D">
      <w:pPr>
        <w:pStyle w:val="outpuy"/>
      </w:pPr>
      <w:r>
        <w:t>filename=$(java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"Filename" | tail -1)</w:t>
      </w:r>
    </w:p>
    <w:p w:rsidR="0092578D" w:rsidRDefault="0092578D" w:rsidP="0092578D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92578D" w:rsidRDefault="0092578D" w:rsidP="0092578D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92578D" w:rsidRDefault="0092578D" w:rsidP="0092578D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"path=$path"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"filename=$filename"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"status=$status"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"4c\$pat='$path'"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filenam</w:t>
      </w:r>
      <w:proofErr w:type="spellEnd"/>
      <w:r>
        <w:t xml:space="preserve">='$filename'"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"6c\$</w:t>
      </w:r>
      <w:proofErr w:type="spellStart"/>
      <w:r>
        <w:t>statu</w:t>
      </w:r>
      <w:proofErr w:type="spellEnd"/>
      <w:r>
        <w:t xml:space="preserve">='$status'"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"7c\$</w:t>
      </w:r>
      <w:proofErr w:type="spellStart"/>
      <w:r>
        <w:t>issu</w:t>
      </w:r>
      <w:proofErr w:type="spellEnd"/>
      <w:r>
        <w:t xml:space="preserve">='$issue'"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"2c\path=$path"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"4c\status=$status"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"5c\filename=$filename"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"7c\issue=$issue" LogFileCopy/mail.sh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LogFileCopy</w:t>
      </w:r>
      <w:proofErr w:type="spellEnd"/>
      <w:r>
        <w:t>/</w:t>
      </w:r>
      <w:proofErr w:type="spellStart"/>
      <w:r>
        <w:t>copyfile</w:t>
      </w:r>
      <w:proofErr w:type="spellEnd"/>
      <w:r>
        <w:t xml:space="preserve"> || true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r>
        <w:t xml:space="preserve"> </w:t>
      </w: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winLogfile.ps1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92578D" w:rsidRDefault="0092578D" w:rsidP="0092578D">
      <w:pPr>
        <w:pStyle w:val="outpuy"/>
      </w:pPr>
      <w:r>
        <w:t>$pat='C</w:t>
      </w:r>
      <w:proofErr w:type="gramStart"/>
      <w:r>
        <w:t>:\</w:t>
      </w:r>
      <w:proofErr w:type="gramEnd"/>
      <w:r>
        <w:t>Program Files\Notepad++\</w:t>
      </w:r>
      <w:proofErr w:type="spellStart"/>
      <w:r>
        <w:t>autoCompletion</w:t>
      </w:r>
      <w:proofErr w:type="spellEnd"/>
      <w:r>
        <w:t>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filenam</w:t>
      </w:r>
      <w:proofErr w:type="spellEnd"/>
      <w:r>
        <w:t>='cc.xml'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statu</w:t>
      </w:r>
      <w:proofErr w:type="spellEnd"/>
      <w:r>
        <w:t>='Approved'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issu</w:t>
      </w:r>
      <w:proofErr w:type="spellEnd"/>
      <w:r>
        <w:t>='LFC-1'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if(</w:t>
      </w:r>
      <w:proofErr w:type="gramEnd"/>
      <w:r>
        <w:t>"$</w:t>
      </w:r>
      <w:proofErr w:type="spellStart"/>
      <w:r>
        <w:t>nodeostype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"Windows"){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"$</w:t>
      </w:r>
      <w:proofErr w:type="spellStart"/>
      <w:r>
        <w:t>nodehostname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"$</w:t>
      </w:r>
      <w:proofErr w:type="spellStart"/>
      <w:r>
        <w:t>servername</w:t>
      </w:r>
      <w:proofErr w:type="spellEnd"/>
      <w:r>
        <w:t>"){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if(</w:t>
      </w:r>
      <w:proofErr w:type="gramEnd"/>
      <w:r>
        <w:t>"$</w:t>
      </w:r>
      <w:proofErr w:type="spellStart"/>
      <w:r>
        <w:t>statu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"Approved"){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"$pat"</w:t>
      </w:r>
    </w:p>
    <w:p w:rsidR="0092578D" w:rsidRDefault="0092578D" w:rsidP="0092578D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"True"){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pscp</w:t>
      </w:r>
      <w:proofErr w:type="spellEnd"/>
      <w:proofErr w:type="gramEnd"/>
      <w:r>
        <w:t xml:space="preserve"> -pw zippyops $</w:t>
      </w:r>
      <w:proofErr w:type="spellStart"/>
      <w:r>
        <w:t>filenam</w:t>
      </w:r>
      <w:proofErr w:type="spellEnd"/>
      <w:r>
        <w:t xml:space="preserve"> rundeck@rundeck.zippyops.com:/var/lib/rundeck/LogFileCopy/copyfile/"$issu"_"$filenam"</w:t>
      </w:r>
    </w:p>
    <w:p w:rsidR="0092578D" w:rsidRDefault="0092578D" w:rsidP="0092578D">
      <w:pPr>
        <w:pStyle w:val="outpuy"/>
      </w:pPr>
      <w:r>
        <w:t xml:space="preserve">        $copy=$(echo $?)</w:t>
      </w:r>
    </w:p>
    <w:p w:rsidR="0092578D" w:rsidRDefault="0092578D" w:rsidP="0092578D">
      <w:pPr>
        <w:pStyle w:val="outpuy"/>
      </w:pPr>
      <w:r>
        <w:t xml:space="preserve">      }</w:t>
      </w:r>
    </w:p>
    <w:p w:rsidR="0092578D" w:rsidRDefault="0092578D" w:rsidP="0092578D">
      <w:pPr>
        <w:pStyle w:val="outpuy"/>
      </w:pPr>
      <w:r>
        <w:t xml:space="preserve">    }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92578D" w:rsidRDefault="0092578D" w:rsidP="0092578D">
      <w:pPr>
        <w:pStyle w:val="outpuy"/>
      </w:pPr>
      <w:r>
        <w:t>}</w:t>
      </w:r>
    </w:p>
    <w:p w:rsidR="0092578D" w:rsidRDefault="0092578D" w:rsidP="0092578D">
      <w:pPr>
        <w:pStyle w:val="outpuy"/>
      </w:pPr>
      <w:r>
        <w:t>}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"copy=$copy"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True</w:t>
      </w:r>
    </w:p>
    <w:p w:rsidR="0092578D" w:rsidRDefault="0092578D" w:rsidP="0092578D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92578D" w:rsidRDefault="0092578D" w:rsidP="0092578D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92578D" w:rsidRDefault="0092578D" w:rsidP="0092578D">
      <w:pPr>
        <w:pStyle w:val="outpuy"/>
      </w:pPr>
      <w:proofErr w:type="gramStart"/>
      <w:r>
        <w:t>status=</w:t>
      </w:r>
      <w:proofErr w:type="gramEnd"/>
      <w:r>
        <w:t>Approved</w:t>
      </w:r>
    </w:p>
    <w:p w:rsidR="0092578D" w:rsidRDefault="0092578D" w:rsidP="0092578D">
      <w:pPr>
        <w:pStyle w:val="outpuy"/>
      </w:pPr>
      <w:proofErr w:type="gramStart"/>
      <w:r>
        <w:t>filename=</w:t>
      </w:r>
      <w:proofErr w:type="gramEnd"/>
      <w:r>
        <w:t>cc.xml</w:t>
      </w:r>
    </w:p>
    <w:p w:rsidR="0092578D" w:rsidRDefault="0092578D" w:rsidP="0092578D">
      <w:pPr>
        <w:pStyle w:val="outpuy"/>
      </w:pPr>
      <w:r>
        <w:t>mail=praveenkumar.m@zippyops.in</w:t>
      </w:r>
    </w:p>
    <w:p w:rsidR="0092578D" w:rsidRDefault="0092578D" w:rsidP="0092578D">
      <w:pPr>
        <w:pStyle w:val="outpuy"/>
      </w:pPr>
      <w:proofErr w:type="gramStart"/>
      <w:r>
        <w:t>issue=</w:t>
      </w:r>
      <w:proofErr w:type="gramEnd"/>
      <w:r>
        <w:t>LFC-1</w:t>
      </w:r>
    </w:p>
    <w:p w:rsidR="0092578D" w:rsidRDefault="0092578D" w:rsidP="0092578D">
      <w:pPr>
        <w:pStyle w:val="outpuy"/>
      </w:pPr>
      <w:proofErr w:type="gramStart"/>
      <w:r>
        <w:t>copy=</w:t>
      </w:r>
      <w:proofErr w:type="gramEnd"/>
      <w:r>
        <w:t>False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&amp;&amp; $copy == 0 || $</w:t>
      </w:r>
      <w:proofErr w:type="spellStart"/>
      <w:r>
        <w:t>var</w:t>
      </w:r>
      <w:proofErr w:type="spellEnd"/>
      <w:r>
        <w:t xml:space="preserve"> == True &amp;&amp; $copy == True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"Log file copy is done and transfer to </w:t>
      </w:r>
      <w:proofErr w:type="spellStart"/>
      <w:r>
        <w:t>Nfs</w:t>
      </w:r>
      <w:proofErr w:type="spellEnd"/>
      <w:r>
        <w:t xml:space="preserve"> server" | mail -s "Log file copy done" $mail</w:t>
      </w:r>
    </w:p>
    <w:p w:rsidR="0092578D" w:rsidRDefault="0092578D" w:rsidP="0092578D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&amp;&amp; $copy == 1 || $</w:t>
      </w:r>
      <w:proofErr w:type="spellStart"/>
      <w:r>
        <w:t>var</w:t>
      </w:r>
      <w:proofErr w:type="spellEnd"/>
      <w:r>
        <w:t xml:space="preserve"> == True &amp;&amp; $copy == False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"File not found in the </w:t>
      </w:r>
      <w:proofErr w:type="spellStart"/>
      <w:r>
        <w:t>specfied</w:t>
      </w:r>
      <w:proofErr w:type="spellEnd"/>
      <w:r>
        <w:t xml:space="preserve"> path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"Log file copy not done" $mail</w:t>
      </w:r>
    </w:p>
    <w:p w:rsidR="0092578D" w:rsidRDefault="0092578D" w:rsidP="0092578D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1 || $</w:t>
      </w:r>
      <w:proofErr w:type="spellStart"/>
      <w:r>
        <w:t>var</w:t>
      </w:r>
      <w:proofErr w:type="spellEnd"/>
      <w:r>
        <w:t xml:space="preserve"> == False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"Path not found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"Log file copy not done" $mail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92578D" w:rsidRDefault="0092578D" w:rsidP="0092578D">
      <w:pPr>
        <w:pStyle w:val="outpuy"/>
      </w:pPr>
      <w:r>
        <w:lastRenderedPageBreak/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"Log file copy is not Approved for you" | mail -s "Log file copy not done" $mail</w:t>
      </w:r>
    </w:p>
    <w:p w:rsidR="0092578D" w:rsidRDefault="0092578D" w:rsidP="0092578D">
      <w:pPr>
        <w:pStyle w:val="outpuy"/>
      </w:pP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>]#</w:t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A36ECAC" wp14:editId="68225DE5">
            <wp:extent cx="1943100" cy="2733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9790B1D" wp14:editId="03AC00C0">
            <wp:extent cx="2133600" cy="41910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3928B6E" wp14:editId="3860EF20">
            <wp:extent cx="6115050" cy="4387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7765ED" w:rsidRPr="003145C0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ECE19D8" wp14:editId="53C25E9E">
            <wp:extent cx="6115050" cy="284353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Pr="003145C0" w:rsidRDefault="007765ED" w:rsidP="007765ED">
      <w:pPr>
        <w:rPr>
          <w:rFonts w:cs="Calibri"/>
          <w:szCs w:val="24"/>
        </w:rPr>
      </w:pPr>
    </w:p>
    <w:p w:rsidR="007765ED" w:rsidRPr="003145C0" w:rsidRDefault="007765ED" w:rsidP="007765ED">
      <w:pPr>
        <w:pStyle w:val="Heading1"/>
      </w:pPr>
      <w:r>
        <w:lastRenderedPageBreak/>
        <w:t>Mysql Dump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ECE7C7F" wp14:editId="528AFD8F">
            <wp:extent cx="1943100" cy="27336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92E46AB" wp14:editId="3F59E14B">
            <wp:extent cx="2009775" cy="12573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Tables</w:t>
      </w:r>
      <w:r>
        <w:rPr>
          <w:rFonts w:cs="Calibri"/>
          <w:szCs w:val="24"/>
        </w:rPr>
        <w:t xml:space="preserve"> field in Select List (Multiple choice</w:t>
      </w:r>
      <w:r>
        <w:rPr>
          <w:rFonts w:cs="Calibri"/>
          <w:szCs w:val="24"/>
        </w:rPr>
        <w:t>)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BF0F23" w:rsidRPr="00376268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Database</w:t>
      </w:r>
      <w:r>
        <w:rPr>
          <w:rFonts w:cs="Calibri"/>
          <w:szCs w:val="24"/>
        </w:rPr>
        <w:t xml:space="preserve"> field in Radio Button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24C58C" wp14:editId="7BBB7AC0">
            <wp:extent cx="6115050" cy="3886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Mysql</w:t>
      </w:r>
      <w:proofErr w:type="spellEnd"/>
      <w:r>
        <w:rPr>
          <w:rFonts w:cs="Calibri"/>
          <w:szCs w:val="24"/>
        </w:rPr>
        <w:t xml:space="preserve"> Dump</w:t>
      </w:r>
      <w:r>
        <w:rPr>
          <w:rFonts w:cs="Calibri"/>
          <w:szCs w:val="24"/>
        </w:rPr>
        <w:t xml:space="preserve"> and issue id as </w:t>
      </w:r>
      <w:r>
        <w:rPr>
          <w:rFonts w:cs="Calibri"/>
          <w:szCs w:val="24"/>
        </w:rPr>
        <w:t>MYSQLDUMP</w:t>
      </w:r>
      <w:r>
        <w:rPr>
          <w:rFonts w:cs="Calibri"/>
          <w:szCs w:val="24"/>
        </w:rPr>
        <w:t>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13090C1" wp14:editId="0F2DE9E6">
            <wp:extent cx="6115050" cy="2736215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</w:p>
    <w:p w:rsidR="00BF0F23" w:rsidRPr="00861E77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Workflow for this project,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D99F8F1" wp14:editId="16F02B6A">
            <wp:extent cx="6115050" cy="269494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BE50B6" wp14:editId="1E2B095F">
            <wp:extent cx="2266950" cy="29337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Pr="00861E77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4133E47" wp14:editId="21490F8C">
            <wp:extent cx="2095500" cy="45148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0906288" wp14:editId="52AB55B5">
            <wp:extent cx="54864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After creating click configuration, and click add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6E981CA" wp14:editId="4724D808">
            <wp:extent cx="5856957" cy="2724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7701" cy="27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job for </w:t>
      </w:r>
      <w:proofErr w:type="spellStart"/>
      <w:r>
        <w:rPr>
          <w:rFonts w:cs="Calibri"/>
          <w:szCs w:val="24"/>
        </w:rPr>
        <w:t>Mysql</w:t>
      </w:r>
      <w:proofErr w:type="spellEnd"/>
      <w:r>
        <w:rPr>
          <w:rFonts w:cs="Calibri"/>
          <w:szCs w:val="24"/>
        </w:rPr>
        <w:t xml:space="preserve"> Dump</w:t>
      </w:r>
      <w:r>
        <w:rPr>
          <w:rFonts w:cs="Calibri"/>
          <w:szCs w:val="24"/>
        </w:rPr>
        <w:t xml:space="preserve"> Approve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BF0F23" w:rsidRDefault="00BF0F23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0C315A3" wp14:editId="45CDA4F3">
            <wp:extent cx="6115050" cy="15278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BD48FFF" wp14:editId="64A4F58A">
            <wp:extent cx="3105150" cy="2645128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17077" cy="2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Give the pattern like this, and save.</w:t>
      </w:r>
    </w:p>
    <w:p w:rsidR="00BF0F23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0D57CE7" wp14:editId="669803A7">
            <wp:extent cx="3981860" cy="29813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87954" cy="29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25726A2" wp14:editId="18527C6F">
            <wp:extent cx="6115050" cy="35001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66BFD3B" wp14:editId="7695B1ED">
            <wp:extent cx="6115050" cy="27463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0650244" wp14:editId="1E14E058">
            <wp:extent cx="6115050" cy="35674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1EF4A31" wp14:editId="73FDF272">
            <wp:extent cx="6115050" cy="18491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BF0F23" w:rsidRDefault="00387AD4" w:rsidP="007765ED">
      <w:pPr>
        <w:rPr>
          <w:rFonts w:cs="Calibri"/>
          <w:szCs w:val="24"/>
        </w:rPr>
      </w:pPr>
      <w:r>
        <w:rPr>
          <w:rFonts w:cs="Calibri"/>
          <w:szCs w:val="24"/>
        </w:rPr>
        <w:t>Open terminal,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</w:t>
      </w:r>
      <w:r>
        <w:t>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MysqlDump</w:t>
      </w:r>
      <w:proofErr w:type="spellEnd"/>
    </w:p>
    <w:p w:rsidR="00387AD4" w:rsidRDefault="00387AD4" w:rsidP="00387AD4">
      <w:pPr>
        <w:pStyle w:val="outpuy"/>
      </w:pPr>
      <w:r w:rsidRPr="00387AD4">
        <w:t>[</w:t>
      </w:r>
      <w:proofErr w:type="spellStart"/>
      <w:r w:rsidRPr="00387AD4">
        <w:t>root@rundeck</w:t>
      </w:r>
      <w:proofErr w:type="spellEnd"/>
      <w:r w:rsidRPr="00387AD4">
        <w:t xml:space="preserve"> </w:t>
      </w:r>
      <w:proofErr w:type="spellStart"/>
      <w:r w:rsidRPr="00387AD4">
        <w:t>rundeck</w:t>
      </w:r>
      <w:proofErr w:type="spellEnd"/>
      <w:r w:rsidRPr="00387AD4">
        <w:t xml:space="preserve">]# </w:t>
      </w:r>
      <w:proofErr w:type="gramStart"/>
      <w:r w:rsidRPr="00387AD4">
        <w:t>cd</w:t>
      </w:r>
      <w:proofErr w:type="gramEnd"/>
      <w:r w:rsidRPr="00387AD4">
        <w:t xml:space="preserve"> </w:t>
      </w:r>
      <w:proofErr w:type="spellStart"/>
      <w:r w:rsidRPr="00387AD4">
        <w:t>MysqlDump</w:t>
      </w:r>
      <w:proofErr w:type="spellEnd"/>
      <w:r w:rsidRPr="00387AD4">
        <w:t>/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MysqlDump.sh</w:t>
      </w:r>
    </w:p>
    <w:p w:rsidR="00387AD4" w:rsidRDefault="00387AD4" w:rsidP="00387AD4">
      <w:pPr>
        <w:pStyle w:val="outpuy"/>
      </w:pPr>
      <w:proofErr w:type="gramStart"/>
      <w:r>
        <w:t>issue=</w:t>
      </w:r>
      <w:proofErr w:type="gramEnd"/>
      <w:r>
        <w:t>MYSQLDUMP-4</w:t>
      </w:r>
    </w:p>
    <w:p w:rsidR="00387AD4" w:rsidRDefault="00387AD4" w:rsidP="00387AD4">
      <w:pPr>
        <w:pStyle w:val="outpuy"/>
      </w:pPr>
      <w:r>
        <w:t>database=$(java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"Database" | tail -1)</w:t>
      </w:r>
    </w:p>
    <w:p w:rsidR="00387AD4" w:rsidRDefault="00387AD4" w:rsidP="00387AD4">
      <w:pPr>
        <w:pStyle w:val="outpuy"/>
      </w:pPr>
      <w:r>
        <w:t>table=$(java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"Tables" | tail -1)</w:t>
      </w:r>
    </w:p>
    <w:p w:rsidR="00387AD4" w:rsidRDefault="00387AD4" w:rsidP="00387AD4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387AD4" w:rsidRDefault="00387AD4" w:rsidP="00387AD4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387AD4" w:rsidRDefault="00387AD4" w:rsidP="00387AD4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387AD4" w:rsidRDefault="00387AD4" w:rsidP="00387AD4">
      <w:pPr>
        <w:pStyle w:val="outpuy"/>
      </w:pPr>
      <w:r>
        <w:t xml:space="preserve">    </w:t>
      </w:r>
      <w:proofErr w:type="spellStart"/>
      <w:r>
        <w:t>mysqldump</w:t>
      </w:r>
      <w:proofErr w:type="spell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$database $table &gt; </w:t>
      </w:r>
      <w:proofErr w:type="spellStart"/>
      <w:r>
        <w:t>MysqlDump</w:t>
      </w:r>
      <w:proofErr w:type="spellEnd"/>
      <w:r>
        <w:t>/"$issue"_"$database""$table".</w:t>
      </w:r>
      <w:proofErr w:type="spellStart"/>
      <w:r>
        <w:t>sql</w:t>
      </w:r>
      <w:proofErr w:type="spellEnd"/>
    </w:p>
    <w:p w:rsidR="00387AD4" w:rsidRDefault="00387AD4" w:rsidP="00387AD4">
      <w:pPr>
        <w:pStyle w:val="outpuy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387AD4" w:rsidRDefault="00387AD4" w:rsidP="00387AD4">
      <w:pPr>
        <w:pStyle w:val="outpuy"/>
      </w:pPr>
      <w:r>
        <w:t xml:space="preserve"> 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!= 0 ]; then</w:t>
      </w:r>
    </w:p>
    <w:p w:rsidR="00387AD4" w:rsidRDefault="00387AD4" w:rsidP="00387AD4">
      <w:pPr>
        <w:pStyle w:val="outpuy"/>
      </w:pPr>
      <w:r>
        <w:t xml:space="preserve">           </w:t>
      </w:r>
      <w:proofErr w:type="spellStart"/>
      <w:r>
        <w:t>rm</w:t>
      </w:r>
      <w:proofErr w:type="spellEnd"/>
      <w:r>
        <w:t xml:space="preserve"> -</w:t>
      </w:r>
      <w:proofErr w:type="spellStart"/>
      <w:proofErr w:type="gramStart"/>
      <w:r>
        <w:t>rf</w:t>
      </w:r>
      <w:proofErr w:type="spellEnd"/>
      <w:proofErr w:type="gramEnd"/>
      <w:r>
        <w:t xml:space="preserve"> </w:t>
      </w:r>
      <w:proofErr w:type="spellStart"/>
      <w:r>
        <w:t>MysqlDump</w:t>
      </w:r>
      <w:proofErr w:type="spellEnd"/>
      <w:r>
        <w:t>/"$issue"_"$database""$table".</w:t>
      </w:r>
      <w:proofErr w:type="spellStart"/>
      <w:r>
        <w:t>sql</w:t>
      </w:r>
      <w:proofErr w:type="spellEnd"/>
    </w:p>
    <w:p w:rsidR="00387AD4" w:rsidRDefault="00387AD4" w:rsidP="00387AD4">
      <w:pPr>
        <w:pStyle w:val="outpuy"/>
      </w:pPr>
      <w:r>
        <w:t xml:space="preserve">       </w:t>
      </w: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proofErr w:type="gramStart"/>
      <w:r>
        <w:t>else</w:t>
      </w:r>
      <w:proofErr w:type="gramEnd"/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"Not Approved for Dumping data"</w:t>
      </w:r>
    </w:p>
    <w:p w:rsidR="00387AD4" w:rsidRDefault="00387AD4" w:rsidP="00387AD4">
      <w:pPr>
        <w:pStyle w:val="outpuy"/>
      </w:pPr>
      <w:proofErr w:type="gramStart"/>
      <w:r>
        <w:t>fi</w:t>
      </w:r>
      <w:proofErr w:type="gramEnd"/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"database=$database"</w:t>
      </w: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"table=$table"</w:t>
      </w: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387AD4" w:rsidRDefault="00387AD4" w:rsidP="00387AD4">
      <w:pPr>
        <w:pStyle w:val="outpuy"/>
      </w:pPr>
      <w:r>
        <w:t>#echo "file='$issue'_'$database''$table'.</w:t>
      </w:r>
      <w:proofErr w:type="spellStart"/>
      <w:r>
        <w:t>sql</w:t>
      </w:r>
      <w:proofErr w:type="spellEnd"/>
      <w:r>
        <w:t>"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"2c\database=$database"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"4c\status=$status"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"5c\table=$table"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"7c\issue=$issue" MysqlDump/mail.sh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6</w:t>
      </w:r>
    </w:p>
    <w:p w:rsidR="00387AD4" w:rsidRDefault="00387AD4" w:rsidP="00387AD4">
      <w:pPr>
        <w:pStyle w:val="outpuy"/>
      </w:pPr>
      <w:proofErr w:type="gramStart"/>
      <w:r>
        <w:t>database=</w:t>
      </w:r>
      <w:proofErr w:type="gramEnd"/>
      <w:r>
        <w:t>zippyops</w:t>
      </w:r>
    </w:p>
    <w:p w:rsidR="00387AD4" w:rsidRDefault="00387AD4" w:rsidP="00387AD4">
      <w:pPr>
        <w:pStyle w:val="outpuy"/>
      </w:pPr>
      <w:proofErr w:type="gramStart"/>
      <w:r>
        <w:t>servername=</w:t>
      </w:r>
      <w:proofErr w:type="gramEnd"/>
      <w:r>
        <w:t>rundeckcentosnode.zippyops.com</w:t>
      </w:r>
    </w:p>
    <w:p w:rsidR="00387AD4" w:rsidRDefault="00387AD4" w:rsidP="00387AD4">
      <w:pPr>
        <w:pStyle w:val="outpuy"/>
      </w:pPr>
      <w:proofErr w:type="gramStart"/>
      <w:r>
        <w:t>status=</w:t>
      </w:r>
      <w:proofErr w:type="gramEnd"/>
      <w:r>
        <w:t>Approved</w:t>
      </w:r>
    </w:p>
    <w:p w:rsidR="00387AD4" w:rsidRDefault="00387AD4" w:rsidP="00387AD4">
      <w:pPr>
        <w:pStyle w:val="outpuy"/>
      </w:pPr>
      <w:proofErr w:type="gramStart"/>
      <w:r>
        <w:t>table=</w:t>
      </w:r>
      <w:proofErr w:type="gramEnd"/>
      <w:r>
        <w:t>authors</w:t>
      </w:r>
    </w:p>
    <w:p w:rsidR="00387AD4" w:rsidRDefault="00387AD4" w:rsidP="00387AD4">
      <w:pPr>
        <w:pStyle w:val="outpuy"/>
      </w:pPr>
      <w:r>
        <w:t>mail=praveenkumar.m@zippyops.in</w:t>
      </w:r>
    </w:p>
    <w:p w:rsidR="00387AD4" w:rsidRDefault="00387AD4" w:rsidP="00387AD4">
      <w:pPr>
        <w:pStyle w:val="outpuy"/>
      </w:pPr>
      <w:proofErr w:type="gramStart"/>
      <w:r>
        <w:t>issue=</w:t>
      </w:r>
      <w:proofErr w:type="gramEnd"/>
      <w:r>
        <w:t>MYSQLDUMP-4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"MySQL Dump is done and transfer to </w:t>
      </w:r>
      <w:proofErr w:type="spellStart"/>
      <w:r>
        <w:t>Nfs</w:t>
      </w:r>
      <w:proofErr w:type="spellEnd"/>
      <w:r>
        <w:t xml:space="preserve"> server" | mail -s "</w:t>
      </w:r>
      <w:proofErr w:type="spellStart"/>
      <w:r>
        <w:t>Mysql</w:t>
      </w:r>
      <w:proofErr w:type="spellEnd"/>
      <w:r>
        <w:t xml:space="preserve"> Dump done" $mail</w:t>
      </w:r>
    </w:p>
    <w:p w:rsidR="00387AD4" w:rsidRDefault="00387AD4" w:rsidP="00387AD4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2 ];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"Database $database not found in the </w:t>
      </w:r>
      <w:proofErr w:type="spellStart"/>
      <w:r>
        <w:t>specfied</w:t>
      </w:r>
      <w:proofErr w:type="spellEnd"/>
      <w:r>
        <w:t xml:space="preserve"> database server $</w:t>
      </w:r>
      <w:proofErr w:type="spellStart"/>
      <w:r>
        <w:t>servername</w:t>
      </w:r>
      <w:proofErr w:type="spellEnd"/>
      <w:r>
        <w:t>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6 ];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"Tables $table is not found in the database $database in the </w:t>
      </w:r>
      <w:proofErr w:type="spellStart"/>
      <w:r>
        <w:t>specfied</w:t>
      </w:r>
      <w:proofErr w:type="spellEnd"/>
      <w:r>
        <w:t xml:space="preserve"> database server $</w:t>
      </w:r>
      <w:proofErr w:type="spellStart"/>
      <w:r>
        <w:t>servername</w:t>
      </w:r>
      <w:proofErr w:type="spellEnd"/>
      <w:r>
        <w:t>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387AD4" w:rsidRDefault="00387AD4" w:rsidP="00387AD4">
      <w:pPr>
        <w:pStyle w:val="outpuy"/>
      </w:pPr>
      <w:r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"Dump the database is not Approved for you"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>]#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49E4115" wp14:editId="36338FE2">
            <wp:extent cx="1943100" cy="27336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3238EFD" wp14:editId="36318176">
            <wp:extent cx="2133600" cy="41910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D23EC3F" wp14:editId="4D9A90E9">
            <wp:extent cx="6115050" cy="49911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Come back to issue, and C</w:t>
      </w:r>
      <w:r>
        <w:rPr>
          <w:rFonts w:cs="Calibri"/>
          <w:szCs w:val="24"/>
        </w:rPr>
        <w:t xml:space="preserve">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7765ED" w:rsidRPr="003145C0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5CBAD08" wp14:editId="61B9CE84">
            <wp:extent cx="6115050" cy="273621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Pr="003145C0" w:rsidRDefault="00387AD4" w:rsidP="00387AD4">
      <w:pPr>
        <w:pStyle w:val="Heading1"/>
      </w:pPr>
      <w:r>
        <w:lastRenderedPageBreak/>
        <w:t>mysql user creation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062DB3F" wp14:editId="5B81C678">
            <wp:extent cx="1943100" cy="27336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CA7C77B" wp14:editId="6B9C8403">
            <wp:extent cx="2009775" cy="12573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In that click Add Custom field in th</w:t>
      </w:r>
      <w:r w:rsidR="00D958E1">
        <w:rPr>
          <w:rFonts w:cs="Calibri"/>
          <w:szCs w:val="24"/>
        </w:rPr>
        <w:t xml:space="preserve">e right corner, </w:t>
      </w:r>
      <w:proofErr w:type="gramStart"/>
      <w:r w:rsidR="00D958E1">
        <w:rPr>
          <w:rFonts w:cs="Calibri"/>
          <w:szCs w:val="24"/>
        </w:rPr>
        <w:t>In</w:t>
      </w:r>
      <w:proofErr w:type="gramEnd"/>
      <w:r w:rsidR="00D958E1">
        <w:rPr>
          <w:rFonts w:cs="Calibri"/>
          <w:szCs w:val="24"/>
        </w:rPr>
        <w:t xml:space="preserve"> that create 5</w:t>
      </w:r>
      <w:r>
        <w:rPr>
          <w:rFonts w:cs="Calibri"/>
          <w:szCs w:val="24"/>
        </w:rPr>
        <w:t xml:space="preserve"> field 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Tables field in Select List (Multiple choice)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Database field in Radio Button</w:t>
      </w:r>
    </w:p>
    <w:p w:rsidR="00D958E1" w:rsidRPr="00376268" w:rsidRDefault="00D958E1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 xml:space="preserve">Username field </w:t>
      </w:r>
      <w:r>
        <w:rPr>
          <w:rFonts w:cs="Calibri"/>
          <w:szCs w:val="24"/>
        </w:rPr>
        <w:t>in Text field (Single line</w:t>
      </w:r>
      <w:r>
        <w:rPr>
          <w:rFonts w:cs="Calibri"/>
          <w:szCs w:val="24"/>
        </w:rPr>
        <w:t>)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E81481F" wp14:editId="70B8AFCA">
            <wp:extent cx="6115050" cy="3886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 w:rsidR="00D958E1">
        <w:rPr>
          <w:rFonts w:cs="Calibri"/>
          <w:szCs w:val="24"/>
        </w:rPr>
        <w:t>Mysql</w:t>
      </w:r>
      <w:proofErr w:type="spellEnd"/>
      <w:r w:rsidR="00D958E1">
        <w:rPr>
          <w:rFonts w:cs="Calibri"/>
          <w:szCs w:val="24"/>
        </w:rPr>
        <w:t xml:space="preserve"> User Creation</w:t>
      </w:r>
      <w:r>
        <w:rPr>
          <w:rFonts w:cs="Calibri"/>
          <w:szCs w:val="24"/>
        </w:rPr>
        <w:t xml:space="preserve"> and issue id as SQL</w:t>
      </w:r>
      <w:r w:rsidR="00D958E1">
        <w:rPr>
          <w:rFonts w:cs="Calibri"/>
          <w:szCs w:val="24"/>
        </w:rPr>
        <w:t>USER</w:t>
      </w:r>
      <w:r>
        <w:rPr>
          <w:rFonts w:cs="Calibri"/>
          <w:szCs w:val="24"/>
        </w:rPr>
        <w:t>.</w:t>
      </w:r>
    </w:p>
    <w:p w:rsidR="00387AD4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7D16FF4" wp14:editId="02AC78D4">
            <wp:extent cx="6115050" cy="284670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</w:p>
    <w:p w:rsidR="00387AD4" w:rsidRPr="00861E77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Workflow for this project,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BA07077" wp14:editId="450761B1">
            <wp:extent cx="6115050" cy="26949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73BA2AF" wp14:editId="55DCF62E">
            <wp:extent cx="2266950" cy="29337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Pr="00861E77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8DD1E0D" wp14:editId="75D69C4E">
            <wp:extent cx="2095500" cy="45148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387AD4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B0F95C5" wp14:editId="32EACCEC">
            <wp:extent cx="5553075" cy="33432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After creating click configuration, and click add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8090C0F" wp14:editId="0E209390">
            <wp:extent cx="5856957" cy="2724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67701" cy="27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job for </w:t>
      </w:r>
      <w:proofErr w:type="spellStart"/>
      <w:r>
        <w:rPr>
          <w:rFonts w:cs="Calibri"/>
          <w:szCs w:val="24"/>
        </w:rPr>
        <w:t>M</w:t>
      </w:r>
      <w:r w:rsidR="00D958E1">
        <w:rPr>
          <w:rFonts w:cs="Calibri"/>
          <w:szCs w:val="24"/>
        </w:rPr>
        <w:t>ysql</w:t>
      </w:r>
      <w:proofErr w:type="spellEnd"/>
      <w:r w:rsidR="00D958E1">
        <w:rPr>
          <w:rFonts w:cs="Calibri"/>
          <w:szCs w:val="24"/>
        </w:rPr>
        <w:t xml:space="preserve"> user creation </w:t>
      </w:r>
      <w:r>
        <w:rPr>
          <w:rFonts w:cs="Calibri"/>
          <w:szCs w:val="24"/>
        </w:rPr>
        <w:t xml:space="preserve">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D958E1" w:rsidRDefault="00B24097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E71E400" wp14:editId="66DB2C3A">
            <wp:extent cx="6115050" cy="13430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E1" w:rsidRDefault="00D958E1" w:rsidP="00387AD4">
      <w:pPr>
        <w:rPr>
          <w:rFonts w:cs="Calibri"/>
          <w:szCs w:val="24"/>
        </w:rPr>
      </w:pPr>
      <w:r>
        <w:rPr>
          <w:rFonts w:cs="Calibri"/>
          <w:szCs w:val="24"/>
        </w:rPr>
        <w:t>Workflows,</w:t>
      </w:r>
    </w:p>
    <w:p w:rsidR="00D958E1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671D77F" wp14:editId="51A1F6ED">
            <wp:extent cx="6115050" cy="2200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41706"/>
                    <a:stretch/>
                  </pic:blipFill>
                  <pic:spPr bwMode="auto">
                    <a:xfrm>
                      <a:off x="0" y="0"/>
                      <a:ext cx="61150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E1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EF11580" wp14:editId="7DD639B2">
            <wp:extent cx="6115050" cy="36766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pStyle w:val="outpuy"/>
      </w:pPr>
      <w:proofErr w:type="gramStart"/>
      <w:r>
        <w:t>issue</w:t>
      </w:r>
      <w:proofErr w:type="gramEnd"/>
      <w:r>
        <w:t>=@</w:t>
      </w:r>
      <w:proofErr w:type="spellStart"/>
      <w:r>
        <w:t>option.jiraIssue</w:t>
      </w:r>
      <w:proofErr w:type="spellEnd"/>
      <w:r>
        <w:t>@</w:t>
      </w:r>
    </w:p>
    <w:p w:rsidR="00B24097" w:rsidRDefault="00B24097" w:rsidP="00B24097">
      <w:pPr>
        <w:pStyle w:val="outpuy"/>
      </w:pPr>
      <w:r>
        <w:t>database=$(java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"Database" | tail -1)</w:t>
      </w:r>
    </w:p>
    <w:p w:rsidR="00B24097" w:rsidRDefault="00B24097" w:rsidP="00B24097">
      <w:pPr>
        <w:pStyle w:val="outpuy"/>
      </w:pPr>
      <w:r>
        <w:t>table=$(java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"Tables" | tail -1)</w:t>
      </w:r>
    </w:p>
    <w:p w:rsidR="00B24097" w:rsidRDefault="00B24097" w:rsidP="00B24097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B24097" w:rsidRDefault="00B24097" w:rsidP="00B24097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B24097" w:rsidRDefault="00B24097" w:rsidP="00B24097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B24097" w:rsidRDefault="00B24097" w:rsidP="00B24097">
      <w:pPr>
        <w:pStyle w:val="outpuy"/>
      </w:pPr>
      <w:r>
        <w:t>username=$(java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B24097" w:rsidRDefault="00B24097" w:rsidP="00B24097">
      <w:pPr>
        <w:pStyle w:val="outpuy"/>
      </w:pPr>
      <w:proofErr w:type="spellStart"/>
      <w:proofErr w:type="gramStart"/>
      <w:r>
        <w:t>passwd</w:t>
      </w:r>
      <w:proofErr w:type="spellEnd"/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B24097" w:rsidRDefault="00B24097" w:rsidP="00B24097">
      <w:pPr>
        <w:pStyle w:val="outpuy"/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"CREATE USER '$username'@'</w:t>
      </w:r>
      <w:proofErr w:type="spellStart"/>
      <w:r>
        <w:t>localhost</w:t>
      </w:r>
      <w:proofErr w:type="spellEnd"/>
      <w:r>
        <w:t>' IDENTIFIED BY '$</w:t>
      </w:r>
      <w:proofErr w:type="spellStart"/>
      <w:r>
        <w:t>passwd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*.*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$database.*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lastRenderedPageBreak/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-D $database -e "CHECK TABLE $table" | </w:t>
      </w:r>
      <w:proofErr w:type="spellStart"/>
      <w:r>
        <w:t>grep</w:t>
      </w:r>
      <w:proofErr w:type="spellEnd"/>
      <w:r>
        <w:t xml:space="preserve"> -q "Operation failed"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check</w:t>
      </w:r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</w:t>
      </w:r>
      <w:proofErr w:type="spellStart"/>
      <w:r>
        <w:t>database.$table</w:t>
      </w:r>
      <w:proofErr w:type="spellEnd"/>
      <w:r>
        <w:t xml:space="preserve">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*.*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$database.*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-D $database -e "CHECK TABLE $table" | </w:t>
      </w:r>
      <w:proofErr w:type="spellStart"/>
      <w:r>
        <w:t>grep</w:t>
      </w:r>
      <w:proofErr w:type="spellEnd"/>
      <w:r>
        <w:t xml:space="preserve"> -q "Operation failed"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check</w:t>
      </w:r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</w:t>
      </w:r>
      <w:proofErr w:type="spellStart"/>
      <w:r>
        <w:t>database.$table</w:t>
      </w:r>
      <w:proofErr w:type="spellEnd"/>
      <w:r>
        <w:t xml:space="preserve">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"Not Approved for Creating user"</w:t>
      </w:r>
    </w:p>
    <w:p w:rsidR="00B24097" w:rsidRDefault="00B24097" w:rsidP="00B24097">
      <w:pPr>
        <w:pStyle w:val="outpuy"/>
      </w:pPr>
      <w:proofErr w:type="gramStart"/>
      <w:r>
        <w:t>fi</w:t>
      </w:r>
      <w:proofErr w:type="gramEnd"/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B24097" w:rsidRDefault="00B24097" w:rsidP="00B24097">
      <w:pPr>
        <w:pStyle w:val="outpuy"/>
      </w:pPr>
      <w:r>
        <w:t xml:space="preserve">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all database access"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all Table access TO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 $check == 0 ];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table $table not found in the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    </w:t>
      </w: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all database access" | mail -s "User Creation not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all Table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lastRenderedPageBreak/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 $check == 0 ];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table $table not found in the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B24097" w:rsidRDefault="00B24097" w:rsidP="00B24097">
      <w:pPr>
        <w:pStyle w:val="outpuy"/>
      </w:pPr>
      <w:r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 xml:space="preserve">/atlassian-cli-9.0.0/lib/acli-9.0.0.jar --server http://jiraservicedesk.zippyops.com:8080 --user "admin" --password "zippyops"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"User Creation and Access is not Approved for you"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proofErr w:type="gramStart"/>
      <w:r>
        <w:t>fi</w:t>
      </w:r>
      <w:proofErr w:type="gramEnd"/>
    </w:p>
    <w:p w:rsidR="00B24097" w:rsidRDefault="00B24097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4E81588" wp14:editId="1F2515B6">
            <wp:extent cx="6115050" cy="8197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B24097" w:rsidP="007765ED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B24097" w:rsidRDefault="00B24097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73356FB" wp14:editId="428D277B">
            <wp:extent cx="6115050" cy="13500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gramStart"/>
      <w:r>
        <w:rPr>
          <w:rFonts w:cs="Calibri"/>
          <w:szCs w:val="24"/>
        </w:rPr>
        <w:t>Create ,</w:t>
      </w:r>
      <w:proofErr w:type="gramEnd"/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A37C28A" wp14:editId="082EEA39">
            <wp:extent cx="1943100" cy="27336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ADC4821" wp14:editId="3FC7CF0A">
            <wp:extent cx="2133600" cy="4191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BB06AC" wp14:editId="42B495FD">
            <wp:extent cx="6115050" cy="4738370"/>
            <wp:effectExtent l="0" t="0" r="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to trigger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job.</w:t>
      </w:r>
    </w:p>
    <w:p w:rsidR="00B24097" w:rsidRPr="003145C0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DC69F4B" wp14:editId="78E29682">
            <wp:extent cx="6115050" cy="2824480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Default="00861E77" w:rsidP="00170AF4">
      <w:pPr>
        <w:rPr>
          <w:rFonts w:cs="Calibri"/>
          <w:szCs w:val="24"/>
        </w:rPr>
      </w:pPr>
    </w:p>
    <w:p w:rsidR="00861E77" w:rsidRDefault="00861E77" w:rsidP="00170AF4">
      <w:pPr>
        <w:rPr>
          <w:rFonts w:cs="Calibri"/>
          <w:szCs w:val="24"/>
        </w:rPr>
      </w:pPr>
    </w:p>
    <w:bookmarkEnd w:id="0"/>
    <w:p w:rsidR="00D27001" w:rsidRPr="00D27001" w:rsidRDefault="00D27001" w:rsidP="00D27001">
      <w:pPr>
        <w:rPr>
          <w:lang w:eastAsia="en-US"/>
        </w:rPr>
      </w:pPr>
    </w:p>
    <w:sectPr w:rsidR="00D27001" w:rsidRPr="00D27001" w:rsidSect="000B035A">
      <w:headerReference w:type="even" r:id="rId106"/>
      <w:headerReference w:type="default" r:id="rId107"/>
      <w:footerReference w:type="default" r:id="rId108"/>
      <w:headerReference w:type="first" r:id="rId109"/>
      <w:pgSz w:w="12240" w:h="15840"/>
      <w:pgMar w:top="1440" w:right="1170" w:bottom="27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6146A" w:rsidRDefault="0076146A">
      <w:pPr>
        <w:spacing w:line="240" w:lineRule="auto"/>
      </w:pPr>
      <w:r>
        <w:separator/>
      </w:r>
    </w:p>
  </w:endnote>
  <w:endnote w:type="continuationSeparator" w:id="0">
    <w:p w:rsidR="0076146A" w:rsidRDefault="0076146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41964741"/>
      <w:docPartObj>
        <w:docPartGallery w:val="Page Numbers (Bottom of Page)"/>
        <w:docPartUnique/>
      </w:docPartObj>
    </w:sdtPr>
    <w:sdtContent>
      <w:p w:rsidR="00F75FAC" w:rsidRPr="00190922" w:rsidRDefault="00F75FAC" w:rsidP="00190922">
        <w:pPr>
          <w:pStyle w:val="Footer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4162425</wp:posOffset>
                  </wp:positionH>
                  <wp:positionV relativeFrom="paragraph">
                    <wp:posOffset>-3175</wp:posOffset>
                  </wp:positionV>
                  <wp:extent cx="2226310" cy="354965"/>
                  <wp:effectExtent l="0" t="0" r="21590" b="26035"/>
                  <wp:wrapNone/>
                  <wp:docPr id="14" name="Text Box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/>
                        </wps:cNvSpPr>
                        <wps:spPr>
                          <a:xfrm>
                            <a:off x="0" y="0"/>
                            <a:ext cx="2226310" cy="35496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F75FAC" w:rsidRPr="00F353DC" w:rsidRDefault="00F75FAC" w:rsidP="00F353DC">
                              <w:pPr>
                                <w:spacing w:before="0" w:line="192" w:lineRule="aut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F353DC"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www.zippyops.com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26" type="#_x0000_t202" style="position:absolute;left:0;text-align:left;margin-left:327.75pt;margin-top:-.25pt;width:175.3pt;height:2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BzpAIAAM4FAAAOAAAAZHJzL2Uyb0RvYy54bWysVFtv2jAUfp+0/2D5fU2gQFfUUDGqTpNQ&#10;W62d+mwcG6I6Pp5tSNiv37GdUOj20mkvie3zndt3LlfXba3ITlhXgS7o4CynRGgOZaXXBf3xdPvp&#10;MyXOM10yBVoUdC8cvZ59/HDVmKkYwgZUKSxBI9pNG1PQjfdmmmWOb0TN3BkYoVEowdbM49Wus9Ky&#10;Bq3XKhvm+SRrwJbGAhfO4etNEtJZtC+l4P5eSic8UQXF2Hz82vhdhW82u2LTtWVmU/EuDPYPUdSs&#10;0uj0YOqGeUa2tvrDVF1xCw6kP+NQZyBlxUXMAbMZ5G+yedwwI2IuSI4zB5rc/zPL73YPllQl1m5E&#10;iWY11uhJtJ58gZbgE/LTGDdF2KNBoG/xHbExV2eWwF8cQrIjTFJwiA58tNLW4Y+ZElTEEuwPtAc3&#10;HB+Hw+HkfIAijrLz8ehyMg5+s1dtY53/KqAm4VBQi2WNEbDd0vkE7SHBmQNVlbeVUvFi16uFsmTH&#10;QgvkF/kiVh2tn8CUJk1BJ+fjPOV2YiJ0ozgYWa0HXXxHFtCe0sGfiF3XxRV4SVTEk98rETBKfxcS&#10;WY+MxCBPPTDOhfa9l4gOKIkpvUexw79G9R7llAdqRM+g/UG5rjTYxNJp2OVLH7JM+K4zXMo7UODb&#10;Vdv11ArKPbaUhTSUzvDbCsu7ZM4/MItTiB2Bm8Xf40cqwOpAd6JkA/bX394DHocDpZQ0ONUFdT+3&#10;zApK1DeNY3M5GI3CGoiX0fhiiBd7LFkdS/S2XgB2zQB3mOHxGPBe9UdpoX7GBTQPXlHENEffBfX9&#10;ceHTrsEFxsV8HkE4+Ib5pX40vJ+k0LxP7TOzputwj7NxB/38s+mbRk/YUBgN860HWcUpCAQnVjvi&#10;cWnEOeoWXNhKx/eIel3Ds98AAAD//wMAUEsDBBQABgAIAAAAIQCJd1Rg2wAAAAkBAAAPAAAAZHJz&#10;L2Rvd25yZXYueG1sTI/BTsMwEETvSP0Haytxa51WuIKQTYVAHBEizQdsYhNHjddR7Dbh73FPcFqt&#10;ZjTzpjgubhBXM4XeM8Jum4Ew3Hrdc4dQn943jyBCJNY0eDYIPybAsVzdFZRrP/OXuVaxEymEQ04I&#10;NsYxlzK01jgKWz8aTtq3nxzF9E6d1BPNKdwNcp9lB+mo59RgaTSv1rTn6uIQQlP5t/On+tjXcyBL&#10;dW/tU4V4v15enkFEs8Q/M9zwEzqUianxF9ZBDAgHpVSyImzSuempbQeiQVDqAWRZyP8Lyl8AAAD/&#10;/wMAUEsBAi0AFAAGAAgAAAAhALaDOJL+AAAA4QEAABMAAAAAAAAAAAAAAAAAAAAAAFtDb250ZW50&#10;X1R5cGVzXS54bWxQSwECLQAUAAYACAAAACEAOP0h/9YAAACUAQAACwAAAAAAAAAAAAAAAAAvAQAA&#10;X3JlbHMvLnJlbHNQSwECLQAUAAYACAAAACEAJ1rQc6QCAADOBQAADgAAAAAAAAAAAAAAAAAuAgAA&#10;ZHJzL2Uyb0RvYy54bWxQSwECLQAUAAYACAAAACEAiXdUYNsAAAAJAQAADwAAAAAAAAAAAAAAAAD+&#10;BAAAZHJzL2Rvd25yZXYueG1sUEsFBgAAAAAEAAQA8wAAAAYGAAAAAA==&#10;" fillcolor="#0070c0" strokecolor="white [3212]" strokeweight=".5pt">
                  <v:path arrowok="t"/>
                  <v:textbox>
                    <w:txbxContent>
                      <w:p w:rsidR="00F75FAC" w:rsidRPr="00F353DC" w:rsidRDefault="00F75FAC" w:rsidP="00F353DC">
                        <w:pPr>
                          <w:spacing w:before="0" w:line="192" w:lineRule="auto"/>
                          <w:jc w:val="center"/>
                          <w:rPr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F353DC">
                          <w:rPr>
                            <w:color w:val="FFFFFF" w:themeColor="background1"/>
                            <w:sz w:val="40"/>
                            <w:szCs w:val="40"/>
                          </w:rPr>
                          <w:t>www.zippyops.com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B24097">
          <w:rPr>
            <w:noProof/>
          </w:rPr>
          <w:t>87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6146A" w:rsidRDefault="0076146A">
      <w:pPr>
        <w:spacing w:line="240" w:lineRule="auto"/>
      </w:pPr>
      <w:r>
        <w:separator/>
      </w:r>
    </w:p>
  </w:footnote>
  <w:footnote w:type="continuationSeparator" w:id="0">
    <w:p w:rsidR="0076146A" w:rsidRDefault="0076146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5FAC" w:rsidRDefault="00F75FAC">
    <w:pPr>
      <w:pStyle w:val="Header"/>
    </w:pPr>
    <w:r>
      <w:rPr>
        <w:noProof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4217719" o:spid="_x0000_s2050" type="#_x0000_t75" style="position:absolute;margin-left:0;margin-top:0;width:481.4pt;height:620pt;z-index:-251653120;mso-position-horizontal:center;mso-position-horizontal-relative:margin;mso-position-vertical:center;mso-position-vertical-relative:margin" o:allowincell="f">
          <v:imagedata r:id="rId1" o:title="Rectangle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5FAC" w:rsidRPr="004063DB" w:rsidRDefault="00F75FAC" w:rsidP="004063DB">
    <w:pPr>
      <w:pStyle w:val="Header"/>
      <w:pBdr>
        <w:bottom w:val="double" w:sz="6" w:space="1" w:color="auto"/>
      </w:pBdr>
      <w:rPr>
        <w:sz w:val="20"/>
        <w:szCs w:val="20"/>
      </w:rPr>
    </w:pPr>
    <w:r>
      <w:rPr>
        <w:b/>
        <w:noProof/>
        <w:color w:val="C00000"/>
        <w:sz w:val="40"/>
        <w:szCs w:val="40"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4217720" o:spid="_x0000_s2051" type="#_x0000_t75" style="position:absolute;margin-left:0;margin-top:0;width:481.4pt;height:620pt;z-index:-251652096;mso-position-horizontal:center;mso-position-horizontal-relative:margin;mso-position-vertical:center;mso-position-vertical-relative:margin" o:allowincell="f">
          <v:imagedata r:id="rId1" o:title="Rectanglelogo" gain="19661f" blacklevel="22938f"/>
          <w10:wrap anchorx="margin" anchory="margin"/>
        </v:shape>
      </w:pict>
    </w:r>
    <w:proofErr w:type="spellStart"/>
    <w:r w:rsidRPr="004063DB">
      <w:rPr>
        <w:b/>
        <w:color w:val="C00000"/>
        <w:sz w:val="40"/>
        <w:szCs w:val="40"/>
      </w:rPr>
      <w:t>ZippyOPS</w:t>
    </w:r>
    <w:proofErr w:type="spellEnd"/>
    <w:r w:rsidRPr="004063DB">
      <w:rPr>
        <w:b/>
        <w:sz w:val="40"/>
        <w:szCs w:val="40"/>
      </w:rPr>
      <w:tab/>
    </w:r>
    <w:r w:rsidRPr="004063DB">
      <w:rPr>
        <w:b/>
        <w:sz w:val="40"/>
        <w:szCs w:val="40"/>
      </w:rPr>
      <w:tab/>
    </w:r>
    <w:r>
      <w:rPr>
        <w:b/>
        <w:sz w:val="40"/>
        <w:szCs w:val="40"/>
      </w:rPr>
      <w:tab/>
      <w:t xml:space="preserve">    </w:t>
    </w:r>
    <w:r>
      <w:rPr>
        <w:b/>
        <w:sz w:val="40"/>
        <w:szCs w:val="40"/>
      </w:rPr>
      <w:tab/>
    </w:r>
    <w:r>
      <w:rPr>
        <w:b/>
        <w:sz w:val="40"/>
        <w:szCs w:val="40"/>
      </w:rPr>
      <w:tab/>
    </w:r>
    <w:r>
      <w:rPr>
        <w:b/>
        <w:sz w:val="40"/>
        <w:szCs w:val="40"/>
      </w:rPr>
      <w:tab/>
    </w:r>
    <w:r>
      <w:rPr>
        <w:b/>
        <w:sz w:val="40"/>
        <w:szCs w:val="40"/>
      </w:rPr>
      <w:tab/>
    </w:r>
    <w:r>
      <w:rPr>
        <w:b/>
        <w:sz w:val="40"/>
        <w:szCs w:val="40"/>
      </w:rPr>
      <w:tab/>
      <w:t xml:space="preserve">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75FAC" w:rsidRDefault="00F75FAC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11" name="Picture 11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DFCD6B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>
    <w:nsid w:val="12C95F3F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4CF7C72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5DE2D01"/>
    <w:multiLevelType w:val="hybridMultilevel"/>
    <w:tmpl w:val="956003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22D446F"/>
    <w:multiLevelType w:val="hybridMultilevel"/>
    <w:tmpl w:val="0C88F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2F0B32"/>
    <w:multiLevelType w:val="hybridMultilevel"/>
    <w:tmpl w:val="6AD6F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A12627"/>
    <w:multiLevelType w:val="hybridMultilevel"/>
    <w:tmpl w:val="A634B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C55683"/>
    <w:multiLevelType w:val="hybridMultilevel"/>
    <w:tmpl w:val="66240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5A344BA"/>
    <w:multiLevelType w:val="hybridMultilevel"/>
    <w:tmpl w:val="B658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3052DD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3425456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C7E1617"/>
    <w:multiLevelType w:val="hybridMultilevel"/>
    <w:tmpl w:val="5290B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>
    <w:nsid w:val="621519A5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70238F"/>
    <w:multiLevelType w:val="hybridMultilevel"/>
    <w:tmpl w:val="D8C6CE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B7F3CC1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7"/>
  </w:num>
  <w:num w:numId="5">
    <w:abstractNumId w:val="21"/>
  </w:num>
  <w:num w:numId="6">
    <w:abstractNumId w:val="24"/>
  </w:num>
  <w:num w:numId="7">
    <w:abstractNumId w:val="20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4"/>
  </w:num>
  <w:num w:numId="17">
    <w:abstractNumId w:val="26"/>
  </w:num>
  <w:num w:numId="18">
    <w:abstractNumId w:val="12"/>
  </w:num>
  <w:num w:numId="19">
    <w:abstractNumId w:val="13"/>
  </w:num>
  <w:num w:numId="20">
    <w:abstractNumId w:val="15"/>
  </w:num>
  <w:num w:numId="21">
    <w:abstractNumId w:val="23"/>
  </w:num>
  <w:num w:numId="22">
    <w:abstractNumId w:val="16"/>
  </w:num>
  <w:num w:numId="23">
    <w:abstractNumId w:val="18"/>
  </w:num>
  <w:num w:numId="24">
    <w:abstractNumId w:val="11"/>
  </w:num>
  <w:num w:numId="25">
    <w:abstractNumId w:val="19"/>
  </w:num>
  <w:num w:numId="26">
    <w:abstractNumId w:val="25"/>
  </w:num>
  <w:num w:numId="27">
    <w:abstractNumId w:val="22"/>
  </w:num>
  <w:num w:numId="28">
    <w:abstractNumId w:val="27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FEE"/>
    <w:rsid w:val="00001E6C"/>
    <w:rsid w:val="00012E30"/>
    <w:rsid w:val="00016548"/>
    <w:rsid w:val="00016917"/>
    <w:rsid w:val="000228C0"/>
    <w:rsid w:val="000522C2"/>
    <w:rsid w:val="00055216"/>
    <w:rsid w:val="000603A1"/>
    <w:rsid w:val="000621A5"/>
    <w:rsid w:val="000636BB"/>
    <w:rsid w:val="000636C8"/>
    <w:rsid w:val="00075740"/>
    <w:rsid w:val="000824FD"/>
    <w:rsid w:val="000A4041"/>
    <w:rsid w:val="000A787E"/>
    <w:rsid w:val="000B035A"/>
    <w:rsid w:val="000B2BD5"/>
    <w:rsid w:val="000B61D0"/>
    <w:rsid w:val="000C25D3"/>
    <w:rsid w:val="000C2A7E"/>
    <w:rsid w:val="000D2718"/>
    <w:rsid w:val="000E6744"/>
    <w:rsid w:val="000F08DA"/>
    <w:rsid w:val="0010108B"/>
    <w:rsid w:val="001121F6"/>
    <w:rsid w:val="00122300"/>
    <w:rsid w:val="00130CB8"/>
    <w:rsid w:val="001635A0"/>
    <w:rsid w:val="00164047"/>
    <w:rsid w:val="00164D64"/>
    <w:rsid w:val="001668E8"/>
    <w:rsid w:val="00170AF4"/>
    <w:rsid w:val="00172CBB"/>
    <w:rsid w:val="0017358E"/>
    <w:rsid w:val="001779F4"/>
    <w:rsid w:val="00181EBA"/>
    <w:rsid w:val="00183847"/>
    <w:rsid w:val="00190922"/>
    <w:rsid w:val="00192BA9"/>
    <w:rsid w:val="00194564"/>
    <w:rsid w:val="001A3316"/>
    <w:rsid w:val="001A5DF6"/>
    <w:rsid w:val="001A7CC7"/>
    <w:rsid w:val="001B2A2A"/>
    <w:rsid w:val="001C30B8"/>
    <w:rsid w:val="001E23A0"/>
    <w:rsid w:val="001E4996"/>
    <w:rsid w:val="00202980"/>
    <w:rsid w:val="00206DF4"/>
    <w:rsid w:val="0020707D"/>
    <w:rsid w:val="00215462"/>
    <w:rsid w:val="00220F4C"/>
    <w:rsid w:val="00226220"/>
    <w:rsid w:val="002267F7"/>
    <w:rsid w:val="00233FEE"/>
    <w:rsid w:val="00257091"/>
    <w:rsid w:val="002723A2"/>
    <w:rsid w:val="002756C6"/>
    <w:rsid w:val="002804DF"/>
    <w:rsid w:val="00297932"/>
    <w:rsid w:val="002B3112"/>
    <w:rsid w:val="002B36DD"/>
    <w:rsid w:val="002B5DDE"/>
    <w:rsid w:val="002C6DC3"/>
    <w:rsid w:val="002D2712"/>
    <w:rsid w:val="002D6D73"/>
    <w:rsid w:val="002E15B6"/>
    <w:rsid w:val="002E70A0"/>
    <w:rsid w:val="002F1C41"/>
    <w:rsid w:val="003145C0"/>
    <w:rsid w:val="00315639"/>
    <w:rsid w:val="00333EAF"/>
    <w:rsid w:val="00360384"/>
    <w:rsid w:val="00367EDF"/>
    <w:rsid w:val="003701B0"/>
    <w:rsid w:val="003722A8"/>
    <w:rsid w:val="00376268"/>
    <w:rsid w:val="00381137"/>
    <w:rsid w:val="00383D9D"/>
    <w:rsid w:val="00387AD4"/>
    <w:rsid w:val="003A33CC"/>
    <w:rsid w:val="003C1E78"/>
    <w:rsid w:val="003D5360"/>
    <w:rsid w:val="003D55EE"/>
    <w:rsid w:val="003E1CD2"/>
    <w:rsid w:val="003E277A"/>
    <w:rsid w:val="003F00B4"/>
    <w:rsid w:val="003F2168"/>
    <w:rsid w:val="004063DB"/>
    <w:rsid w:val="00410F75"/>
    <w:rsid w:val="00426268"/>
    <w:rsid w:val="00427E82"/>
    <w:rsid w:val="00430D21"/>
    <w:rsid w:val="00437A12"/>
    <w:rsid w:val="004400FE"/>
    <w:rsid w:val="00461CA3"/>
    <w:rsid w:val="00464D8D"/>
    <w:rsid w:val="0047082C"/>
    <w:rsid w:val="00474FCB"/>
    <w:rsid w:val="004758E4"/>
    <w:rsid w:val="004845F0"/>
    <w:rsid w:val="00484633"/>
    <w:rsid w:val="00485C2C"/>
    <w:rsid w:val="00492067"/>
    <w:rsid w:val="00492C41"/>
    <w:rsid w:val="00494DBB"/>
    <w:rsid w:val="004961D9"/>
    <w:rsid w:val="004A29FE"/>
    <w:rsid w:val="004A4A3B"/>
    <w:rsid w:val="004B28AD"/>
    <w:rsid w:val="004B6982"/>
    <w:rsid w:val="004C513D"/>
    <w:rsid w:val="004C7D65"/>
    <w:rsid w:val="004D0AB9"/>
    <w:rsid w:val="004D5CB4"/>
    <w:rsid w:val="004F5997"/>
    <w:rsid w:val="004F75AC"/>
    <w:rsid w:val="00504470"/>
    <w:rsid w:val="005109FB"/>
    <w:rsid w:val="00521BD5"/>
    <w:rsid w:val="00534DD2"/>
    <w:rsid w:val="00541D83"/>
    <w:rsid w:val="00554F47"/>
    <w:rsid w:val="00566A88"/>
    <w:rsid w:val="0057314F"/>
    <w:rsid w:val="00576CB0"/>
    <w:rsid w:val="0058058A"/>
    <w:rsid w:val="00583284"/>
    <w:rsid w:val="00586560"/>
    <w:rsid w:val="005A6D30"/>
    <w:rsid w:val="005D0E48"/>
    <w:rsid w:val="005D47C8"/>
    <w:rsid w:val="005E30E1"/>
    <w:rsid w:val="005E55BF"/>
    <w:rsid w:val="005E69CE"/>
    <w:rsid w:val="0060113F"/>
    <w:rsid w:val="00606FE7"/>
    <w:rsid w:val="006129D0"/>
    <w:rsid w:val="00614F6B"/>
    <w:rsid w:val="00615BFC"/>
    <w:rsid w:val="00615CE9"/>
    <w:rsid w:val="00634969"/>
    <w:rsid w:val="0064485D"/>
    <w:rsid w:val="00645C7D"/>
    <w:rsid w:val="006565C1"/>
    <w:rsid w:val="00660AB2"/>
    <w:rsid w:val="00661EA1"/>
    <w:rsid w:val="006706D8"/>
    <w:rsid w:val="0067235E"/>
    <w:rsid w:val="00673AD8"/>
    <w:rsid w:val="006765E9"/>
    <w:rsid w:val="006828E7"/>
    <w:rsid w:val="006A67DF"/>
    <w:rsid w:val="006B3E86"/>
    <w:rsid w:val="006B5292"/>
    <w:rsid w:val="006C00A1"/>
    <w:rsid w:val="006C287D"/>
    <w:rsid w:val="006C4ABF"/>
    <w:rsid w:val="006D146F"/>
    <w:rsid w:val="006D2099"/>
    <w:rsid w:val="006D3344"/>
    <w:rsid w:val="006D3A48"/>
    <w:rsid w:val="006D4C79"/>
    <w:rsid w:val="006D5E2C"/>
    <w:rsid w:val="006E032E"/>
    <w:rsid w:val="006E4ED3"/>
    <w:rsid w:val="006F283D"/>
    <w:rsid w:val="00701320"/>
    <w:rsid w:val="00705A62"/>
    <w:rsid w:val="007070F6"/>
    <w:rsid w:val="007100EE"/>
    <w:rsid w:val="00712D08"/>
    <w:rsid w:val="00717041"/>
    <w:rsid w:val="00720D11"/>
    <w:rsid w:val="00732BC4"/>
    <w:rsid w:val="00735D13"/>
    <w:rsid w:val="007405F3"/>
    <w:rsid w:val="0075585F"/>
    <w:rsid w:val="00755F2F"/>
    <w:rsid w:val="00757781"/>
    <w:rsid w:val="0076146A"/>
    <w:rsid w:val="00774A4E"/>
    <w:rsid w:val="007765ED"/>
    <w:rsid w:val="00776ECC"/>
    <w:rsid w:val="007837E0"/>
    <w:rsid w:val="0079095C"/>
    <w:rsid w:val="007A0A5B"/>
    <w:rsid w:val="007A2196"/>
    <w:rsid w:val="007A39A4"/>
    <w:rsid w:val="007B00EB"/>
    <w:rsid w:val="007B5BFF"/>
    <w:rsid w:val="007B6EB8"/>
    <w:rsid w:val="007C67ED"/>
    <w:rsid w:val="007D24A9"/>
    <w:rsid w:val="007E2D14"/>
    <w:rsid w:val="007E3294"/>
    <w:rsid w:val="007F4A4B"/>
    <w:rsid w:val="008033A5"/>
    <w:rsid w:val="00803673"/>
    <w:rsid w:val="00803FAC"/>
    <w:rsid w:val="008048C7"/>
    <w:rsid w:val="00806EBF"/>
    <w:rsid w:val="00810342"/>
    <w:rsid w:val="008112A2"/>
    <w:rsid w:val="008123B6"/>
    <w:rsid w:val="00812E2F"/>
    <w:rsid w:val="00820DF3"/>
    <w:rsid w:val="0082105B"/>
    <w:rsid w:val="00826C20"/>
    <w:rsid w:val="00832949"/>
    <w:rsid w:val="00852D2F"/>
    <w:rsid w:val="008614FB"/>
    <w:rsid w:val="00861E77"/>
    <w:rsid w:val="0087382C"/>
    <w:rsid w:val="00881EAF"/>
    <w:rsid w:val="00882E6A"/>
    <w:rsid w:val="00890478"/>
    <w:rsid w:val="008B661A"/>
    <w:rsid w:val="008C04F7"/>
    <w:rsid w:val="008C41EB"/>
    <w:rsid w:val="008D455C"/>
    <w:rsid w:val="008E2FE6"/>
    <w:rsid w:val="008E4362"/>
    <w:rsid w:val="008E58B3"/>
    <w:rsid w:val="008E6B17"/>
    <w:rsid w:val="008F6E7E"/>
    <w:rsid w:val="00922724"/>
    <w:rsid w:val="0092578D"/>
    <w:rsid w:val="0092772D"/>
    <w:rsid w:val="009466EC"/>
    <w:rsid w:val="00950125"/>
    <w:rsid w:val="00953EDF"/>
    <w:rsid w:val="009604C8"/>
    <w:rsid w:val="009629E1"/>
    <w:rsid w:val="00971378"/>
    <w:rsid w:val="009732A3"/>
    <w:rsid w:val="00976279"/>
    <w:rsid w:val="00976504"/>
    <w:rsid w:val="00976FFF"/>
    <w:rsid w:val="00977536"/>
    <w:rsid w:val="009808D8"/>
    <w:rsid w:val="00980B14"/>
    <w:rsid w:val="00982088"/>
    <w:rsid w:val="00984EF3"/>
    <w:rsid w:val="00986DF4"/>
    <w:rsid w:val="00990092"/>
    <w:rsid w:val="00997462"/>
    <w:rsid w:val="009A1214"/>
    <w:rsid w:val="009A5BD3"/>
    <w:rsid w:val="009B0674"/>
    <w:rsid w:val="009B5615"/>
    <w:rsid w:val="009B7D50"/>
    <w:rsid w:val="009C715D"/>
    <w:rsid w:val="009E464E"/>
    <w:rsid w:val="009E5D83"/>
    <w:rsid w:val="009F1103"/>
    <w:rsid w:val="009F1BE8"/>
    <w:rsid w:val="009F5E73"/>
    <w:rsid w:val="00A02828"/>
    <w:rsid w:val="00A1098F"/>
    <w:rsid w:val="00A119B3"/>
    <w:rsid w:val="00A133A4"/>
    <w:rsid w:val="00A16A56"/>
    <w:rsid w:val="00A174B2"/>
    <w:rsid w:val="00A26C80"/>
    <w:rsid w:val="00A27A34"/>
    <w:rsid w:val="00A4368F"/>
    <w:rsid w:val="00A44B7E"/>
    <w:rsid w:val="00A463B6"/>
    <w:rsid w:val="00A544ED"/>
    <w:rsid w:val="00A54F3E"/>
    <w:rsid w:val="00A60944"/>
    <w:rsid w:val="00A66337"/>
    <w:rsid w:val="00A66C3D"/>
    <w:rsid w:val="00A80DED"/>
    <w:rsid w:val="00A90A81"/>
    <w:rsid w:val="00A92A71"/>
    <w:rsid w:val="00A96F47"/>
    <w:rsid w:val="00AA480C"/>
    <w:rsid w:val="00AA688F"/>
    <w:rsid w:val="00AB1C0B"/>
    <w:rsid w:val="00AB3CF9"/>
    <w:rsid w:val="00AC401B"/>
    <w:rsid w:val="00AC5A30"/>
    <w:rsid w:val="00AE4A55"/>
    <w:rsid w:val="00AF0AB9"/>
    <w:rsid w:val="00B00A9E"/>
    <w:rsid w:val="00B025F6"/>
    <w:rsid w:val="00B116BD"/>
    <w:rsid w:val="00B1254C"/>
    <w:rsid w:val="00B236F7"/>
    <w:rsid w:val="00B24097"/>
    <w:rsid w:val="00B25BD5"/>
    <w:rsid w:val="00B30360"/>
    <w:rsid w:val="00B33187"/>
    <w:rsid w:val="00B4638E"/>
    <w:rsid w:val="00B46725"/>
    <w:rsid w:val="00B74ED7"/>
    <w:rsid w:val="00B75EF6"/>
    <w:rsid w:val="00B857E9"/>
    <w:rsid w:val="00B86D13"/>
    <w:rsid w:val="00B9031F"/>
    <w:rsid w:val="00B961CB"/>
    <w:rsid w:val="00BA7119"/>
    <w:rsid w:val="00BB6A5F"/>
    <w:rsid w:val="00BD26AE"/>
    <w:rsid w:val="00BD45D7"/>
    <w:rsid w:val="00BD6318"/>
    <w:rsid w:val="00BF0F23"/>
    <w:rsid w:val="00BF2BCE"/>
    <w:rsid w:val="00BF2EDD"/>
    <w:rsid w:val="00C00C8C"/>
    <w:rsid w:val="00C04F4A"/>
    <w:rsid w:val="00C303C7"/>
    <w:rsid w:val="00C305F5"/>
    <w:rsid w:val="00C31AC5"/>
    <w:rsid w:val="00C45AB3"/>
    <w:rsid w:val="00C52D84"/>
    <w:rsid w:val="00C612FB"/>
    <w:rsid w:val="00C62AD8"/>
    <w:rsid w:val="00C66E3C"/>
    <w:rsid w:val="00C701D6"/>
    <w:rsid w:val="00C72C95"/>
    <w:rsid w:val="00C75FB7"/>
    <w:rsid w:val="00C80E1E"/>
    <w:rsid w:val="00C93521"/>
    <w:rsid w:val="00CB5557"/>
    <w:rsid w:val="00CD3CFB"/>
    <w:rsid w:val="00CD70F6"/>
    <w:rsid w:val="00CD7F27"/>
    <w:rsid w:val="00CE6793"/>
    <w:rsid w:val="00CF12A2"/>
    <w:rsid w:val="00CF1300"/>
    <w:rsid w:val="00D06FF4"/>
    <w:rsid w:val="00D077DB"/>
    <w:rsid w:val="00D11DD3"/>
    <w:rsid w:val="00D14E99"/>
    <w:rsid w:val="00D22405"/>
    <w:rsid w:val="00D2532A"/>
    <w:rsid w:val="00D27001"/>
    <w:rsid w:val="00D2755F"/>
    <w:rsid w:val="00D40309"/>
    <w:rsid w:val="00D46CB4"/>
    <w:rsid w:val="00D47E92"/>
    <w:rsid w:val="00D57A2E"/>
    <w:rsid w:val="00D67E8D"/>
    <w:rsid w:val="00D72407"/>
    <w:rsid w:val="00D8299D"/>
    <w:rsid w:val="00D82C59"/>
    <w:rsid w:val="00D90175"/>
    <w:rsid w:val="00D958E1"/>
    <w:rsid w:val="00DB0040"/>
    <w:rsid w:val="00DB165B"/>
    <w:rsid w:val="00DB4CC9"/>
    <w:rsid w:val="00DB710B"/>
    <w:rsid w:val="00DC3ADD"/>
    <w:rsid w:val="00DC75A9"/>
    <w:rsid w:val="00DD5B67"/>
    <w:rsid w:val="00DE58FD"/>
    <w:rsid w:val="00E104DA"/>
    <w:rsid w:val="00E11710"/>
    <w:rsid w:val="00E23E9A"/>
    <w:rsid w:val="00E265FB"/>
    <w:rsid w:val="00E32866"/>
    <w:rsid w:val="00E368CD"/>
    <w:rsid w:val="00E37087"/>
    <w:rsid w:val="00E41293"/>
    <w:rsid w:val="00E506A9"/>
    <w:rsid w:val="00E74B2F"/>
    <w:rsid w:val="00E9120B"/>
    <w:rsid w:val="00E9603A"/>
    <w:rsid w:val="00EA3F64"/>
    <w:rsid w:val="00EB14C9"/>
    <w:rsid w:val="00EB4E78"/>
    <w:rsid w:val="00EB6D32"/>
    <w:rsid w:val="00EC0736"/>
    <w:rsid w:val="00EC6FD0"/>
    <w:rsid w:val="00ED44EE"/>
    <w:rsid w:val="00EE225E"/>
    <w:rsid w:val="00EE3766"/>
    <w:rsid w:val="00EE3FFB"/>
    <w:rsid w:val="00EF74E1"/>
    <w:rsid w:val="00EF7756"/>
    <w:rsid w:val="00EF7F56"/>
    <w:rsid w:val="00F0036A"/>
    <w:rsid w:val="00F0116E"/>
    <w:rsid w:val="00F111D1"/>
    <w:rsid w:val="00F2684E"/>
    <w:rsid w:val="00F26C63"/>
    <w:rsid w:val="00F3280A"/>
    <w:rsid w:val="00F33011"/>
    <w:rsid w:val="00F353DC"/>
    <w:rsid w:val="00F576A8"/>
    <w:rsid w:val="00F600E0"/>
    <w:rsid w:val="00F634AC"/>
    <w:rsid w:val="00F63D7B"/>
    <w:rsid w:val="00F66D3A"/>
    <w:rsid w:val="00F72A56"/>
    <w:rsid w:val="00F75FAC"/>
    <w:rsid w:val="00F77A62"/>
    <w:rsid w:val="00F835C7"/>
    <w:rsid w:val="00F865F7"/>
    <w:rsid w:val="00F9085B"/>
    <w:rsid w:val="00F91B29"/>
    <w:rsid w:val="00F9360B"/>
    <w:rsid w:val="00FA6DE9"/>
    <w:rsid w:val="00FB57CD"/>
    <w:rsid w:val="00FC7FAC"/>
    <w:rsid w:val="00FE53D7"/>
    <w:rsid w:val="00FE7338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."/>
  <w:listSeparator w:val=","/>
  <w15:docId w15:val="{59F5DD37-EB2D-412C-B07F-491ED8642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53DC"/>
    <w:rPr>
      <w:rFonts w:ascii="Calibri" w:hAnsi="Calibri"/>
      <w:sz w:val="24"/>
    </w:rPr>
  </w:style>
  <w:style w:type="paragraph" w:styleId="Heading1">
    <w:name w:val="heading 1"/>
    <w:basedOn w:val="Normal"/>
    <w:link w:val="Heading1Char"/>
    <w:uiPriority w:val="9"/>
    <w:qFormat/>
    <w:rsid w:val="00492C41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eastAsiaTheme="majorEastAsia" w:cstheme="majorBidi"/>
      <w:b/>
      <w:bCs/>
      <w:caps/>
      <w:color w:val="FFFFFF" w:themeColor="background1"/>
      <w:sz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492C41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  <w:sz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F353DC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3DC"/>
    <w:pPr>
      <w:keepNext/>
      <w:keepLines/>
      <w:spacing w:before="40"/>
      <w:outlineLvl w:val="3"/>
    </w:pPr>
    <w:rPr>
      <w:rFonts w:eastAsiaTheme="majorEastAsia" w:cstheme="majorBidi"/>
      <w:i/>
      <w:iCs/>
      <w:color w:val="872D4D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F353DC"/>
    <w:pPr>
      <w:spacing w:before="5400" w:after="3400" w:line="240" w:lineRule="auto"/>
      <w:ind w:left="5040" w:right="-1944"/>
      <w:contextualSpacing/>
    </w:pPr>
    <w:rPr>
      <w:rFonts w:eastAsiaTheme="majorEastAsia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F353DC"/>
    <w:rPr>
      <w:rFonts w:ascii="Calibri" w:eastAsiaTheme="majorEastAsia" w:hAnsi="Calibr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492C41"/>
    <w:rPr>
      <w:rFonts w:ascii="Calibri" w:eastAsiaTheme="majorEastAsia" w:hAnsi="Calibri" w:cstheme="majorBidi"/>
      <w:b/>
      <w:bCs/>
      <w:caps/>
      <w:color w:val="FFFFFF" w:themeColor="background1"/>
      <w:sz w:val="32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92C41"/>
    <w:rPr>
      <w:rFonts w:ascii="Calibri" w:hAnsi="Calibri"/>
      <w:caps/>
      <w:sz w:val="32"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rsid w:val="00F600E0"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F353DC"/>
    <w:rPr>
      <w:rFonts w:ascii="Calibri" w:hAnsi="Calibri"/>
      <w:caps/>
      <w:color w:val="5A1E34" w:themeColor="accent1" w:themeShade="80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00E0"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-Accent11">
    <w:name w:val="Grid Table 1 Light - Accent 1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11">
    <w:name w:val="Grid Table 4 - Accent 1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customStyle="1" w:styleId="GridTable21">
    <w:name w:val="Grid Table 21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21">
    <w:name w:val="Plain Table 21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customStyle="1" w:styleId="ListTable1Light-Accent41">
    <w:name w:val="List Table 1 Light - Accent 4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customStyle="1" w:styleId="GridTable31">
    <w:name w:val="Grid Table 31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styleId="Quote">
    <w:name w:val="Quote"/>
    <w:basedOn w:val="Normal"/>
    <w:next w:val="Normal"/>
    <w:link w:val="QuoteChar"/>
    <w:uiPriority w:val="2"/>
    <w:qFormat/>
    <w:rsid w:val="004063DB"/>
    <w:pPr>
      <w:spacing w:before="200" w:after="160"/>
      <w:ind w:left="864" w:right="864"/>
    </w:pPr>
    <w:rPr>
      <w:i/>
      <w:iCs/>
      <w:color w:val="404040" w:themeColor="text1" w:themeTint="BF"/>
      <w:sz w:val="32"/>
    </w:rPr>
  </w:style>
  <w:style w:type="character" w:customStyle="1" w:styleId="QuoteChar">
    <w:name w:val="Quote Char"/>
    <w:basedOn w:val="DefaultParagraphFont"/>
    <w:link w:val="Quote"/>
    <w:uiPriority w:val="2"/>
    <w:rsid w:val="004063DB"/>
    <w:rPr>
      <w:rFonts w:ascii="Calibri" w:hAnsi="Calibri"/>
      <w:i/>
      <w:iCs/>
      <w:color w:val="404040" w:themeColor="text1" w:themeTint="BF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3DC"/>
    <w:rPr>
      <w:rFonts w:ascii="Calibri" w:eastAsiaTheme="majorEastAsia" w:hAnsi="Calibri" w:cstheme="majorBidi"/>
      <w:i/>
      <w:iCs/>
      <w:color w:val="872D4D" w:themeColor="accent1" w:themeShade="BF"/>
      <w:sz w:val="24"/>
    </w:rPr>
  </w:style>
  <w:style w:type="paragraph" w:styleId="ListNumber">
    <w:name w:val="List Number"/>
    <w:basedOn w:val="Normal"/>
    <w:uiPriority w:val="12"/>
    <w:qFormat/>
    <w:rsid w:val="00F353DC"/>
    <w:pPr>
      <w:numPr>
        <w:numId w:val="3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2E70A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D63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US"/>
    </w:rPr>
  </w:style>
  <w:style w:type="paragraph" w:customStyle="1" w:styleId="outpuy">
    <w:name w:val="outpuy"/>
    <w:basedOn w:val="Normal"/>
    <w:link w:val="outpuyChar"/>
    <w:qFormat/>
    <w:rsid w:val="006D146F"/>
    <w:pPr>
      <w:pBdr>
        <w:top w:val="single" w:sz="6" w:space="4" w:color="D6D6D6"/>
        <w:left w:val="single" w:sz="6" w:space="4" w:color="D6D6D6"/>
        <w:bottom w:val="single" w:sz="6" w:space="4" w:color="D6D6D6"/>
        <w:right w:val="single" w:sz="6" w:space="4" w:color="D6D6D6"/>
      </w:pBdr>
      <w:shd w:val="clear" w:color="auto" w:fill="F1F1F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nsolas" w:eastAsia="Times New Roman" w:hAnsi="Consolas" w:cs="Courier New"/>
      <w:color w:val="313131"/>
      <w:sz w:val="18"/>
      <w:szCs w:val="18"/>
      <w:lang w:eastAsia="en-US"/>
    </w:rPr>
  </w:style>
  <w:style w:type="character" w:customStyle="1" w:styleId="outpuyChar">
    <w:name w:val="outpuy Char"/>
    <w:basedOn w:val="DefaultParagraphFont"/>
    <w:link w:val="outpuy"/>
    <w:rsid w:val="006D146F"/>
    <w:rPr>
      <w:rFonts w:ascii="Consolas" w:eastAsia="Times New Roman" w:hAnsi="Consolas" w:cs="Courier New"/>
      <w:color w:val="313131"/>
      <w:sz w:val="18"/>
      <w:szCs w:val="18"/>
      <w:shd w:val="clear" w:color="auto" w:fill="F1F1F1"/>
      <w:lang w:eastAsia="en-US"/>
    </w:rPr>
  </w:style>
  <w:style w:type="character" w:customStyle="1" w:styleId="ph">
    <w:name w:val="ph"/>
    <w:basedOn w:val="DefaultParagraphFont"/>
    <w:rsid w:val="00A133A4"/>
  </w:style>
  <w:style w:type="character" w:customStyle="1" w:styleId="hscoswrapper">
    <w:name w:val="hs_cos_wrapper"/>
    <w:basedOn w:val="DefaultParagraphFont"/>
    <w:rsid w:val="00B903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7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9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0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9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9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1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6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4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header" Target="header2.xml"/><Relationship Id="rId11" Type="http://schemas.openxmlformats.org/officeDocument/2006/relationships/hyperlink" Target="https://marketplace.atlassian.com/download/apps/1219585/version/1000000" TargetMode="Externa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footer" Target="footer1.xm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header" Target="head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yperlink" Target="mailto:zippyops@gmail.com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eader" Target="header3.xm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fontTable" Target="fontTable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7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EE6B4D-EF25-47E4-9296-094A13FAD1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2065</TotalTime>
  <Pages>90</Pages>
  <Words>6312</Words>
  <Characters>35985</Characters>
  <Application>Microsoft Office Word</Application>
  <DocSecurity>0</DocSecurity>
  <Lines>299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</vt:lpstr>
    </vt:vector>
  </TitlesOfParts>
  <Company/>
  <LinksUpToDate>false</LinksUpToDate>
  <CharactersWithSpaces>42213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</dc:title>
  <dc:creator>sathish babu</dc:creator>
  <cp:lastModifiedBy>zippyops</cp:lastModifiedBy>
  <cp:revision>3291</cp:revision>
  <dcterms:created xsi:type="dcterms:W3CDTF">2019-11-04T10:30:00Z</dcterms:created>
  <dcterms:modified xsi:type="dcterms:W3CDTF">2020-01-22T05:54:00Z</dcterms:modified>
</cp:coreProperties>
</file>