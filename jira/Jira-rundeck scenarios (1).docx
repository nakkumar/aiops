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74ED7" w:rsidRDefault="00016548" w:rsidP="002E70A0">
      <w:pPr>
        <w:pStyle w:val="Title"/>
        <w:ind w:left="4230" w:right="-1170"/>
        <w:jc w:val="center"/>
        <w:rPr>
          <w:rFonts w:cs="Calibri"/>
          <w:sz w:val="24"/>
          <w:szCs w:val="24"/>
        </w:rPr>
      </w:pPr>
      <w:r w:rsidRPr="00D57A2E">
        <w:rPr>
          <w:rFonts w:cs="Calibri"/>
          <w:noProof/>
          <w:sz w:val="24"/>
          <w:szCs w:val="24"/>
          <w:lang w:eastAsia="en-U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4967802</wp:posOffset>
            </wp:positionH>
            <wp:positionV relativeFrom="paragraph">
              <wp:posOffset>-857250</wp:posOffset>
            </wp:positionV>
            <wp:extent cx="1834318" cy="2362200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ctanglelog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7543" cy="23663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C75A9" w:rsidRPr="00D57A2E">
        <w:rPr>
          <w:rFonts w:cs="Calibri"/>
          <w:sz w:val="24"/>
          <w:szCs w:val="24"/>
        </w:rPr>
        <w:t xml:space="preserve"> </w:t>
      </w:r>
    </w:p>
    <w:p w:rsidR="00C00C8C" w:rsidRPr="00A02828" w:rsidRDefault="008614FB" w:rsidP="002E70A0">
      <w:pPr>
        <w:pStyle w:val="Title"/>
        <w:ind w:left="4230" w:right="-1170"/>
        <w:jc w:val="center"/>
        <w:rPr>
          <w:rFonts w:cs="Calibri"/>
          <w:sz w:val="52"/>
          <w:szCs w:val="52"/>
        </w:rPr>
      </w:pPr>
      <w:r>
        <w:rPr>
          <w:rFonts w:cs="Calibri"/>
          <w:sz w:val="52"/>
          <w:szCs w:val="52"/>
        </w:rPr>
        <w:t>Jira-</w:t>
      </w:r>
      <w:proofErr w:type="spellStart"/>
      <w:r w:rsidR="00B9031F" w:rsidRPr="00A02828">
        <w:rPr>
          <w:rFonts w:cs="Calibri"/>
          <w:sz w:val="52"/>
          <w:szCs w:val="52"/>
        </w:rPr>
        <w:t>Rundeck</w:t>
      </w:r>
      <w:proofErr w:type="spellEnd"/>
      <w:r w:rsidR="00A02828">
        <w:rPr>
          <w:rFonts w:cs="Calibri"/>
          <w:sz w:val="52"/>
          <w:szCs w:val="52"/>
        </w:rPr>
        <w:t xml:space="preserve"> </w:t>
      </w:r>
      <w:r w:rsidR="00B9031F" w:rsidRPr="00A02828">
        <w:rPr>
          <w:rFonts w:cs="Calibri"/>
          <w:sz w:val="52"/>
          <w:szCs w:val="52"/>
        </w:rPr>
        <w:t>scenarios</w:t>
      </w:r>
    </w:p>
    <w:p w:rsidR="000B035A" w:rsidRPr="00D57A2E" w:rsidRDefault="000B035A" w:rsidP="00C00C8C">
      <w:pPr>
        <w:pStyle w:val="Title"/>
        <w:jc w:val="center"/>
        <w:rPr>
          <w:rFonts w:cs="Calibri"/>
          <w:sz w:val="24"/>
          <w:szCs w:val="24"/>
        </w:rPr>
      </w:pPr>
    </w:p>
    <w:p w:rsidR="004C7D65" w:rsidRPr="00D57A2E" w:rsidRDefault="004C7D65" w:rsidP="00C00C8C">
      <w:pPr>
        <w:pStyle w:val="Title"/>
        <w:jc w:val="center"/>
        <w:rPr>
          <w:rFonts w:cs="Calibri"/>
          <w:sz w:val="24"/>
          <w:szCs w:val="24"/>
        </w:rPr>
      </w:pPr>
    </w:p>
    <w:p w:rsidR="00E265FB" w:rsidRDefault="00E265FB" w:rsidP="00F353DC">
      <w:pPr>
        <w:pStyle w:val="Title"/>
        <w:ind w:left="3600" w:right="-1170"/>
        <w:jc w:val="center"/>
        <w:rPr>
          <w:rFonts w:cs="Calibri"/>
          <w:b/>
          <w:sz w:val="24"/>
          <w:szCs w:val="24"/>
        </w:rPr>
      </w:pPr>
    </w:p>
    <w:p w:rsidR="00E265FB" w:rsidRDefault="00E265FB" w:rsidP="00F353DC">
      <w:pPr>
        <w:pStyle w:val="Title"/>
        <w:ind w:left="3600" w:right="-1170"/>
        <w:jc w:val="center"/>
        <w:rPr>
          <w:rFonts w:cs="Calibri"/>
          <w:b/>
          <w:sz w:val="24"/>
          <w:szCs w:val="24"/>
        </w:rPr>
      </w:pPr>
    </w:p>
    <w:p w:rsidR="00E265FB" w:rsidRDefault="00E265FB" w:rsidP="00F353DC">
      <w:pPr>
        <w:pStyle w:val="Title"/>
        <w:ind w:left="3600" w:right="-1170"/>
        <w:jc w:val="center"/>
        <w:rPr>
          <w:rFonts w:cs="Calibri"/>
          <w:b/>
          <w:sz w:val="24"/>
          <w:szCs w:val="24"/>
        </w:rPr>
      </w:pPr>
    </w:p>
    <w:p w:rsidR="00E265FB" w:rsidRDefault="00E265FB" w:rsidP="00F353DC">
      <w:pPr>
        <w:pStyle w:val="Title"/>
        <w:ind w:left="3600" w:right="-1170"/>
        <w:jc w:val="center"/>
        <w:rPr>
          <w:rFonts w:cs="Calibri"/>
          <w:b/>
          <w:sz w:val="24"/>
          <w:szCs w:val="24"/>
        </w:rPr>
      </w:pPr>
    </w:p>
    <w:p w:rsidR="00E265FB" w:rsidRDefault="00E265FB" w:rsidP="00F353DC">
      <w:pPr>
        <w:pStyle w:val="Title"/>
        <w:ind w:left="3600" w:right="-1170"/>
        <w:jc w:val="center"/>
        <w:rPr>
          <w:rFonts w:cs="Calibri"/>
          <w:b/>
          <w:sz w:val="24"/>
          <w:szCs w:val="24"/>
        </w:rPr>
      </w:pPr>
    </w:p>
    <w:p w:rsidR="00E265FB" w:rsidRDefault="00E265FB" w:rsidP="00F353DC">
      <w:pPr>
        <w:pStyle w:val="Title"/>
        <w:ind w:left="3600" w:right="-1170"/>
        <w:jc w:val="center"/>
        <w:rPr>
          <w:rFonts w:cs="Calibri"/>
          <w:b/>
          <w:sz w:val="24"/>
          <w:szCs w:val="24"/>
        </w:rPr>
      </w:pPr>
    </w:p>
    <w:p w:rsidR="00E265FB" w:rsidRDefault="00E265FB" w:rsidP="00F353DC">
      <w:pPr>
        <w:pStyle w:val="Title"/>
        <w:ind w:left="3600" w:right="-1170"/>
        <w:jc w:val="center"/>
        <w:rPr>
          <w:rFonts w:cs="Calibri"/>
          <w:b/>
          <w:sz w:val="24"/>
          <w:szCs w:val="24"/>
        </w:rPr>
      </w:pPr>
    </w:p>
    <w:p w:rsidR="00E265FB" w:rsidRDefault="00E265FB" w:rsidP="00F353DC">
      <w:pPr>
        <w:pStyle w:val="Title"/>
        <w:ind w:left="3600" w:right="-1170"/>
        <w:jc w:val="center"/>
        <w:rPr>
          <w:rFonts w:cs="Calibri"/>
          <w:b/>
          <w:sz w:val="24"/>
          <w:szCs w:val="24"/>
        </w:rPr>
      </w:pPr>
    </w:p>
    <w:p w:rsidR="00E265FB" w:rsidRDefault="00E265FB" w:rsidP="00F353DC">
      <w:pPr>
        <w:pStyle w:val="Title"/>
        <w:ind w:left="3600" w:right="-1170"/>
        <w:jc w:val="center"/>
        <w:rPr>
          <w:rFonts w:cs="Calibri"/>
          <w:b/>
          <w:sz w:val="24"/>
          <w:szCs w:val="24"/>
        </w:rPr>
      </w:pPr>
    </w:p>
    <w:p w:rsidR="00E265FB" w:rsidRDefault="00E265FB" w:rsidP="00F353DC">
      <w:pPr>
        <w:pStyle w:val="Title"/>
        <w:ind w:left="3600" w:right="-1170"/>
        <w:jc w:val="center"/>
        <w:rPr>
          <w:rFonts w:cs="Calibri"/>
          <w:b/>
          <w:sz w:val="24"/>
          <w:szCs w:val="24"/>
        </w:rPr>
      </w:pPr>
    </w:p>
    <w:p w:rsidR="00E265FB" w:rsidRDefault="00E265FB" w:rsidP="00F353DC">
      <w:pPr>
        <w:pStyle w:val="Title"/>
        <w:ind w:left="3600" w:right="-1170"/>
        <w:jc w:val="center"/>
        <w:rPr>
          <w:rFonts w:cs="Calibri"/>
          <w:b/>
          <w:sz w:val="24"/>
          <w:szCs w:val="24"/>
        </w:rPr>
      </w:pPr>
    </w:p>
    <w:p w:rsidR="00E265FB" w:rsidRDefault="00E265FB" w:rsidP="00F353DC">
      <w:pPr>
        <w:pStyle w:val="Title"/>
        <w:ind w:left="3600" w:right="-1170"/>
        <w:jc w:val="center"/>
        <w:rPr>
          <w:rFonts w:cs="Calibri"/>
          <w:b/>
          <w:sz w:val="24"/>
          <w:szCs w:val="24"/>
        </w:rPr>
      </w:pPr>
    </w:p>
    <w:p w:rsidR="00E265FB" w:rsidRDefault="00E265FB" w:rsidP="00F353DC">
      <w:pPr>
        <w:pStyle w:val="Title"/>
        <w:ind w:left="3600" w:right="-1170"/>
        <w:jc w:val="center"/>
        <w:rPr>
          <w:rFonts w:cs="Calibri"/>
          <w:b/>
          <w:sz w:val="24"/>
          <w:szCs w:val="24"/>
        </w:rPr>
      </w:pPr>
    </w:p>
    <w:p w:rsidR="009B0674" w:rsidRPr="00D57A2E" w:rsidRDefault="000B035A" w:rsidP="00F353DC">
      <w:pPr>
        <w:pStyle w:val="Title"/>
        <w:ind w:left="3600" w:right="-1170"/>
        <w:jc w:val="center"/>
        <w:rPr>
          <w:rFonts w:cs="Calibri"/>
          <w:b/>
          <w:sz w:val="24"/>
          <w:szCs w:val="24"/>
        </w:rPr>
      </w:pPr>
      <w:r w:rsidRPr="00D57A2E">
        <w:rPr>
          <w:rFonts w:cs="Calibri"/>
          <w:b/>
          <w:sz w:val="24"/>
          <w:szCs w:val="24"/>
        </w:rPr>
        <w:t>www.zippyops.com</w:t>
      </w:r>
    </w:p>
    <w:p w:rsidR="000B035A" w:rsidRPr="00D57A2E" w:rsidRDefault="000B035A" w:rsidP="00F353DC">
      <w:pPr>
        <w:pStyle w:val="Title"/>
        <w:ind w:left="3600" w:right="-1170"/>
        <w:jc w:val="center"/>
        <w:rPr>
          <w:rStyle w:val="Hyperlink"/>
          <w:rFonts w:cs="Calibri"/>
          <w:sz w:val="24"/>
          <w:szCs w:val="24"/>
          <w:u w:val="none"/>
        </w:rPr>
      </w:pPr>
      <w:r w:rsidRPr="00D57A2E">
        <w:rPr>
          <w:rStyle w:val="Hyperlink"/>
          <w:rFonts w:cs="Calibri"/>
          <w:sz w:val="24"/>
          <w:szCs w:val="24"/>
          <w:u w:val="none"/>
        </w:rPr>
        <w:t xml:space="preserve">172-172, 5th floor Old </w:t>
      </w:r>
      <w:proofErr w:type="spellStart"/>
      <w:r w:rsidRPr="00D57A2E">
        <w:rPr>
          <w:rStyle w:val="Hyperlink"/>
          <w:rFonts w:cs="Calibri"/>
          <w:sz w:val="24"/>
          <w:szCs w:val="24"/>
          <w:u w:val="none"/>
        </w:rPr>
        <w:t>Mahabalipuram</w:t>
      </w:r>
      <w:proofErr w:type="spellEnd"/>
      <w:r w:rsidRPr="00D57A2E">
        <w:rPr>
          <w:rStyle w:val="Hyperlink"/>
          <w:rFonts w:cs="Calibri"/>
          <w:sz w:val="24"/>
          <w:szCs w:val="24"/>
          <w:u w:val="none"/>
        </w:rPr>
        <w:t xml:space="preserve"> Road</w:t>
      </w:r>
    </w:p>
    <w:p w:rsidR="000B035A" w:rsidRPr="00D57A2E" w:rsidRDefault="000B035A" w:rsidP="004C7D65">
      <w:pPr>
        <w:pStyle w:val="Title"/>
        <w:ind w:left="3600" w:right="-1170"/>
        <w:jc w:val="center"/>
        <w:rPr>
          <w:rFonts w:cs="Calibri"/>
          <w:sz w:val="24"/>
          <w:szCs w:val="24"/>
        </w:rPr>
      </w:pPr>
      <w:r w:rsidRPr="00D57A2E">
        <w:rPr>
          <w:rStyle w:val="Hyperlink"/>
          <w:rFonts w:cs="Calibri"/>
          <w:sz w:val="24"/>
          <w:szCs w:val="24"/>
          <w:u w:val="none"/>
        </w:rPr>
        <w:t>(Above Axis Bank-PTC Bus Stop)</w:t>
      </w:r>
      <w:r w:rsidRPr="00D57A2E">
        <w:rPr>
          <w:rStyle w:val="Hyperlink"/>
          <w:rFonts w:cs="Calibri"/>
          <w:sz w:val="24"/>
          <w:szCs w:val="24"/>
          <w:u w:val="none"/>
        </w:rPr>
        <w:br/>
      </w:r>
      <w:proofErr w:type="spellStart"/>
      <w:r w:rsidRPr="00D57A2E">
        <w:rPr>
          <w:rStyle w:val="Hyperlink"/>
          <w:rFonts w:cs="Calibri"/>
          <w:sz w:val="24"/>
          <w:szCs w:val="24"/>
          <w:u w:val="none"/>
        </w:rPr>
        <w:t>Thuraipakkam</w:t>
      </w:r>
      <w:proofErr w:type="spellEnd"/>
      <w:r w:rsidRPr="00D57A2E">
        <w:rPr>
          <w:rStyle w:val="Hyperlink"/>
          <w:rFonts w:cs="Calibri"/>
          <w:sz w:val="24"/>
          <w:szCs w:val="24"/>
          <w:u w:val="none"/>
        </w:rPr>
        <w:br/>
        <w:t>Chennai 600097</w:t>
      </w:r>
    </w:p>
    <w:p w:rsidR="000B035A" w:rsidRPr="00D57A2E" w:rsidRDefault="000B035A" w:rsidP="00F353DC">
      <w:pPr>
        <w:pStyle w:val="Title"/>
        <w:ind w:left="3600" w:right="-1170"/>
        <w:jc w:val="center"/>
        <w:rPr>
          <w:rFonts w:cs="Calibri"/>
          <w:b/>
          <w:sz w:val="24"/>
          <w:szCs w:val="24"/>
        </w:rPr>
      </w:pPr>
      <w:r w:rsidRPr="00D57A2E">
        <w:rPr>
          <w:rFonts w:cs="Calibri"/>
          <w:b/>
          <w:sz w:val="24"/>
          <w:szCs w:val="24"/>
        </w:rPr>
        <w:sym w:font="Wingdings" w:char="F02A"/>
      </w:r>
      <w:hyperlink r:id="rId9" w:history="1">
        <w:r w:rsidRPr="00D57A2E">
          <w:rPr>
            <w:rFonts w:cs="Calibri"/>
            <w:b/>
            <w:sz w:val="24"/>
            <w:szCs w:val="24"/>
          </w:rPr>
          <w:t>zippyops@gmail.com</w:t>
        </w:r>
      </w:hyperlink>
    </w:p>
    <w:p w:rsidR="00BD26AE" w:rsidRPr="00D57A2E" w:rsidRDefault="00BD26AE" w:rsidP="00BD26AE">
      <w:pPr>
        <w:pStyle w:val="Title"/>
        <w:ind w:left="3600" w:right="-1170"/>
        <w:jc w:val="center"/>
        <w:rPr>
          <w:rFonts w:cs="Calibri"/>
          <w:b/>
          <w:sz w:val="24"/>
          <w:szCs w:val="24"/>
        </w:rPr>
      </w:pPr>
    </w:p>
    <w:p w:rsidR="00BD26AE" w:rsidRPr="00D57A2E" w:rsidRDefault="00BD26AE" w:rsidP="00BD26AE">
      <w:pPr>
        <w:pStyle w:val="Title"/>
        <w:ind w:left="3600" w:right="-1170"/>
        <w:jc w:val="center"/>
        <w:rPr>
          <w:rFonts w:cs="Calibri"/>
          <w:b/>
          <w:sz w:val="24"/>
          <w:szCs w:val="24"/>
        </w:rPr>
      </w:pPr>
    </w:p>
    <w:p w:rsidR="00D57A2E" w:rsidRDefault="00D57A2E" w:rsidP="00BD26AE">
      <w:pPr>
        <w:pStyle w:val="Title"/>
        <w:ind w:left="3600" w:right="-1170"/>
        <w:jc w:val="center"/>
        <w:rPr>
          <w:rFonts w:cs="Calibri"/>
          <w:b/>
          <w:sz w:val="24"/>
          <w:szCs w:val="24"/>
        </w:rPr>
      </w:pPr>
    </w:p>
    <w:p w:rsidR="00D57A2E" w:rsidRDefault="00D57A2E" w:rsidP="00BD26AE">
      <w:pPr>
        <w:pStyle w:val="Title"/>
        <w:ind w:left="3600" w:right="-1170"/>
        <w:jc w:val="center"/>
        <w:rPr>
          <w:rFonts w:cs="Calibri"/>
          <w:b/>
          <w:sz w:val="24"/>
          <w:szCs w:val="24"/>
        </w:rPr>
      </w:pPr>
    </w:p>
    <w:p w:rsidR="00BD26AE" w:rsidRPr="00D57A2E" w:rsidRDefault="000B035A" w:rsidP="00BD26AE">
      <w:pPr>
        <w:pStyle w:val="Title"/>
        <w:ind w:left="3600" w:right="-1170"/>
        <w:jc w:val="center"/>
        <w:rPr>
          <w:rFonts w:cs="Calibri"/>
          <w:b/>
          <w:sz w:val="24"/>
          <w:szCs w:val="24"/>
        </w:rPr>
      </w:pPr>
      <w:r w:rsidRPr="00D57A2E">
        <w:rPr>
          <w:rFonts w:cs="Calibri"/>
          <w:b/>
          <w:sz w:val="24"/>
          <w:szCs w:val="24"/>
        </w:rPr>
        <w:sym w:font="Wingdings" w:char="F029"/>
      </w:r>
      <w:r w:rsidR="00BD26AE" w:rsidRPr="00D57A2E">
        <w:rPr>
          <w:rFonts w:cs="Calibri"/>
          <w:b/>
          <w:sz w:val="24"/>
          <w:szCs w:val="24"/>
        </w:rPr>
        <w:t>+91 7010585768</w:t>
      </w:r>
    </w:p>
    <w:p w:rsidR="000B61D0" w:rsidRDefault="000B61D0" w:rsidP="000B61D0">
      <w:pPr>
        <w:pStyle w:val="Heading1"/>
      </w:pPr>
      <w:r>
        <w:lastRenderedPageBreak/>
        <w:t>adding plugins in jira for rundeck.</w:t>
      </w:r>
    </w:p>
    <w:p w:rsidR="000B61D0" w:rsidRDefault="000B61D0" w:rsidP="000B61D0">
      <w:r>
        <w:t xml:space="preserve">Login to </w:t>
      </w:r>
      <w:proofErr w:type="spellStart"/>
      <w:r>
        <w:t>jira</w:t>
      </w:r>
      <w:proofErr w:type="spellEnd"/>
      <w:r>
        <w:t xml:space="preserve"> service disk and click setting and in that click Manage apps</w:t>
      </w:r>
    </w:p>
    <w:p w:rsidR="000B61D0" w:rsidRDefault="000B61D0" w:rsidP="000B61D0">
      <w:r>
        <w:rPr>
          <w:noProof/>
          <w:lang w:eastAsia="en-US"/>
        </w:rPr>
        <w:drawing>
          <wp:inline distT="0" distB="0" distL="0" distR="0" wp14:anchorId="4313F19D" wp14:editId="7782EE66">
            <wp:extent cx="2181225" cy="29051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9E1" w:rsidRDefault="009629E1" w:rsidP="009629E1">
      <w:pPr>
        <w:rPr>
          <w:rFonts w:cs="Calibri"/>
          <w:szCs w:val="24"/>
        </w:rPr>
      </w:pPr>
      <w:r w:rsidRPr="009629E1">
        <w:rPr>
          <w:rFonts w:cs="Calibri"/>
          <w:szCs w:val="24"/>
        </w:rPr>
        <w:t xml:space="preserve">Click Find new apps </w:t>
      </w:r>
    </w:p>
    <w:p w:rsidR="009629E1" w:rsidRDefault="009629E1" w:rsidP="009629E1">
      <w:pPr>
        <w:rPr>
          <w:rFonts w:cs="Calibri"/>
          <w:b/>
          <w:szCs w:val="24"/>
        </w:rPr>
      </w:pPr>
      <w:r>
        <w:rPr>
          <w:rFonts w:cs="Calibri"/>
          <w:szCs w:val="24"/>
        </w:rPr>
        <w:t>S</w:t>
      </w:r>
      <w:r w:rsidRPr="009629E1">
        <w:rPr>
          <w:rFonts w:cs="Calibri"/>
          <w:szCs w:val="24"/>
        </w:rPr>
        <w:t xml:space="preserve">earch for </w:t>
      </w:r>
      <w:proofErr w:type="spellStart"/>
      <w:r w:rsidRPr="009629E1">
        <w:rPr>
          <w:rFonts w:cs="Calibri"/>
          <w:szCs w:val="24"/>
        </w:rPr>
        <w:t>jira</w:t>
      </w:r>
      <w:proofErr w:type="spellEnd"/>
      <w:r w:rsidRPr="009629E1">
        <w:rPr>
          <w:rFonts w:cs="Calibri"/>
          <w:szCs w:val="24"/>
        </w:rPr>
        <w:t xml:space="preserve"> cli and install this package </w:t>
      </w:r>
      <w:r w:rsidRPr="009629E1">
        <w:rPr>
          <w:rFonts w:cs="Calibri"/>
          <w:b/>
          <w:szCs w:val="24"/>
        </w:rPr>
        <w:t xml:space="preserve">Bob Swift </w:t>
      </w:r>
      <w:proofErr w:type="spellStart"/>
      <w:r w:rsidRPr="009629E1">
        <w:rPr>
          <w:rFonts w:cs="Calibri"/>
          <w:b/>
          <w:szCs w:val="24"/>
        </w:rPr>
        <w:t>Atlassian</w:t>
      </w:r>
      <w:proofErr w:type="spellEnd"/>
      <w:r w:rsidRPr="009629E1">
        <w:rPr>
          <w:rFonts w:cs="Calibri"/>
          <w:b/>
          <w:szCs w:val="24"/>
        </w:rPr>
        <w:t xml:space="preserve"> Apps - Jira Command Line Interface (CLI). </w:t>
      </w:r>
      <w:r w:rsidRPr="009629E1">
        <w:rPr>
          <w:rFonts w:cs="Calibri"/>
          <w:szCs w:val="24"/>
        </w:rPr>
        <w:t xml:space="preserve">Also search for Approvals and install for </w:t>
      </w:r>
      <w:r w:rsidRPr="009629E1">
        <w:rPr>
          <w:rFonts w:cs="Calibri"/>
          <w:b/>
          <w:szCs w:val="24"/>
        </w:rPr>
        <w:t>Approvals – advanced issue acceptance</w:t>
      </w:r>
      <w:r>
        <w:rPr>
          <w:rFonts w:cs="Calibri"/>
          <w:b/>
          <w:szCs w:val="24"/>
        </w:rPr>
        <w:t>.</w:t>
      </w:r>
      <w:r w:rsidR="00C0696E">
        <w:rPr>
          <w:rFonts w:cs="Calibri"/>
          <w:b/>
          <w:szCs w:val="24"/>
        </w:rPr>
        <w:t xml:space="preserve">  </w:t>
      </w:r>
      <w:r w:rsidR="00C0696E" w:rsidRPr="009629E1">
        <w:rPr>
          <w:rFonts w:cs="Calibri"/>
          <w:szCs w:val="24"/>
        </w:rPr>
        <w:t>Also search for Approvals and install for</w:t>
      </w:r>
      <w:r w:rsidR="00C0696E">
        <w:rPr>
          <w:rFonts w:cs="Calibri"/>
          <w:szCs w:val="24"/>
        </w:rPr>
        <w:t xml:space="preserve"> </w:t>
      </w:r>
      <w:proofErr w:type="spellStart"/>
      <w:r w:rsidR="00C0696E" w:rsidRPr="00C0696E">
        <w:rPr>
          <w:rFonts w:cs="Calibri"/>
          <w:b/>
          <w:szCs w:val="24"/>
        </w:rPr>
        <w:t>Adaptavist</w:t>
      </w:r>
      <w:proofErr w:type="spellEnd"/>
      <w:r w:rsidR="00C0696E" w:rsidRPr="00C0696E">
        <w:rPr>
          <w:rFonts w:cs="Calibri"/>
          <w:b/>
          <w:szCs w:val="24"/>
        </w:rPr>
        <w:t xml:space="preserve"> </w:t>
      </w:r>
      <w:proofErr w:type="spellStart"/>
      <w:r w:rsidR="00C0696E" w:rsidRPr="00C0696E">
        <w:rPr>
          <w:rFonts w:cs="Calibri"/>
          <w:b/>
          <w:szCs w:val="24"/>
        </w:rPr>
        <w:t>ScriptRunner</w:t>
      </w:r>
      <w:proofErr w:type="spellEnd"/>
      <w:r w:rsidR="00C0696E" w:rsidRPr="00C0696E">
        <w:rPr>
          <w:rFonts w:cs="Calibri"/>
          <w:b/>
          <w:szCs w:val="24"/>
        </w:rPr>
        <w:t xml:space="preserve"> for JIRA</w:t>
      </w:r>
      <w:r w:rsidR="00C0696E">
        <w:rPr>
          <w:rFonts w:cs="Calibri"/>
          <w:b/>
          <w:szCs w:val="24"/>
        </w:rPr>
        <w:t>.</w:t>
      </w:r>
    </w:p>
    <w:p w:rsidR="009629E1" w:rsidRDefault="009629E1" w:rsidP="009629E1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First download the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 xml:space="preserve"> plugin by this link, </w:t>
      </w:r>
      <w:bookmarkStart w:id="0" w:name="_GoBack"/>
      <w:bookmarkEnd w:id="0"/>
      <w:r w:rsidR="00FB7802">
        <w:fldChar w:fldCharType="begin"/>
      </w:r>
      <w:r w:rsidR="00FB7802">
        <w:instrText xml:space="preserve"> HYPERLINK "https://marketplace.atlassian.com/download/apps/1</w:instrText>
      </w:r>
      <w:r w:rsidR="00FB7802">
        <w:instrText xml:space="preserve">219585/version/1000000" </w:instrText>
      </w:r>
      <w:r w:rsidR="00FB7802">
        <w:fldChar w:fldCharType="separate"/>
      </w:r>
      <w:r w:rsidRPr="009629E1">
        <w:rPr>
          <w:rStyle w:val="Hyperlink"/>
          <w:rFonts w:cs="Calibri"/>
          <w:szCs w:val="24"/>
        </w:rPr>
        <w:t>https://marketplace.atlassian.com/download/apps/1219585/version/1000000</w:t>
      </w:r>
      <w:r w:rsidR="00FB7802">
        <w:rPr>
          <w:rStyle w:val="Hyperlink"/>
          <w:rFonts w:cs="Calibri"/>
          <w:szCs w:val="24"/>
        </w:rPr>
        <w:fldChar w:fldCharType="end"/>
      </w:r>
    </w:p>
    <w:p w:rsidR="009629E1" w:rsidRDefault="009629E1" w:rsidP="009629E1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Now click Manage apps, there click upload apps, here choose the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 xml:space="preserve"> plugin for your computer and upload and then install.</w:t>
      </w:r>
    </w:p>
    <w:p w:rsidR="009629E1" w:rsidRDefault="009629E1" w:rsidP="009629E1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43B2AF95" wp14:editId="3058682E">
            <wp:extent cx="4105275" cy="2260975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5503" cy="226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4FD" w:rsidRDefault="000824FD" w:rsidP="009629E1">
      <w:pPr>
        <w:rPr>
          <w:rFonts w:cs="Calibri"/>
          <w:szCs w:val="24"/>
        </w:rPr>
      </w:pPr>
    </w:p>
    <w:p w:rsidR="000824FD" w:rsidRDefault="000824FD" w:rsidP="009629E1">
      <w:pPr>
        <w:rPr>
          <w:rFonts w:cs="Calibri"/>
          <w:szCs w:val="24"/>
        </w:rPr>
      </w:pPr>
    </w:p>
    <w:p w:rsidR="000824FD" w:rsidRDefault="000824FD" w:rsidP="009629E1">
      <w:pPr>
        <w:rPr>
          <w:rFonts w:cs="Calibri"/>
          <w:szCs w:val="24"/>
        </w:rPr>
      </w:pPr>
      <w:r>
        <w:rPr>
          <w:rFonts w:cs="Calibri"/>
          <w:szCs w:val="24"/>
        </w:rPr>
        <w:t>Adding nodes,</w:t>
      </w:r>
    </w:p>
    <w:p w:rsidR="00EF7756" w:rsidRDefault="00EF7756" w:rsidP="009629E1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Click Edit Nodes… and in that click </w:t>
      </w:r>
      <w:proofErr w:type="gramStart"/>
      <w:r>
        <w:rPr>
          <w:rFonts w:cs="Calibri"/>
          <w:szCs w:val="24"/>
        </w:rPr>
        <w:t>Add</w:t>
      </w:r>
      <w:proofErr w:type="gramEnd"/>
      <w:r>
        <w:rPr>
          <w:rFonts w:cs="Calibri"/>
          <w:szCs w:val="24"/>
        </w:rPr>
        <w:t xml:space="preserve"> the new nodes</w:t>
      </w:r>
    </w:p>
    <w:p w:rsidR="00EF7756" w:rsidRDefault="00EF7756" w:rsidP="009629E1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141FAA5E" wp14:editId="5A24992A">
            <wp:extent cx="2390775" cy="27336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756" w:rsidRDefault="00EF7756" w:rsidP="009629E1">
      <w:pPr>
        <w:rPr>
          <w:rFonts w:cs="Calibri"/>
          <w:szCs w:val="24"/>
        </w:rPr>
      </w:pPr>
      <w:r>
        <w:rPr>
          <w:rFonts w:cs="Calibri"/>
          <w:szCs w:val="24"/>
        </w:rPr>
        <w:t>Select file,</w:t>
      </w:r>
    </w:p>
    <w:p w:rsidR="00EF7756" w:rsidRDefault="00EF7756" w:rsidP="009629E1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284FD791" wp14:editId="5681F9B1">
            <wp:extent cx="6115050" cy="41624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756" w:rsidRDefault="00EF7756" w:rsidP="009629E1">
      <w:pPr>
        <w:rPr>
          <w:rFonts w:cs="Calibri"/>
          <w:szCs w:val="24"/>
        </w:rPr>
      </w:pPr>
    </w:p>
    <w:p w:rsidR="000824FD" w:rsidRDefault="00EF7756" w:rsidP="009629E1">
      <w:pPr>
        <w:rPr>
          <w:rFonts w:cs="Calibri"/>
          <w:szCs w:val="24"/>
        </w:rPr>
      </w:pPr>
      <w:r>
        <w:rPr>
          <w:rFonts w:cs="Calibri"/>
          <w:szCs w:val="24"/>
        </w:rPr>
        <w:t>Mention and save it,</w:t>
      </w:r>
    </w:p>
    <w:p w:rsidR="00EF7756" w:rsidRDefault="00EF7756" w:rsidP="009629E1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2C388574" wp14:editId="18E699C6">
            <wp:extent cx="6115050" cy="3581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32A" w:rsidRDefault="00EF7756" w:rsidP="009629E1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Then open terminal of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 xml:space="preserve"> master,</w:t>
      </w:r>
    </w:p>
    <w:p w:rsidR="005E30E1" w:rsidRDefault="005E30E1" w:rsidP="009629E1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Download </w:t>
      </w:r>
      <w:r w:rsidRPr="005E30E1">
        <w:rPr>
          <w:rFonts w:cs="Calibri"/>
          <w:b/>
          <w:szCs w:val="24"/>
        </w:rPr>
        <w:t>Jira-cli-jar</w:t>
      </w:r>
      <w:r>
        <w:rPr>
          <w:rFonts w:cs="Calibri"/>
          <w:szCs w:val="24"/>
        </w:rPr>
        <w:t xml:space="preserve"> and copy it to the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 xml:space="preserve"> home path.</w:t>
      </w:r>
    </w:p>
    <w:p w:rsidR="00EF7756" w:rsidRDefault="00EF7756" w:rsidP="009629E1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Download </w:t>
      </w:r>
      <w:proofErr w:type="spellStart"/>
      <w:r w:rsidRPr="00EF7756">
        <w:rPr>
          <w:rFonts w:cs="Calibri"/>
          <w:b/>
          <w:szCs w:val="24"/>
        </w:rPr>
        <w:t>Py</w:t>
      </w:r>
      <w:proofErr w:type="spellEnd"/>
      <w:r w:rsidRPr="00EF7756">
        <w:rPr>
          <w:rFonts w:cs="Calibri"/>
          <w:b/>
          <w:szCs w:val="24"/>
        </w:rPr>
        <w:t>-</w:t>
      </w:r>
      <w:proofErr w:type="spellStart"/>
      <w:r w:rsidRPr="00EF7756">
        <w:rPr>
          <w:rFonts w:cs="Calibri"/>
          <w:b/>
          <w:szCs w:val="24"/>
        </w:rPr>
        <w:t>winrm</w:t>
      </w:r>
      <w:proofErr w:type="spellEnd"/>
      <w:r w:rsidRPr="00EF7756">
        <w:rPr>
          <w:rFonts w:cs="Calibri"/>
          <w:b/>
          <w:szCs w:val="24"/>
        </w:rPr>
        <w:t>-plugin</w:t>
      </w:r>
      <w:r w:rsidR="00376268">
        <w:rPr>
          <w:rFonts w:cs="Calibri"/>
          <w:b/>
          <w:szCs w:val="24"/>
        </w:rPr>
        <w:t xml:space="preserve"> </w:t>
      </w:r>
      <w:r w:rsidR="00376268">
        <w:rPr>
          <w:rFonts w:cs="Calibri"/>
          <w:szCs w:val="24"/>
        </w:rPr>
        <w:t>for windows connectivity</w:t>
      </w:r>
      <w:r>
        <w:rPr>
          <w:rFonts w:cs="Calibri"/>
          <w:szCs w:val="24"/>
        </w:rPr>
        <w:t xml:space="preserve"> and co</w:t>
      </w:r>
      <w:r w:rsidR="005E30E1">
        <w:rPr>
          <w:rFonts w:cs="Calibri"/>
          <w:szCs w:val="24"/>
        </w:rPr>
        <w:t xml:space="preserve">py to </w:t>
      </w:r>
      <w:proofErr w:type="spellStart"/>
      <w:r w:rsidR="005E30E1">
        <w:rPr>
          <w:rFonts w:cs="Calibri"/>
          <w:szCs w:val="24"/>
        </w:rPr>
        <w:t>libext</w:t>
      </w:r>
      <w:proofErr w:type="spellEnd"/>
      <w:r w:rsidR="005E30E1">
        <w:rPr>
          <w:rFonts w:cs="Calibri"/>
          <w:szCs w:val="24"/>
        </w:rPr>
        <w:t xml:space="preserve"> directory in the home</w:t>
      </w:r>
      <w:r>
        <w:rPr>
          <w:rFonts w:cs="Calibri"/>
          <w:szCs w:val="24"/>
        </w:rPr>
        <w:t xml:space="preserve"> path of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>.</w:t>
      </w:r>
    </w:p>
    <w:p w:rsidR="00376268" w:rsidRDefault="00376268" w:rsidP="009629E1">
      <w:pPr>
        <w:rPr>
          <w:rFonts w:cs="Calibri"/>
          <w:szCs w:val="24"/>
        </w:rPr>
      </w:pPr>
    </w:p>
    <w:p w:rsidR="00EF7756" w:rsidRDefault="00EF7756" w:rsidP="00EF7756">
      <w:pPr>
        <w:pStyle w:val="outpuy"/>
      </w:pPr>
      <w:r>
        <w:t>[</w:t>
      </w:r>
      <w:proofErr w:type="spellStart"/>
      <w:r>
        <w:t>root@rundeck</w:t>
      </w:r>
      <w:proofErr w:type="spellEnd"/>
      <w:r>
        <w:t xml:space="preserve"> </w:t>
      </w:r>
      <w:proofErr w:type="spellStart"/>
      <w:r>
        <w:t>rundeck</w:t>
      </w:r>
      <w:proofErr w:type="spellEnd"/>
      <w:r>
        <w:t xml:space="preserve">]# </w:t>
      </w:r>
      <w:proofErr w:type="gramStart"/>
      <w:r>
        <w:t>cat</w:t>
      </w:r>
      <w:proofErr w:type="gramEnd"/>
      <w:r>
        <w:t xml:space="preserve">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>/projects/schedule/</w:t>
      </w:r>
      <w:proofErr w:type="spellStart"/>
      <w:r>
        <w:t>etc</w:t>
      </w:r>
      <w:proofErr w:type="spellEnd"/>
      <w:r>
        <w:t xml:space="preserve">/resource.xml </w:t>
      </w:r>
    </w:p>
    <w:p w:rsidR="00EF7756" w:rsidRDefault="00EF7756" w:rsidP="00EF7756">
      <w:pPr>
        <w:pStyle w:val="outpuy"/>
      </w:pPr>
      <w:proofErr w:type="gramStart"/>
      <w:r>
        <w:t>&lt;?xml</w:t>
      </w:r>
      <w:proofErr w:type="gramEnd"/>
      <w:r>
        <w:t xml:space="preserve"> version="1.0" encoding="UTF-8"?&gt;</w:t>
      </w:r>
    </w:p>
    <w:p w:rsidR="00EF7756" w:rsidRDefault="00EF7756" w:rsidP="00EF7756">
      <w:pPr>
        <w:pStyle w:val="outpuy"/>
      </w:pPr>
    </w:p>
    <w:p w:rsidR="00EF7756" w:rsidRDefault="00EF7756" w:rsidP="00EF7756">
      <w:pPr>
        <w:pStyle w:val="outpuy"/>
      </w:pPr>
      <w:r>
        <w:t>&lt;</w:t>
      </w:r>
      <w:proofErr w:type="gramStart"/>
      <w:r>
        <w:t>project</w:t>
      </w:r>
      <w:proofErr w:type="gramEnd"/>
      <w:r>
        <w:t>&gt;</w:t>
      </w:r>
    </w:p>
    <w:p w:rsidR="00EF7756" w:rsidRDefault="00EF7756" w:rsidP="00EF7756">
      <w:pPr>
        <w:pStyle w:val="outpuy"/>
      </w:pPr>
    </w:p>
    <w:p w:rsidR="00EF7756" w:rsidRDefault="00EF7756" w:rsidP="00EF7756">
      <w:pPr>
        <w:pStyle w:val="outpuy"/>
      </w:pPr>
      <w:r>
        <w:t>&lt;node name="</w:t>
      </w:r>
      <w:proofErr w:type="spellStart"/>
      <w:r>
        <w:t>rundeckcentosnode</w:t>
      </w:r>
      <w:proofErr w:type="spellEnd"/>
      <w:r>
        <w:t xml:space="preserve">" hostname="rundeckcentosnode.zippyops.com" </w:t>
      </w:r>
      <w:proofErr w:type="spellStart"/>
      <w:r>
        <w:t>osName</w:t>
      </w:r>
      <w:proofErr w:type="spellEnd"/>
      <w:r>
        <w:t xml:space="preserve">="Centos" </w:t>
      </w:r>
      <w:proofErr w:type="spellStart"/>
      <w:r>
        <w:t>ssh-keypath</w:t>
      </w:r>
      <w:proofErr w:type="spellEnd"/>
      <w:r>
        <w:t>="/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>/projects/schedule/</w:t>
      </w:r>
      <w:proofErr w:type="spellStart"/>
      <w:r>
        <w:t>etc</w:t>
      </w:r>
      <w:proofErr w:type="spellEnd"/>
      <w:r>
        <w:t>/</w:t>
      </w:r>
      <w:proofErr w:type="spellStart"/>
      <w:r>
        <w:t>core.pem</w:t>
      </w:r>
      <w:proofErr w:type="spellEnd"/>
      <w:r>
        <w:t xml:space="preserve">" </w:t>
      </w:r>
      <w:proofErr w:type="spellStart"/>
      <w:r>
        <w:t>ssh</w:t>
      </w:r>
      <w:proofErr w:type="spellEnd"/>
      <w:r>
        <w:t>-authentication="</w:t>
      </w:r>
      <w:proofErr w:type="spellStart"/>
      <w:r>
        <w:t>privateKey</w:t>
      </w:r>
      <w:proofErr w:type="spellEnd"/>
      <w:r>
        <w:t>" username="centos"/&gt;</w:t>
      </w:r>
    </w:p>
    <w:p w:rsidR="00EF7756" w:rsidRDefault="00EF7756" w:rsidP="00EF7756">
      <w:pPr>
        <w:pStyle w:val="outpuy"/>
      </w:pPr>
      <w:r>
        <w:t>&lt;node name="</w:t>
      </w:r>
      <w:proofErr w:type="spellStart"/>
      <w:r>
        <w:t>rundeckubuntunode</w:t>
      </w:r>
      <w:proofErr w:type="spellEnd"/>
      <w:r>
        <w:t xml:space="preserve">" hostname="rundeckubuntunode.zippyops.com" </w:t>
      </w:r>
      <w:proofErr w:type="spellStart"/>
      <w:r>
        <w:t>osName</w:t>
      </w:r>
      <w:proofErr w:type="spellEnd"/>
      <w:r>
        <w:t xml:space="preserve">="Ubuntu" </w:t>
      </w:r>
      <w:proofErr w:type="spellStart"/>
      <w:r>
        <w:t>ssh-keypath</w:t>
      </w:r>
      <w:proofErr w:type="spellEnd"/>
      <w:r>
        <w:t>="/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>/projects/schedule/</w:t>
      </w:r>
      <w:proofErr w:type="spellStart"/>
      <w:r>
        <w:t>etc</w:t>
      </w:r>
      <w:proofErr w:type="spellEnd"/>
      <w:r>
        <w:t>/</w:t>
      </w:r>
      <w:proofErr w:type="spellStart"/>
      <w:r>
        <w:t>core.pem</w:t>
      </w:r>
      <w:proofErr w:type="spellEnd"/>
      <w:r>
        <w:t xml:space="preserve">" </w:t>
      </w:r>
      <w:proofErr w:type="spellStart"/>
      <w:r>
        <w:t>ssh</w:t>
      </w:r>
      <w:proofErr w:type="spellEnd"/>
      <w:r>
        <w:t>-authentication="</w:t>
      </w:r>
      <w:proofErr w:type="spellStart"/>
      <w:r>
        <w:t>privateKey</w:t>
      </w:r>
      <w:proofErr w:type="spellEnd"/>
      <w:r>
        <w:t>" username="</w:t>
      </w:r>
      <w:proofErr w:type="spellStart"/>
      <w:r>
        <w:t>ubuntu</w:t>
      </w:r>
      <w:proofErr w:type="spellEnd"/>
      <w:r>
        <w:t>"/&gt;</w:t>
      </w:r>
    </w:p>
    <w:p w:rsidR="00EF7756" w:rsidRDefault="00EF7756" w:rsidP="00EF7756">
      <w:pPr>
        <w:pStyle w:val="outpuy"/>
      </w:pPr>
      <w:r>
        <w:t>&lt;node name="</w:t>
      </w:r>
      <w:proofErr w:type="spellStart"/>
      <w:r>
        <w:t>rundeckwindowsnode</w:t>
      </w:r>
      <w:proofErr w:type="spellEnd"/>
      <w:r>
        <w:t xml:space="preserve">" hostname="rundeckwindowsnode.zippyops.com" </w:t>
      </w:r>
      <w:proofErr w:type="spellStart"/>
      <w:r>
        <w:t>osName</w:t>
      </w:r>
      <w:proofErr w:type="spellEnd"/>
      <w:r>
        <w:t>="Windows" username="</w:t>
      </w:r>
      <w:proofErr w:type="spellStart"/>
      <w:r>
        <w:t>rundeck</w:t>
      </w:r>
      <w:proofErr w:type="spellEnd"/>
      <w:r>
        <w:t xml:space="preserve">" </w:t>
      </w:r>
      <w:proofErr w:type="spellStart"/>
      <w:r>
        <w:t>ps</w:t>
      </w:r>
      <w:proofErr w:type="spellEnd"/>
      <w:r>
        <w:t>-authentication-type="</w:t>
      </w:r>
      <w:proofErr w:type="spellStart"/>
      <w:r>
        <w:t>CredSSP</w:t>
      </w:r>
      <w:proofErr w:type="spellEnd"/>
      <w:r>
        <w:t xml:space="preserve">" </w:t>
      </w:r>
      <w:proofErr w:type="spellStart"/>
      <w:r>
        <w:t>winrm</w:t>
      </w:r>
      <w:proofErr w:type="spellEnd"/>
      <w:r>
        <w:t xml:space="preserve">-protocol="http" </w:t>
      </w:r>
      <w:proofErr w:type="spellStart"/>
      <w:r>
        <w:t>winrm-cmd</w:t>
      </w:r>
      <w:proofErr w:type="spellEnd"/>
      <w:r>
        <w:t>="</w:t>
      </w:r>
      <w:proofErr w:type="spellStart"/>
      <w:r>
        <w:t>powershell</w:t>
      </w:r>
      <w:proofErr w:type="spellEnd"/>
      <w:r>
        <w:t xml:space="preserve">" </w:t>
      </w:r>
      <w:proofErr w:type="spellStart"/>
      <w:r>
        <w:t>winrm</w:t>
      </w:r>
      <w:proofErr w:type="spellEnd"/>
      <w:r>
        <w:t>-password-storage-path="keys/</w:t>
      </w:r>
      <w:proofErr w:type="spellStart"/>
      <w:r>
        <w:t>winpasswd</w:t>
      </w:r>
      <w:proofErr w:type="spellEnd"/>
      <w:r>
        <w:t>" file-copier="</w:t>
      </w:r>
      <w:proofErr w:type="spellStart"/>
      <w:r>
        <w:t>WinRMcpPython</w:t>
      </w:r>
      <w:proofErr w:type="spellEnd"/>
      <w:r>
        <w:t>" node-executor="</w:t>
      </w:r>
      <w:proofErr w:type="spellStart"/>
      <w:r>
        <w:t>WinRMPython</w:t>
      </w:r>
      <w:proofErr w:type="spellEnd"/>
      <w:r>
        <w:t>"/&gt;</w:t>
      </w:r>
    </w:p>
    <w:p w:rsidR="00EF7756" w:rsidRDefault="00EF7756" w:rsidP="00EF7756">
      <w:pPr>
        <w:pStyle w:val="outpuy"/>
      </w:pPr>
      <w:r>
        <w:t>&lt;node name="</w:t>
      </w:r>
      <w:proofErr w:type="spellStart"/>
      <w:r>
        <w:t>Nfs_Machine</w:t>
      </w:r>
      <w:proofErr w:type="spellEnd"/>
      <w:r>
        <w:t xml:space="preserve">" hostname="enduserwin10.zippyops.com" </w:t>
      </w:r>
      <w:proofErr w:type="spellStart"/>
      <w:r>
        <w:t>osName</w:t>
      </w:r>
      <w:proofErr w:type="spellEnd"/>
      <w:r>
        <w:t>="Windows" username="</w:t>
      </w:r>
      <w:proofErr w:type="spellStart"/>
      <w:r>
        <w:t>zippyops</w:t>
      </w:r>
      <w:proofErr w:type="spellEnd"/>
      <w:r>
        <w:t xml:space="preserve">" </w:t>
      </w:r>
      <w:proofErr w:type="spellStart"/>
      <w:r>
        <w:t>ps</w:t>
      </w:r>
      <w:proofErr w:type="spellEnd"/>
      <w:r>
        <w:t>-authentication-type="</w:t>
      </w:r>
      <w:proofErr w:type="spellStart"/>
      <w:r>
        <w:t>CredSSP</w:t>
      </w:r>
      <w:proofErr w:type="spellEnd"/>
      <w:r>
        <w:t xml:space="preserve">" </w:t>
      </w:r>
      <w:proofErr w:type="spellStart"/>
      <w:r>
        <w:t>winrm</w:t>
      </w:r>
      <w:proofErr w:type="spellEnd"/>
      <w:r>
        <w:t xml:space="preserve">-protocol="https" </w:t>
      </w:r>
      <w:proofErr w:type="spellStart"/>
      <w:r>
        <w:t>winrm-cmd</w:t>
      </w:r>
      <w:proofErr w:type="spellEnd"/>
      <w:r>
        <w:t>="</w:t>
      </w:r>
      <w:proofErr w:type="spellStart"/>
      <w:r>
        <w:t>powershell</w:t>
      </w:r>
      <w:proofErr w:type="spellEnd"/>
      <w:r>
        <w:t xml:space="preserve">" </w:t>
      </w:r>
      <w:proofErr w:type="spellStart"/>
      <w:r>
        <w:t>winrm</w:t>
      </w:r>
      <w:proofErr w:type="spellEnd"/>
      <w:r>
        <w:t>-password-storage-path="keys/</w:t>
      </w:r>
      <w:proofErr w:type="spellStart"/>
      <w:r>
        <w:t>nfspasswd</w:t>
      </w:r>
      <w:proofErr w:type="spellEnd"/>
      <w:r>
        <w:t>" file-copier="</w:t>
      </w:r>
      <w:proofErr w:type="spellStart"/>
      <w:r>
        <w:t>WinRMcpPython</w:t>
      </w:r>
      <w:proofErr w:type="spellEnd"/>
      <w:r>
        <w:t>" node-executor="</w:t>
      </w:r>
      <w:proofErr w:type="spellStart"/>
      <w:r>
        <w:t>WinRMPython</w:t>
      </w:r>
      <w:proofErr w:type="spellEnd"/>
      <w:r>
        <w:t>"/&gt;</w:t>
      </w:r>
    </w:p>
    <w:p w:rsidR="00EF7756" w:rsidRDefault="00EF7756" w:rsidP="00EF7756">
      <w:pPr>
        <w:pStyle w:val="outpuy"/>
      </w:pPr>
      <w:r>
        <w:t>&lt;/project&gt;</w:t>
      </w:r>
    </w:p>
    <w:p w:rsidR="00376268" w:rsidRDefault="00376268" w:rsidP="009629E1">
      <w:pPr>
        <w:rPr>
          <w:rFonts w:cs="Calibri"/>
          <w:szCs w:val="24"/>
        </w:rPr>
      </w:pPr>
    </w:p>
    <w:p w:rsidR="00376268" w:rsidRDefault="00215462" w:rsidP="009629E1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Install </w:t>
      </w:r>
      <w:proofErr w:type="spellStart"/>
      <w:r>
        <w:rPr>
          <w:rFonts w:cs="Calibri"/>
          <w:szCs w:val="24"/>
        </w:rPr>
        <w:t>mailx</w:t>
      </w:r>
      <w:proofErr w:type="spellEnd"/>
      <w:r>
        <w:rPr>
          <w:rFonts w:cs="Calibri"/>
          <w:szCs w:val="24"/>
        </w:rPr>
        <w:t xml:space="preserve"> in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 xml:space="preserve"> master,</w:t>
      </w:r>
    </w:p>
    <w:p w:rsidR="00215462" w:rsidRDefault="00215462" w:rsidP="00215462">
      <w:pPr>
        <w:pStyle w:val="outpuy"/>
      </w:pPr>
      <w:r>
        <w:t>[</w:t>
      </w:r>
      <w:proofErr w:type="spellStart"/>
      <w:r>
        <w:t>root@rundeck</w:t>
      </w:r>
      <w:proofErr w:type="spellEnd"/>
      <w:r>
        <w:t xml:space="preserve"> </w:t>
      </w:r>
      <w:proofErr w:type="spellStart"/>
      <w:r>
        <w:t>resetpass</w:t>
      </w:r>
      <w:proofErr w:type="spellEnd"/>
      <w:r>
        <w:t xml:space="preserve">]# </w:t>
      </w:r>
      <w:proofErr w:type="gramStart"/>
      <w:r>
        <w:t>yum</w:t>
      </w:r>
      <w:proofErr w:type="gramEnd"/>
      <w:r>
        <w:t xml:space="preserve"> install </w:t>
      </w:r>
      <w:proofErr w:type="spellStart"/>
      <w:r>
        <w:t>mailx</w:t>
      </w:r>
      <w:proofErr w:type="spellEnd"/>
    </w:p>
    <w:p w:rsidR="00215462" w:rsidRDefault="00215462" w:rsidP="00215462">
      <w:pPr>
        <w:pStyle w:val="outpuy"/>
      </w:pPr>
      <w:r>
        <w:t xml:space="preserve">Loaded plugins: </w:t>
      </w:r>
      <w:proofErr w:type="spellStart"/>
      <w:r>
        <w:t>fastestmirror</w:t>
      </w:r>
      <w:proofErr w:type="spellEnd"/>
    </w:p>
    <w:p w:rsidR="00215462" w:rsidRDefault="00215462" w:rsidP="00215462">
      <w:pPr>
        <w:pStyle w:val="outpuy"/>
      </w:pPr>
      <w:r>
        <w:t>Determining fastest mirrors</w:t>
      </w:r>
    </w:p>
    <w:p w:rsidR="00215462" w:rsidRDefault="00215462" w:rsidP="00215462">
      <w:pPr>
        <w:pStyle w:val="outpuy"/>
      </w:pPr>
      <w:proofErr w:type="spellStart"/>
      <w:proofErr w:type="gramStart"/>
      <w:r>
        <w:t>epel</w:t>
      </w:r>
      <w:proofErr w:type="spellEnd"/>
      <w:r>
        <w:t>/x86_64/</w:t>
      </w:r>
      <w:proofErr w:type="spellStart"/>
      <w:r>
        <w:t>metalink</w:t>
      </w:r>
      <w:proofErr w:type="spellEnd"/>
      <w:proofErr w:type="gramEnd"/>
      <w:r>
        <w:t xml:space="preserve">                                                                                                                                                          </w:t>
      </w:r>
    </w:p>
    <w:p w:rsidR="00215462" w:rsidRDefault="00215462" w:rsidP="00215462">
      <w:pPr>
        <w:pStyle w:val="outpuy"/>
      </w:pPr>
      <w:proofErr w:type="spellStart"/>
      <w:proofErr w:type="gramStart"/>
      <w:r>
        <w:t>rundeck</w:t>
      </w:r>
      <w:proofErr w:type="spellEnd"/>
      <w:r>
        <w:t>-release-</w:t>
      </w:r>
      <w:proofErr w:type="spellStart"/>
      <w:r>
        <w:t>bintray</w:t>
      </w:r>
      <w:proofErr w:type="spellEnd"/>
      <w:proofErr w:type="gramEnd"/>
      <w:r>
        <w:t xml:space="preserve">                                                                                                                                                                      </w:t>
      </w:r>
    </w:p>
    <w:p w:rsidR="00215462" w:rsidRDefault="00215462" w:rsidP="00215462">
      <w:pPr>
        <w:pStyle w:val="outpuy"/>
      </w:pPr>
      <w:r>
        <w:t>Package mailx-12.5-19.el7.x86_64 already installed and latest version</w:t>
      </w:r>
    </w:p>
    <w:p w:rsidR="00215462" w:rsidRDefault="00215462" w:rsidP="00215462">
      <w:pPr>
        <w:pStyle w:val="outpuy"/>
      </w:pPr>
      <w:r>
        <w:t>Nothing to do</w:t>
      </w:r>
    </w:p>
    <w:p w:rsidR="00215462" w:rsidRDefault="00215462" w:rsidP="009629E1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Go to this file and configure the mail address by adding this lines in the </w:t>
      </w:r>
      <w:proofErr w:type="spellStart"/>
      <w:r>
        <w:rPr>
          <w:rFonts w:cs="Calibri"/>
          <w:szCs w:val="24"/>
        </w:rPr>
        <w:t>mail.rc</w:t>
      </w:r>
      <w:proofErr w:type="spellEnd"/>
      <w:r>
        <w:rPr>
          <w:rFonts w:cs="Calibri"/>
          <w:szCs w:val="24"/>
        </w:rPr>
        <w:t xml:space="preserve"> file.</w:t>
      </w:r>
    </w:p>
    <w:p w:rsidR="00215462" w:rsidRDefault="00215462" w:rsidP="00215462">
      <w:pPr>
        <w:pStyle w:val="outpuy"/>
      </w:pPr>
      <w:r w:rsidRPr="00215462">
        <w:t>[</w:t>
      </w:r>
      <w:proofErr w:type="spellStart"/>
      <w:r w:rsidRPr="00215462">
        <w:t>root@rundeck</w:t>
      </w:r>
      <w:proofErr w:type="spellEnd"/>
      <w:r w:rsidRPr="00215462">
        <w:t xml:space="preserve"> </w:t>
      </w:r>
      <w:proofErr w:type="spellStart"/>
      <w:r w:rsidRPr="00215462">
        <w:t>resetpass</w:t>
      </w:r>
      <w:proofErr w:type="spellEnd"/>
      <w:r w:rsidRPr="00215462">
        <w:t xml:space="preserve">]# </w:t>
      </w:r>
      <w:proofErr w:type="gramStart"/>
      <w:r w:rsidRPr="00215462">
        <w:t>cat</w:t>
      </w:r>
      <w:proofErr w:type="gramEnd"/>
      <w:r w:rsidRPr="00215462">
        <w:t xml:space="preserve"> /</w:t>
      </w:r>
      <w:proofErr w:type="spellStart"/>
      <w:r w:rsidRPr="00215462">
        <w:t>etc</w:t>
      </w:r>
      <w:proofErr w:type="spellEnd"/>
      <w:r w:rsidRPr="00215462">
        <w:t>/</w:t>
      </w:r>
      <w:proofErr w:type="spellStart"/>
      <w:r w:rsidRPr="00215462">
        <w:t>mail.rc</w:t>
      </w:r>
      <w:proofErr w:type="spellEnd"/>
    </w:p>
    <w:p w:rsidR="00215462" w:rsidRDefault="00215462" w:rsidP="00215462">
      <w:pPr>
        <w:pStyle w:val="outpuy"/>
      </w:pPr>
    </w:p>
    <w:p w:rsidR="00215462" w:rsidRDefault="00215462" w:rsidP="00215462">
      <w:pPr>
        <w:pStyle w:val="outpuy"/>
      </w:pPr>
      <w:proofErr w:type="gramStart"/>
      <w:r>
        <w:t>set</w:t>
      </w:r>
      <w:proofErr w:type="gramEnd"/>
      <w:r>
        <w:t xml:space="preserve"> from=xxxxxxxxxx@zippyops.in</w:t>
      </w:r>
    </w:p>
    <w:p w:rsidR="00215462" w:rsidRDefault="00215462" w:rsidP="00215462">
      <w:pPr>
        <w:pStyle w:val="outpuy"/>
      </w:pPr>
      <w:proofErr w:type="gramStart"/>
      <w:r>
        <w:t>set</w:t>
      </w:r>
      <w:proofErr w:type="gramEnd"/>
      <w:r>
        <w:t xml:space="preserve"> </w:t>
      </w:r>
      <w:proofErr w:type="spellStart"/>
      <w:r>
        <w:t>smtp</w:t>
      </w:r>
      <w:proofErr w:type="spellEnd"/>
      <w:r>
        <w:t>=smtp://mail.zippyops.in:25</w:t>
      </w:r>
    </w:p>
    <w:p w:rsidR="00215462" w:rsidRDefault="00215462" w:rsidP="00215462">
      <w:pPr>
        <w:pStyle w:val="outpuy"/>
      </w:pPr>
      <w:proofErr w:type="gramStart"/>
      <w:r>
        <w:t>set</w:t>
      </w:r>
      <w:proofErr w:type="gramEnd"/>
      <w:r>
        <w:t xml:space="preserve"> </w:t>
      </w:r>
      <w:proofErr w:type="spellStart"/>
      <w:r>
        <w:t>smtp-auth</w:t>
      </w:r>
      <w:proofErr w:type="spellEnd"/>
      <w:r>
        <w:t>=login</w:t>
      </w:r>
    </w:p>
    <w:p w:rsidR="00215462" w:rsidRDefault="00215462" w:rsidP="00215462">
      <w:pPr>
        <w:pStyle w:val="outpuy"/>
      </w:pPr>
      <w:proofErr w:type="gramStart"/>
      <w:r>
        <w:t>set</w:t>
      </w:r>
      <w:proofErr w:type="gramEnd"/>
      <w:r>
        <w:t xml:space="preserve"> smtp-auth-user=xxxxxx@zippyops.in</w:t>
      </w:r>
    </w:p>
    <w:p w:rsidR="00215462" w:rsidRDefault="00215462" w:rsidP="00215462">
      <w:pPr>
        <w:pStyle w:val="outpuy"/>
      </w:pPr>
      <w:proofErr w:type="gramStart"/>
      <w:r>
        <w:t>set</w:t>
      </w:r>
      <w:proofErr w:type="gramEnd"/>
      <w:r>
        <w:t xml:space="preserve"> </w:t>
      </w:r>
      <w:proofErr w:type="spellStart"/>
      <w:r>
        <w:t>smtp</w:t>
      </w:r>
      <w:proofErr w:type="spellEnd"/>
      <w:r>
        <w:t>-</w:t>
      </w:r>
      <w:proofErr w:type="spellStart"/>
      <w:r>
        <w:t>auth</w:t>
      </w:r>
      <w:proofErr w:type="spellEnd"/>
      <w:r>
        <w:t>-password=</w:t>
      </w:r>
      <w:proofErr w:type="spellStart"/>
      <w:r>
        <w:t>xxxxxxxxxx</w:t>
      </w:r>
      <w:proofErr w:type="spellEnd"/>
    </w:p>
    <w:p w:rsidR="00215462" w:rsidRDefault="00215462" w:rsidP="00215462">
      <w:pPr>
        <w:pStyle w:val="outpuy"/>
      </w:pPr>
      <w:proofErr w:type="gramStart"/>
      <w:r>
        <w:t>set</w:t>
      </w:r>
      <w:proofErr w:type="gramEnd"/>
      <w:r>
        <w:t xml:space="preserve"> </w:t>
      </w:r>
      <w:proofErr w:type="spellStart"/>
      <w:r>
        <w:t>ssl</w:t>
      </w:r>
      <w:proofErr w:type="spellEnd"/>
      <w:r>
        <w:t>-verify=ignore</w:t>
      </w:r>
    </w:p>
    <w:p w:rsidR="005E30E1" w:rsidRDefault="005E30E1" w:rsidP="005E30E1">
      <w:pPr>
        <w:pStyle w:val="Heading1"/>
      </w:pPr>
      <w:r>
        <w:t>password reset</w:t>
      </w:r>
    </w:p>
    <w:p w:rsidR="00376268" w:rsidRDefault="00376268" w:rsidP="009629E1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Creating custom field in </w:t>
      </w:r>
      <w:proofErr w:type="spellStart"/>
      <w:r>
        <w:rPr>
          <w:rFonts w:cs="Calibri"/>
          <w:szCs w:val="24"/>
        </w:rPr>
        <w:t>jira</w:t>
      </w:r>
      <w:proofErr w:type="spellEnd"/>
      <w:r>
        <w:rPr>
          <w:rFonts w:cs="Calibri"/>
          <w:szCs w:val="24"/>
        </w:rPr>
        <w:t>, click setting and in that click issue,</w:t>
      </w:r>
    </w:p>
    <w:p w:rsidR="00376268" w:rsidRDefault="00376268" w:rsidP="009629E1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5C4A1737" wp14:editId="49C53B71">
            <wp:extent cx="1943100" cy="27336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268" w:rsidRDefault="00376268" w:rsidP="009629E1">
      <w:pPr>
        <w:rPr>
          <w:rFonts w:cs="Calibri"/>
          <w:szCs w:val="24"/>
        </w:rPr>
      </w:pPr>
      <w:r>
        <w:rPr>
          <w:rFonts w:cs="Calibri"/>
          <w:szCs w:val="24"/>
        </w:rPr>
        <w:t>Click on Custom fields,</w:t>
      </w:r>
    </w:p>
    <w:p w:rsidR="00376268" w:rsidRDefault="00376268" w:rsidP="009629E1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1B4CD6E0" wp14:editId="27412CFA">
            <wp:extent cx="2009775" cy="12573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268" w:rsidRDefault="00376268" w:rsidP="009629E1">
      <w:pPr>
        <w:rPr>
          <w:rFonts w:cs="Calibri"/>
          <w:szCs w:val="24"/>
        </w:rPr>
      </w:pPr>
      <w:r>
        <w:rPr>
          <w:rFonts w:cs="Calibri"/>
          <w:szCs w:val="24"/>
        </w:rPr>
        <w:lastRenderedPageBreak/>
        <w:t xml:space="preserve">In that click Add Custom field in the right corner, </w:t>
      </w:r>
      <w:proofErr w:type="gramStart"/>
      <w:r>
        <w:rPr>
          <w:rFonts w:cs="Calibri"/>
          <w:szCs w:val="24"/>
        </w:rPr>
        <w:t>In</w:t>
      </w:r>
      <w:proofErr w:type="gramEnd"/>
      <w:r>
        <w:rPr>
          <w:rFonts w:cs="Calibri"/>
          <w:szCs w:val="24"/>
        </w:rPr>
        <w:t xml:space="preserve"> that create 3 field </w:t>
      </w:r>
    </w:p>
    <w:p w:rsidR="00376268" w:rsidRDefault="00376268" w:rsidP="00376268">
      <w:pPr>
        <w:pStyle w:val="ListParagraph"/>
        <w:numPr>
          <w:ilvl w:val="0"/>
          <w:numId w:val="24"/>
        </w:numPr>
        <w:rPr>
          <w:rFonts w:cs="Calibri"/>
          <w:szCs w:val="24"/>
        </w:rPr>
      </w:pPr>
      <w:r>
        <w:rPr>
          <w:rFonts w:cs="Calibri"/>
          <w:szCs w:val="24"/>
        </w:rPr>
        <w:t>Username field in Text field</w:t>
      </w:r>
      <w:r w:rsidR="008033A5">
        <w:rPr>
          <w:rFonts w:cs="Calibri"/>
          <w:szCs w:val="24"/>
        </w:rPr>
        <w:t xml:space="preserve"> </w:t>
      </w:r>
      <w:r>
        <w:rPr>
          <w:rFonts w:cs="Calibri"/>
          <w:szCs w:val="24"/>
        </w:rPr>
        <w:t>(Single line)</w:t>
      </w:r>
    </w:p>
    <w:p w:rsidR="00376268" w:rsidRDefault="00376268" w:rsidP="00376268">
      <w:pPr>
        <w:pStyle w:val="ListParagraph"/>
        <w:numPr>
          <w:ilvl w:val="0"/>
          <w:numId w:val="24"/>
        </w:numPr>
        <w:rPr>
          <w:rFonts w:cs="Calibri"/>
          <w:szCs w:val="24"/>
        </w:rPr>
      </w:pPr>
      <w:proofErr w:type="spellStart"/>
      <w:r>
        <w:rPr>
          <w:rFonts w:cs="Calibri"/>
          <w:szCs w:val="24"/>
        </w:rPr>
        <w:t>Mail_Id</w:t>
      </w:r>
      <w:proofErr w:type="spellEnd"/>
      <w:r>
        <w:rPr>
          <w:rFonts w:cs="Calibri"/>
          <w:szCs w:val="24"/>
        </w:rPr>
        <w:t xml:space="preserve"> field in Text field</w:t>
      </w:r>
      <w:r w:rsidR="008033A5">
        <w:rPr>
          <w:rFonts w:cs="Calibri"/>
          <w:szCs w:val="24"/>
        </w:rPr>
        <w:t xml:space="preserve"> </w:t>
      </w:r>
      <w:r>
        <w:rPr>
          <w:rFonts w:cs="Calibri"/>
          <w:szCs w:val="24"/>
        </w:rPr>
        <w:t>(Single line)</w:t>
      </w:r>
    </w:p>
    <w:p w:rsidR="008033A5" w:rsidRPr="00376268" w:rsidRDefault="008033A5" w:rsidP="00376268">
      <w:pPr>
        <w:pStyle w:val="ListParagraph"/>
        <w:numPr>
          <w:ilvl w:val="0"/>
          <w:numId w:val="24"/>
        </w:numPr>
        <w:rPr>
          <w:rFonts w:cs="Calibri"/>
          <w:szCs w:val="24"/>
        </w:rPr>
      </w:pPr>
      <w:r>
        <w:rPr>
          <w:rFonts w:cs="Calibri"/>
          <w:szCs w:val="24"/>
        </w:rPr>
        <w:t>Server field in Select List (Multiple choice)</w:t>
      </w:r>
    </w:p>
    <w:p w:rsidR="00376268" w:rsidRDefault="00376268" w:rsidP="009629E1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7B528E29" wp14:editId="21856064">
            <wp:extent cx="6115050" cy="3886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32A" w:rsidRDefault="00F33011" w:rsidP="009629E1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Create the new project with the name </w:t>
      </w:r>
      <w:proofErr w:type="spellStart"/>
      <w:r>
        <w:rPr>
          <w:rFonts w:cs="Calibri"/>
          <w:szCs w:val="24"/>
        </w:rPr>
        <w:t>passwordreset</w:t>
      </w:r>
      <w:proofErr w:type="spellEnd"/>
      <w:r>
        <w:rPr>
          <w:rFonts w:cs="Calibri"/>
          <w:szCs w:val="24"/>
        </w:rPr>
        <w:t xml:space="preserve"> and issue id as PASS.</w:t>
      </w:r>
    </w:p>
    <w:p w:rsidR="008033A5" w:rsidRDefault="00D2532A" w:rsidP="009629E1">
      <w:pPr>
        <w:rPr>
          <w:rFonts w:cs="Calibri"/>
          <w:szCs w:val="24"/>
        </w:rPr>
      </w:pPr>
      <w:r>
        <w:rPr>
          <w:noProof/>
          <w:lang w:eastAsia="en-U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71755</wp:posOffset>
            </wp:positionV>
            <wp:extent cx="6115050" cy="2801620"/>
            <wp:effectExtent l="0" t="0" r="0" b="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033A5" w:rsidRPr="008033A5" w:rsidRDefault="008033A5" w:rsidP="008033A5">
      <w:pPr>
        <w:rPr>
          <w:rFonts w:cs="Calibri"/>
          <w:szCs w:val="24"/>
        </w:rPr>
      </w:pPr>
    </w:p>
    <w:p w:rsidR="008033A5" w:rsidRPr="008033A5" w:rsidRDefault="008033A5" w:rsidP="008033A5">
      <w:pPr>
        <w:rPr>
          <w:rFonts w:cs="Calibri"/>
          <w:szCs w:val="24"/>
        </w:rPr>
      </w:pPr>
    </w:p>
    <w:p w:rsidR="008033A5" w:rsidRPr="008033A5" w:rsidRDefault="008033A5" w:rsidP="008033A5">
      <w:pPr>
        <w:rPr>
          <w:rFonts w:cs="Calibri"/>
          <w:szCs w:val="24"/>
        </w:rPr>
      </w:pPr>
    </w:p>
    <w:p w:rsidR="008033A5" w:rsidRPr="008033A5" w:rsidRDefault="008033A5" w:rsidP="008033A5">
      <w:pPr>
        <w:rPr>
          <w:rFonts w:cs="Calibri"/>
          <w:szCs w:val="24"/>
        </w:rPr>
      </w:pPr>
    </w:p>
    <w:p w:rsidR="008033A5" w:rsidRPr="008033A5" w:rsidRDefault="008033A5" w:rsidP="008033A5">
      <w:pPr>
        <w:rPr>
          <w:rFonts w:cs="Calibri"/>
          <w:szCs w:val="24"/>
        </w:rPr>
      </w:pPr>
    </w:p>
    <w:p w:rsidR="008033A5" w:rsidRPr="008033A5" w:rsidRDefault="008033A5" w:rsidP="008033A5">
      <w:pPr>
        <w:rPr>
          <w:rFonts w:cs="Calibri"/>
          <w:szCs w:val="24"/>
        </w:rPr>
      </w:pPr>
    </w:p>
    <w:p w:rsidR="008033A5" w:rsidRPr="008033A5" w:rsidRDefault="008033A5" w:rsidP="008033A5">
      <w:pPr>
        <w:rPr>
          <w:rFonts w:cs="Calibri"/>
          <w:szCs w:val="24"/>
        </w:rPr>
      </w:pPr>
    </w:p>
    <w:p w:rsidR="008033A5" w:rsidRPr="008033A5" w:rsidRDefault="008033A5" w:rsidP="008033A5">
      <w:pPr>
        <w:rPr>
          <w:rFonts w:cs="Calibri"/>
          <w:szCs w:val="24"/>
        </w:rPr>
      </w:pPr>
    </w:p>
    <w:p w:rsidR="008033A5" w:rsidRPr="008033A5" w:rsidRDefault="008033A5" w:rsidP="008033A5">
      <w:pPr>
        <w:rPr>
          <w:rFonts w:cs="Calibri"/>
          <w:szCs w:val="24"/>
        </w:rPr>
      </w:pPr>
    </w:p>
    <w:p w:rsidR="00881EAF" w:rsidRDefault="00881EAF" w:rsidP="008033A5">
      <w:pPr>
        <w:rPr>
          <w:rFonts w:cs="Calibri"/>
          <w:szCs w:val="24"/>
        </w:rPr>
      </w:pPr>
    </w:p>
    <w:p w:rsidR="0098589A" w:rsidRDefault="0098589A" w:rsidP="008033A5">
      <w:pPr>
        <w:rPr>
          <w:rFonts w:cs="Calibri"/>
          <w:szCs w:val="24"/>
        </w:rPr>
      </w:pPr>
      <w:r>
        <w:rPr>
          <w:rFonts w:cs="Calibri"/>
          <w:szCs w:val="24"/>
        </w:rPr>
        <w:lastRenderedPageBreak/>
        <w:t>Create the workflow, click on issue,</w:t>
      </w:r>
    </w:p>
    <w:p w:rsidR="0098589A" w:rsidRDefault="0098589A" w:rsidP="008033A5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0C80F211" wp14:editId="5611050D">
            <wp:extent cx="1905000" cy="218122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9A" w:rsidRDefault="0098589A" w:rsidP="008033A5">
      <w:pPr>
        <w:rPr>
          <w:rFonts w:cs="Calibri"/>
          <w:szCs w:val="24"/>
        </w:rPr>
      </w:pPr>
      <w:r>
        <w:rPr>
          <w:rFonts w:cs="Calibri"/>
          <w:szCs w:val="24"/>
        </w:rPr>
        <w:t>Click</w:t>
      </w:r>
      <w:r w:rsidR="002A0078">
        <w:rPr>
          <w:rFonts w:cs="Calibri"/>
          <w:szCs w:val="24"/>
        </w:rPr>
        <w:t xml:space="preserve"> on workflow, there click on edit in which project you have to make change in workflow,</w:t>
      </w:r>
    </w:p>
    <w:p w:rsidR="0098589A" w:rsidRDefault="0098589A" w:rsidP="008033A5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2A67B176" wp14:editId="35E2357D">
            <wp:extent cx="2238375" cy="2276475"/>
            <wp:effectExtent l="0" t="0" r="952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078" w:rsidRDefault="002A0078" w:rsidP="008033A5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5F93D8E5" wp14:editId="2A4AA2C2">
            <wp:extent cx="6115050" cy="318135"/>
            <wp:effectExtent l="0" t="0" r="0" b="571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0078" w:rsidRDefault="002A0078" w:rsidP="002A0078">
      <w:pPr>
        <w:rPr>
          <w:rFonts w:cs="Calibri"/>
          <w:szCs w:val="24"/>
        </w:rPr>
      </w:pPr>
      <w:r>
        <w:rPr>
          <w:rFonts w:cs="Calibri"/>
          <w:szCs w:val="24"/>
        </w:rPr>
        <w:t>Create the workflow like this,</w:t>
      </w:r>
    </w:p>
    <w:p w:rsidR="002A0078" w:rsidRDefault="002A0078" w:rsidP="002A0078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2C58096C" wp14:editId="0574B7EE">
            <wp:extent cx="5357495" cy="245745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58775" cy="245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9A" w:rsidRPr="002A0078" w:rsidRDefault="002A0078" w:rsidP="002A0078">
      <w:pPr>
        <w:rPr>
          <w:rFonts w:cs="Calibri"/>
          <w:szCs w:val="24"/>
        </w:rPr>
      </w:pPr>
      <w:r>
        <w:rPr>
          <w:rFonts w:cs="Calibri"/>
          <w:szCs w:val="24"/>
        </w:rPr>
        <w:t>Click on the approve transition, the new dialog box will open there click post function,</w:t>
      </w:r>
    </w:p>
    <w:p w:rsidR="002A0078" w:rsidRDefault="002A0078" w:rsidP="008033A5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21E42DB1" wp14:editId="1426E5A3">
            <wp:extent cx="6115050" cy="2854325"/>
            <wp:effectExtent l="0" t="0" r="0" b="317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9A5" w:rsidRDefault="004739A5" w:rsidP="008033A5">
      <w:pPr>
        <w:rPr>
          <w:rFonts w:cs="Calibri"/>
          <w:szCs w:val="24"/>
        </w:rPr>
      </w:pPr>
      <w:r>
        <w:rPr>
          <w:rFonts w:cs="Calibri"/>
          <w:szCs w:val="24"/>
        </w:rPr>
        <w:t>Click on add post function</w:t>
      </w:r>
    </w:p>
    <w:p w:rsidR="004739A5" w:rsidRDefault="004739A5" w:rsidP="008033A5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56373FE2" wp14:editId="2532B87C">
            <wp:extent cx="6115050" cy="1172845"/>
            <wp:effectExtent l="0" t="0" r="0" b="825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9A5" w:rsidRDefault="004739A5" w:rsidP="008033A5">
      <w:pPr>
        <w:rPr>
          <w:rFonts w:cs="Calibri"/>
          <w:szCs w:val="24"/>
        </w:rPr>
      </w:pPr>
      <w:r>
        <w:rPr>
          <w:rFonts w:cs="Calibri"/>
          <w:szCs w:val="24"/>
        </w:rPr>
        <w:t>Click on script post-function and click Add.</w:t>
      </w:r>
    </w:p>
    <w:p w:rsidR="004739A5" w:rsidRDefault="004739A5" w:rsidP="008033A5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68D32A4D" wp14:editId="350BB5E8">
            <wp:extent cx="6115050" cy="3076575"/>
            <wp:effectExtent l="0" t="0" r="0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9A5" w:rsidRDefault="004739A5" w:rsidP="008033A5">
      <w:pPr>
        <w:rPr>
          <w:rFonts w:cs="Calibri"/>
          <w:szCs w:val="24"/>
        </w:rPr>
      </w:pPr>
      <w:r>
        <w:rPr>
          <w:rFonts w:cs="Calibri"/>
          <w:szCs w:val="24"/>
        </w:rPr>
        <w:t>Click Custom script post function,</w:t>
      </w:r>
    </w:p>
    <w:p w:rsidR="004739A5" w:rsidRDefault="004739A5" w:rsidP="008033A5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6D14BE30" wp14:editId="6D7C813D">
            <wp:extent cx="6115050" cy="295592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9A5" w:rsidRDefault="004739A5" w:rsidP="008033A5">
      <w:pPr>
        <w:rPr>
          <w:rFonts w:cs="Calibri"/>
          <w:szCs w:val="24"/>
        </w:rPr>
      </w:pPr>
      <w:r>
        <w:rPr>
          <w:rFonts w:cs="Calibri"/>
          <w:szCs w:val="24"/>
        </w:rPr>
        <w:t>Type the script and Click on update,</w:t>
      </w:r>
    </w:p>
    <w:p w:rsidR="004739A5" w:rsidRDefault="004739A5" w:rsidP="004739A5">
      <w:pPr>
        <w:pStyle w:val="outpuy"/>
      </w:pPr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cmd</w:t>
      </w:r>
      <w:proofErr w:type="spellEnd"/>
      <w:r>
        <w:t xml:space="preserve"> = "curl -u </w:t>
      </w:r>
      <w:proofErr w:type="spellStart"/>
      <w:r>
        <w:t>admin:zippyops</w:t>
      </w:r>
      <w:proofErr w:type="spellEnd"/>
      <w:r>
        <w:t xml:space="preserve"> http://jiraservicedesk.zippyops.com:8080/plugins/servlet/rundeck?issueKey=${issue.key}"</w:t>
      </w:r>
    </w:p>
    <w:p w:rsidR="004739A5" w:rsidRDefault="004739A5" w:rsidP="004739A5">
      <w:pPr>
        <w:pStyle w:val="outpuy"/>
      </w:pPr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proc</w:t>
      </w:r>
      <w:proofErr w:type="spellEnd"/>
      <w:r>
        <w:t xml:space="preserve"> = </w:t>
      </w:r>
      <w:proofErr w:type="spellStart"/>
      <w:r>
        <w:t>cmd.execute</w:t>
      </w:r>
      <w:proofErr w:type="spellEnd"/>
      <w:r>
        <w:t>()</w:t>
      </w:r>
    </w:p>
    <w:p w:rsidR="004739A5" w:rsidRDefault="004739A5" w:rsidP="008033A5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248CEE3A" wp14:editId="11D6789A">
            <wp:extent cx="6115050" cy="249682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28B" w:rsidRDefault="0064128B" w:rsidP="008033A5">
      <w:pPr>
        <w:rPr>
          <w:rFonts w:cs="Calibri"/>
          <w:szCs w:val="24"/>
        </w:rPr>
      </w:pPr>
      <w:r>
        <w:rPr>
          <w:rFonts w:cs="Calibri"/>
          <w:szCs w:val="24"/>
        </w:rPr>
        <w:t>Click on publish,</w:t>
      </w:r>
    </w:p>
    <w:p w:rsidR="0064128B" w:rsidRDefault="0064128B" w:rsidP="008033A5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12A9BBDF" wp14:editId="623D00F0">
            <wp:extent cx="6115050" cy="2892425"/>
            <wp:effectExtent l="0" t="0" r="0" b="317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37B" w:rsidRDefault="00D5137B" w:rsidP="008033A5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69583DB4" wp14:editId="7A43343B">
            <wp:extent cx="5114925" cy="3676650"/>
            <wp:effectExtent l="0" t="0" r="9525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37B" w:rsidRDefault="00D5137B" w:rsidP="008033A5">
      <w:pPr>
        <w:rPr>
          <w:rFonts w:cs="Calibri"/>
          <w:szCs w:val="24"/>
        </w:rPr>
      </w:pPr>
      <w:r>
        <w:rPr>
          <w:rFonts w:cs="Calibri"/>
          <w:szCs w:val="24"/>
        </w:rPr>
        <w:t>Like this do for the rejection transition,</w:t>
      </w:r>
    </w:p>
    <w:p w:rsidR="00D5137B" w:rsidRDefault="00D5137B" w:rsidP="00D5137B">
      <w:pPr>
        <w:rPr>
          <w:rFonts w:cs="Calibri"/>
          <w:szCs w:val="24"/>
        </w:rPr>
      </w:pPr>
      <w:r>
        <w:rPr>
          <w:rFonts w:cs="Calibri"/>
          <w:szCs w:val="24"/>
        </w:rPr>
        <w:t>Approval setup,</w:t>
      </w:r>
    </w:p>
    <w:p w:rsidR="00D5137B" w:rsidRDefault="00D5137B" w:rsidP="00D5137B">
      <w:pPr>
        <w:rPr>
          <w:rFonts w:cs="Calibri"/>
          <w:szCs w:val="24"/>
        </w:rPr>
      </w:pPr>
      <w:r>
        <w:rPr>
          <w:rFonts w:cs="Calibri"/>
          <w:szCs w:val="24"/>
        </w:rPr>
        <w:t>Go to settings, and click manage apps,</w:t>
      </w:r>
    </w:p>
    <w:p w:rsidR="00D5137B" w:rsidRDefault="00D5137B" w:rsidP="00D5137B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2B7F97C8" wp14:editId="58EE91D8">
            <wp:extent cx="2266950" cy="2933700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37B" w:rsidRPr="00861E77" w:rsidRDefault="00D5137B" w:rsidP="00D5137B">
      <w:pPr>
        <w:rPr>
          <w:rFonts w:cs="Calibri"/>
          <w:szCs w:val="24"/>
        </w:rPr>
      </w:pPr>
      <w:r>
        <w:rPr>
          <w:rFonts w:cs="Calibri"/>
          <w:szCs w:val="24"/>
        </w:rPr>
        <w:t>Click configuration below approval, if it not available install the plugins.</w:t>
      </w:r>
    </w:p>
    <w:p w:rsidR="00D5137B" w:rsidRDefault="00D5137B" w:rsidP="00D5137B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535E0287" wp14:editId="5893E6EF">
            <wp:extent cx="2095500" cy="451485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37B" w:rsidRDefault="00D5137B" w:rsidP="00D5137B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Click ADD, then click create </w:t>
      </w:r>
    </w:p>
    <w:p w:rsidR="00D5137B" w:rsidRDefault="00D5137B" w:rsidP="00D5137B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3D0F3C43" wp14:editId="0C879D3A">
            <wp:extent cx="5600700" cy="340995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37B" w:rsidRDefault="00D5137B" w:rsidP="00D5137B">
      <w:pPr>
        <w:rPr>
          <w:rFonts w:cs="Calibri"/>
          <w:szCs w:val="24"/>
        </w:rPr>
      </w:pPr>
      <w:r>
        <w:rPr>
          <w:rFonts w:cs="Calibri"/>
          <w:szCs w:val="24"/>
        </w:rPr>
        <w:lastRenderedPageBreak/>
        <w:t>After creating click configuration, and click add</w:t>
      </w:r>
    </w:p>
    <w:p w:rsidR="00D5137B" w:rsidRDefault="00D5137B" w:rsidP="00D5137B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49A7671A" wp14:editId="362B30A7">
            <wp:extent cx="6115050" cy="3039110"/>
            <wp:effectExtent l="0" t="0" r="0" b="889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37B" w:rsidRDefault="00D5137B" w:rsidP="008033A5">
      <w:pPr>
        <w:rPr>
          <w:rFonts w:cs="Calibri"/>
          <w:szCs w:val="24"/>
        </w:rPr>
      </w:pPr>
    </w:p>
    <w:p w:rsidR="008033A5" w:rsidRDefault="00881EAF" w:rsidP="008033A5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Create the two job for </w:t>
      </w:r>
      <w:proofErr w:type="spellStart"/>
      <w:r>
        <w:rPr>
          <w:rFonts w:cs="Calibri"/>
          <w:szCs w:val="24"/>
        </w:rPr>
        <w:t>Passwd</w:t>
      </w:r>
      <w:proofErr w:type="spellEnd"/>
      <w:r>
        <w:rPr>
          <w:rFonts w:cs="Calibri"/>
          <w:szCs w:val="24"/>
        </w:rPr>
        <w:t xml:space="preserve"> reset in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>,</w:t>
      </w:r>
    </w:p>
    <w:p w:rsidR="007E3294" w:rsidRDefault="007E3294" w:rsidP="008033A5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One for </w:t>
      </w:r>
      <w:proofErr w:type="spellStart"/>
      <w:r>
        <w:rPr>
          <w:rFonts w:cs="Calibri"/>
          <w:szCs w:val="24"/>
        </w:rPr>
        <w:t>linux</w:t>
      </w:r>
      <w:proofErr w:type="spellEnd"/>
      <w:r>
        <w:rPr>
          <w:rFonts w:cs="Calibri"/>
          <w:szCs w:val="24"/>
        </w:rPr>
        <w:t xml:space="preserve"> and another for windows,</w:t>
      </w:r>
    </w:p>
    <w:p w:rsidR="007E3294" w:rsidRDefault="007E3294" w:rsidP="008033A5">
      <w:pPr>
        <w:rPr>
          <w:rFonts w:cs="Calibri"/>
          <w:szCs w:val="24"/>
        </w:rPr>
      </w:pPr>
      <w:r>
        <w:rPr>
          <w:rFonts w:cs="Calibri"/>
          <w:szCs w:val="24"/>
        </w:rPr>
        <w:t>First we going to create jobs for windows,</w:t>
      </w:r>
    </w:p>
    <w:p w:rsidR="007E3294" w:rsidRDefault="007E3294" w:rsidP="008033A5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283F52E7" wp14:editId="6B759E15">
            <wp:extent cx="6115050" cy="19767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94" w:rsidRDefault="007E3294" w:rsidP="008033A5">
      <w:pPr>
        <w:rPr>
          <w:rFonts w:cs="Calibri"/>
          <w:szCs w:val="24"/>
        </w:rPr>
      </w:pPr>
      <w:r>
        <w:rPr>
          <w:rFonts w:cs="Calibri"/>
          <w:szCs w:val="24"/>
        </w:rPr>
        <w:t>Workflows,</w:t>
      </w:r>
    </w:p>
    <w:p w:rsidR="007E3294" w:rsidRDefault="007E3294" w:rsidP="007E3294">
      <w:pPr>
        <w:rPr>
          <w:rFonts w:cs="Calibri"/>
          <w:szCs w:val="24"/>
        </w:rPr>
      </w:pPr>
      <w:r>
        <w:rPr>
          <w:rFonts w:cs="Calibri"/>
          <w:szCs w:val="24"/>
        </w:rPr>
        <w:t>Click on Add Log Filter, and in that click Key Value Data.</w:t>
      </w:r>
    </w:p>
    <w:p w:rsidR="007E3294" w:rsidRDefault="007E3294" w:rsidP="007E3294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373A9B7A" wp14:editId="5E6B6DA3">
            <wp:extent cx="4998140" cy="42576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14623" cy="427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94" w:rsidRDefault="007E3294" w:rsidP="007E3294">
      <w:pPr>
        <w:rPr>
          <w:rFonts w:cs="Calibri"/>
          <w:szCs w:val="24"/>
        </w:rPr>
      </w:pPr>
      <w:r>
        <w:rPr>
          <w:rFonts w:cs="Calibri"/>
          <w:szCs w:val="24"/>
        </w:rPr>
        <w:t>Give the pattern like this, and save.</w:t>
      </w:r>
    </w:p>
    <w:p w:rsidR="007E3294" w:rsidRDefault="007E3294" w:rsidP="008033A5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36058B5C" wp14:editId="1E4B5D63">
            <wp:extent cx="4210050" cy="316809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13105" cy="317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94" w:rsidRDefault="007E3294" w:rsidP="008033A5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5F29FB5D" wp14:editId="4A64AE16">
            <wp:extent cx="6115050" cy="47269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72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94" w:rsidRDefault="007E3294" w:rsidP="008033A5">
      <w:pPr>
        <w:rPr>
          <w:rFonts w:cs="Calibri"/>
          <w:szCs w:val="24"/>
        </w:rPr>
      </w:pPr>
    </w:p>
    <w:p w:rsidR="007E3294" w:rsidRDefault="007E3294" w:rsidP="008033A5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2E7FCFF1" wp14:editId="3E48844F">
            <wp:extent cx="6115050" cy="32734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94" w:rsidRDefault="007E3294" w:rsidP="008033A5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5B26D5B9" wp14:editId="21A0617F">
            <wp:extent cx="6115050" cy="176657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94" w:rsidRDefault="007E3294" w:rsidP="008033A5">
      <w:pPr>
        <w:rPr>
          <w:rFonts w:cs="Calibri"/>
          <w:szCs w:val="24"/>
        </w:rPr>
      </w:pPr>
      <w:r>
        <w:rPr>
          <w:rFonts w:cs="Calibri"/>
          <w:szCs w:val="24"/>
        </w:rPr>
        <w:t>Nodes,</w:t>
      </w:r>
    </w:p>
    <w:p w:rsidR="007E3294" w:rsidRDefault="007E3294" w:rsidP="008033A5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5BF307A0" wp14:editId="3D0377C1">
            <wp:extent cx="6115050" cy="331152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94" w:rsidRDefault="007E3294" w:rsidP="008033A5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496F4321" wp14:editId="248B8EA5">
            <wp:extent cx="6115050" cy="193865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94" w:rsidRDefault="007E3294" w:rsidP="008033A5">
      <w:pPr>
        <w:rPr>
          <w:rFonts w:cs="Calibri"/>
          <w:szCs w:val="24"/>
        </w:rPr>
      </w:pPr>
      <w:r>
        <w:rPr>
          <w:rFonts w:cs="Calibri"/>
          <w:szCs w:val="24"/>
        </w:rPr>
        <w:t>Click create.</w:t>
      </w:r>
    </w:p>
    <w:p w:rsidR="00D22405" w:rsidRDefault="00D22405" w:rsidP="008033A5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Now create the job for </w:t>
      </w:r>
      <w:proofErr w:type="spellStart"/>
      <w:r>
        <w:rPr>
          <w:rFonts w:cs="Calibri"/>
          <w:szCs w:val="24"/>
        </w:rPr>
        <w:t>linux</w:t>
      </w:r>
      <w:proofErr w:type="spellEnd"/>
      <w:r>
        <w:rPr>
          <w:rFonts w:cs="Calibri"/>
          <w:szCs w:val="24"/>
        </w:rPr>
        <w:t xml:space="preserve"> machine,</w:t>
      </w:r>
    </w:p>
    <w:p w:rsidR="00881EAF" w:rsidRDefault="00881EAF" w:rsidP="008033A5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30DA9D8A" wp14:editId="3D4B17AC">
            <wp:extent cx="6115050" cy="172783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AB2" w:rsidRDefault="00660AB2" w:rsidP="008033A5">
      <w:pPr>
        <w:rPr>
          <w:noProof/>
          <w:lang w:eastAsia="en-US"/>
        </w:rPr>
      </w:pPr>
      <w:r>
        <w:rPr>
          <w:noProof/>
          <w:lang w:eastAsia="en-US"/>
        </w:rPr>
        <w:t>Workflow,</w:t>
      </w:r>
    </w:p>
    <w:p w:rsidR="007E3294" w:rsidRDefault="007E3294" w:rsidP="007E3294">
      <w:pPr>
        <w:rPr>
          <w:rFonts w:cs="Calibri"/>
          <w:szCs w:val="24"/>
        </w:rPr>
      </w:pPr>
      <w:r>
        <w:rPr>
          <w:rFonts w:cs="Calibri"/>
          <w:szCs w:val="24"/>
        </w:rPr>
        <w:t>Click on Add Log Filter, and in that click Key Value Data.</w:t>
      </w:r>
    </w:p>
    <w:p w:rsidR="007E3294" w:rsidRDefault="007E3294" w:rsidP="007E3294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373A9B7A" wp14:editId="5E6B6DA3">
            <wp:extent cx="4476750" cy="381352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85823" cy="382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94" w:rsidRDefault="007E3294" w:rsidP="007E3294">
      <w:pPr>
        <w:rPr>
          <w:rFonts w:cs="Calibri"/>
          <w:szCs w:val="24"/>
        </w:rPr>
      </w:pPr>
      <w:r>
        <w:rPr>
          <w:rFonts w:cs="Calibri"/>
          <w:szCs w:val="24"/>
        </w:rPr>
        <w:t>Give the pattern like this, and save.</w:t>
      </w:r>
    </w:p>
    <w:p w:rsidR="007E3294" w:rsidRDefault="007E3294" w:rsidP="007E329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5A59E9A5" wp14:editId="46653A34">
            <wp:extent cx="4657725" cy="347579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63765" cy="3480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94" w:rsidRDefault="007E3294" w:rsidP="008033A5">
      <w:pPr>
        <w:rPr>
          <w:noProof/>
          <w:lang w:eastAsia="en-US"/>
        </w:rPr>
      </w:pPr>
    </w:p>
    <w:p w:rsidR="00881EAF" w:rsidRDefault="00660AB2" w:rsidP="008033A5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07D32502" wp14:editId="091A2855">
            <wp:extent cx="6115050" cy="42386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AB2" w:rsidRDefault="00660AB2" w:rsidP="008033A5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432B50FE" wp14:editId="53D8D074">
            <wp:extent cx="6115050" cy="606806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606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AB2" w:rsidRDefault="00660AB2" w:rsidP="008033A5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47DCAE44" wp14:editId="694580AB">
            <wp:extent cx="6115050" cy="325882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AB2" w:rsidRDefault="00660AB2" w:rsidP="008033A5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06111729" wp14:editId="0D400EC7">
            <wp:extent cx="6115050" cy="47263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72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AB2" w:rsidRDefault="007E3294" w:rsidP="008033A5">
      <w:pPr>
        <w:rPr>
          <w:rFonts w:cs="Calibri"/>
          <w:szCs w:val="24"/>
        </w:rPr>
      </w:pPr>
      <w:r>
        <w:rPr>
          <w:rFonts w:cs="Calibri"/>
          <w:szCs w:val="24"/>
        </w:rPr>
        <w:lastRenderedPageBreak/>
        <w:t>Nodes,</w:t>
      </w:r>
    </w:p>
    <w:p w:rsidR="00660AB2" w:rsidRDefault="007E3294" w:rsidP="008033A5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76028148" wp14:editId="0C6FC253">
            <wp:extent cx="6115050" cy="26917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94" w:rsidRDefault="007E3294" w:rsidP="008033A5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358F4202" wp14:editId="6A923E58">
            <wp:extent cx="6115050" cy="27520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294" w:rsidRDefault="007E3294" w:rsidP="008033A5">
      <w:pPr>
        <w:rPr>
          <w:rFonts w:cs="Calibri"/>
          <w:szCs w:val="24"/>
        </w:rPr>
      </w:pPr>
      <w:r>
        <w:rPr>
          <w:rFonts w:cs="Calibri"/>
          <w:szCs w:val="24"/>
        </w:rPr>
        <w:t>Now click create,</w:t>
      </w:r>
    </w:p>
    <w:p w:rsidR="00D22405" w:rsidRDefault="00D22405" w:rsidP="008033A5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Open the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 xml:space="preserve"> terminal,</w:t>
      </w:r>
    </w:p>
    <w:p w:rsidR="00D22405" w:rsidRDefault="00D22405" w:rsidP="00D22405">
      <w:pPr>
        <w:pStyle w:val="outpuy"/>
      </w:pPr>
      <w:r>
        <w:t>[</w:t>
      </w:r>
      <w:proofErr w:type="spellStart"/>
      <w:r>
        <w:t>root@rundeck</w:t>
      </w:r>
      <w:proofErr w:type="spellEnd"/>
      <w:r>
        <w:t xml:space="preserve"> ~]# </w:t>
      </w:r>
      <w:proofErr w:type="gramStart"/>
      <w:r>
        <w:t>cd</w:t>
      </w:r>
      <w:proofErr w:type="gramEnd"/>
      <w:r>
        <w:t xml:space="preserve">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>/</w:t>
      </w:r>
    </w:p>
    <w:p w:rsidR="00D22405" w:rsidRDefault="00D22405" w:rsidP="00D22405">
      <w:pPr>
        <w:pStyle w:val="outpuy"/>
      </w:pPr>
      <w:r>
        <w:t>[</w:t>
      </w:r>
      <w:proofErr w:type="spellStart"/>
      <w:r>
        <w:t>root@rundeck</w:t>
      </w:r>
      <w:proofErr w:type="spellEnd"/>
      <w:r>
        <w:t xml:space="preserve"> </w:t>
      </w:r>
      <w:proofErr w:type="spellStart"/>
      <w:r>
        <w:t>rundeck</w:t>
      </w:r>
      <w:proofErr w:type="spellEnd"/>
      <w:r>
        <w:t xml:space="preserve">]# </w:t>
      </w:r>
      <w:proofErr w:type="spellStart"/>
      <w:proofErr w:type="gramStart"/>
      <w:r>
        <w:t>mkdir</w:t>
      </w:r>
      <w:proofErr w:type="spellEnd"/>
      <w:proofErr w:type="gramEnd"/>
      <w:r>
        <w:t xml:space="preserve"> </w:t>
      </w:r>
      <w:proofErr w:type="spellStart"/>
      <w:r>
        <w:t>resetpass</w:t>
      </w:r>
      <w:proofErr w:type="spellEnd"/>
    </w:p>
    <w:p w:rsidR="0057314F" w:rsidRDefault="0057314F" w:rsidP="0057314F">
      <w:pPr>
        <w:pStyle w:val="outpuy"/>
      </w:pPr>
      <w:r>
        <w:t>[</w:t>
      </w:r>
      <w:proofErr w:type="spellStart"/>
      <w:r>
        <w:t>root@rundeck</w:t>
      </w:r>
      <w:proofErr w:type="spellEnd"/>
      <w:r>
        <w:t xml:space="preserve"> </w:t>
      </w:r>
      <w:proofErr w:type="spellStart"/>
      <w:r>
        <w:t>rundeck</w:t>
      </w:r>
      <w:proofErr w:type="spellEnd"/>
      <w:r>
        <w:t xml:space="preserve">]# </w:t>
      </w:r>
      <w:proofErr w:type="gramStart"/>
      <w:r>
        <w:t>cd</w:t>
      </w:r>
      <w:proofErr w:type="gramEnd"/>
      <w:r>
        <w:t xml:space="preserve"> </w:t>
      </w:r>
      <w:proofErr w:type="spellStart"/>
      <w:r>
        <w:t>resetpass</w:t>
      </w:r>
      <w:proofErr w:type="spellEnd"/>
    </w:p>
    <w:p w:rsidR="0057314F" w:rsidRDefault="0057314F" w:rsidP="0057314F">
      <w:pPr>
        <w:pStyle w:val="outpuy"/>
      </w:pPr>
      <w:r>
        <w:t>[</w:t>
      </w:r>
      <w:proofErr w:type="spellStart"/>
      <w:r>
        <w:t>root@rundeck</w:t>
      </w:r>
      <w:proofErr w:type="spellEnd"/>
      <w:r>
        <w:t xml:space="preserve"> </w:t>
      </w:r>
      <w:proofErr w:type="spellStart"/>
      <w:r>
        <w:t>resetpass</w:t>
      </w:r>
      <w:proofErr w:type="spellEnd"/>
      <w:r>
        <w:t xml:space="preserve">]# </w:t>
      </w:r>
      <w:proofErr w:type="gramStart"/>
      <w:r>
        <w:t>cat</w:t>
      </w:r>
      <w:proofErr w:type="gramEnd"/>
      <w:r>
        <w:t xml:space="preserve"> resetpass.sh</w:t>
      </w:r>
    </w:p>
    <w:p w:rsidR="0057314F" w:rsidRDefault="0057314F" w:rsidP="0057314F">
      <w:pPr>
        <w:pStyle w:val="outpuy"/>
      </w:pPr>
      <w:proofErr w:type="gramStart"/>
      <w:r>
        <w:t>issue=</w:t>
      </w:r>
      <w:proofErr w:type="gramEnd"/>
      <w:r>
        <w:t>PASS-1</w:t>
      </w:r>
    </w:p>
    <w:p w:rsidR="0057314F" w:rsidRDefault="0057314F" w:rsidP="0057314F">
      <w:pPr>
        <w:pStyle w:val="outpuy"/>
      </w:pPr>
      <w:r>
        <w:t>server=$(java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>/atlassian-cli-9.0.0/lib/acli-9.0.0.jar --</w:t>
      </w:r>
      <w:proofErr w:type="spellStart"/>
      <w:r>
        <w:t>ser</w:t>
      </w:r>
      <w:proofErr w:type="spellEnd"/>
      <w:r>
        <w:t xml:space="preserve">                                                                                                                     </w:t>
      </w:r>
      <w:proofErr w:type="spellStart"/>
      <w:r>
        <w:t>ver</w:t>
      </w:r>
      <w:proofErr w:type="spellEnd"/>
      <w:r>
        <w:t xml:space="preserve"> http://jiraservicedesk.zippyops.com:8080 --user "admin" --password "</w:t>
      </w:r>
      <w:proofErr w:type="spellStart"/>
      <w:r>
        <w:t>zippyops</w:t>
      </w:r>
      <w:proofErr w:type="spellEnd"/>
      <w:r>
        <w:t xml:space="preserve">                                                                                                                     " --action </w:t>
      </w:r>
      <w:proofErr w:type="spellStart"/>
      <w:r>
        <w:t>getFieldValue</w:t>
      </w:r>
      <w:proofErr w:type="spellEnd"/>
      <w:r>
        <w:t xml:space="preserve">  --issue "$issue"  --field "Server" | tail -1)</w:t>
      </w:r>
    </w:p>
    <w:p w:rsidR="0057314F" w:rsidRDefault="0057314F" w:rsidP="0057314F">
      <w:pPr>
        <w:pStyle w:val="outpuy"/>
      </w:pPr>
      <w:r>
        <w:t>user=$(java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>/atlassian-cli-9.0.0/lib/acli-9.0.0.jar --serve                                                                                                                     r http://jiraservicedesk.zippyops.com:8080 --user "admin" --password "</w:t>
      </w:r>
      <w:proofErr w:type="spellStart"/>
      <w:r>
        <w:t>zippyops</w:t>
      </w:r>
      <w:proofErr w:type="spellEnd"/>
      <w:r>
        <w:t xml:space="preserve">"                                                                                                                      --action </w:t>
      </w:r>
      <w:proofErr w:type="spellStart"/>
      <w:r>
        <w:t>getFieldValue</w:t>
      </w:r>
      <w:proofErr w:type="spellEnd"/>
      <w:r>
        <w:t xml:space="preserve">  --issue "$issue"  --field "</w:t>
      </w:r>
      <w:proofErr w:type="spellStart"/>
      <w:r>
        <w:t>UserName</w:t>
      </w:r>
      <w:proofErr w:type="spellEnd"/>
      <w:r>
        <w:t>" | tail -1)</w:t>
      </w:r>
    </w:p>
    <w:p w:rsidR="0057314F" w:rsidRDefault="0057314F" w:rsidP="0057314F">
      <w:pPr>
        <w:pStyle w:val="outpuy"/>
      </w:pPr>
      <w:r>
        <w:lastRenderedPageBreak/>
        <w:t>mail=$(java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>/atlassian-cli-9.0.0/lib/acli-9.0.0.jar --serve                                                                                                                     r http://jiraservicedesk.zippyops.com:8080 --user "admin" --password "</w:t>
      </w:r>
      <w:proofErr w:type="spellStart"/>
      <w:r>
        <w:t>zippyops</w:t>
      </w:r>
      <w:proofErr w:type="spellEnd"/>
      <w:r>
        <w:t xml:space="preserve">"                                                                                                                      --action </w:t>
      </w:r>
      <w:proofErr w:type="spellStart"/>
      <w:r>
        <w:t>getFieldValue</w:t>
      </w:r>
      <w:proofErr w:type="spellEnd"/>
      <w:r>
        <w:t xml:space="preserve">  --issue "$issue"  --field "Mail-Id" | tail -1)</w:t>
      </w:r>
    </w:p>
    <w:p w:rsidR="0057314F" w:rsidRDefault="0057314F" w:rsidP="0057314F">
      <w:pPr>
        <w:pStyle w:val="outpuy"/>
      </w:pPr>
      <w:proofErr w:type="gramStart"/>
      <w:r>
        <w:t>pass</w:t>
      </w:r>
      <w:proofErr w:type="gramEnd"/>
      <w:r>
        <w:t>=$(</w:t>
      </w:r>
      <w:proofErr w:type="spellStart"/>
      <w:r>
        <w:t>openssl</w:t>
      </w:r>
      <w:proofErr w:type="spellEnd"/>
      <w:r>
        <w:t xml:space="preserve"> rand -base64 8)</w:t>
      </w:r>
    </w:p>
    <w:p w:rsidR="0057314F" w:rsidRDefault="0057314F" w:rsidP="0057314F">
      <w:pPr>
        <w:pStyle w:val="outpuy"/>
      </w:pPr>
    </w:p>
    <w:p w:rsidR="0057314F" w:rsidRDefault="0057314F" w:rsidP="0057314F">
      <w:pPr>
        <w:pStyle w:val="outpuy"/>
      </w:pPr>
      <w:proofErr w:type="gramStart"/>
      <w:r>
        <w:t>echo</w:t>
      </w:r>
      <w:proofErr w:type="gramEnd"/>
      <w:r>
        <w:t xml:space="preserve"> "server=$server"</w:t>
      </w:r>
    </w:p>
    <w:p w:rsidR="0057314F" w:rsidRDefault="0057314F" w:rsidP="0057314F">
      <w:pPr>
        <w:pStyle w:val="outpuy"/>
      </w:pPr>
      <w:proofErr w:type="gramStart"/>
      <w:r>
        <w:t>echo</w:t>
      </w:r>
      <w:proofErr w:type="gramEnd"/>
      <w:r>
        <w:t xml:space="preserve"> "username=$user"</w:t>
      </w:r>
    </w:p>
    <w:p w:rsidR="0057314F" w:rsidRDefault="0057314F" w:rsidP="0057314F">
      <w:pPr>
        <w:pStyle w:val="outpuy"/>
      </w:pPr>
      <w:proofErr w:type="gramStart"/>
      <w:r>
        <w:t>echo</w:t>
      </w:r>
      <w:proofErr w:type="gramEnd"/>
      <w:r>
        <w:t xml:space="preserve"> "mail=$mail"</w:t>
      </w:r>
    </w:p>
    <w:p w:rsidR="0057314F" w:rsidRDefault="0057314F" w:rsidP="0057314F">
      <w:pPr>
        <w:pStyle w:val="outpuy"/>
      </w:pPr>
      <w:proofErr w:type="gramStart"/>
      <w:r>
        <w:t>echo</w:t>
      </w:r>
      <w:proofErr w:type="gramEnd"/>
      <w:r>
        <w:t xml:space="preserve"> "</w:t>
      </w:r>
      <w:proofErr w:type="spellStart"/>
      <w:r>
        <w:t>passwd</w:t>
      </w:r>
      <w:proofErr w:type="spellEnd"/>
      <w:r>
        <w:t>=$pass"</w:t>
      </w:r>
    </w:p>
    <w:p w:rsidR="0057314F" w:rsidRDefault="0057314F" w:rsidP="0057314F">
      <w:pPr>
        <w:pStyle w:val="outpuy"/>
      </w:pPr>
    </w:p>
    <w:p w:rsidR="0057314F" w:rsidRDefault="0057314F" w:rsidP="0057314F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"3c\$</w:t>
      </w:r>
      <w:proofErr w:type="spellStart"/>
      <w:r>
        <w:t>servername</w:t>
      </w:r>
      <w:proofErr w:type="spellEnd"/>
      <w:r>
        <w:t xml:space="preserve">='$server'" </w:t>
      </w:r>
      <w:proofErr w:type="spellStart"/>
      <w:r>
        <w:t>resetpass</w:t>
      </w:r>
      <w:proofErr w:type="spellEnd"/>
      <w:r>
        <w:t>/script.ps1</w:t>
      </w:r>
    </w:p>
    <w:p w:rsidR="0057314F" w:rsidRDefault="0057314F" w:rsidP="0057314F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"4c\$username='$user'" </w:t>
      </w:r>
      <w:proofErr w:type="spellStart"/>
      <w:r>
        <w:t>resetpass</w:t>
      </w:r>
      <w:proofErr w:type="spellEnd"/>
      <w:r>
        <w:t>/script.ps1</w:t>
      </w:r>
    </w:p>
    <w:p w:rsidR="0057314F" w:rsidRDefault="0057314F" w:rsidP="0057314F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"5c\$</w:t>
      </w:r>
      <w:proofErr w:type="spellStart"/>
      <w:r>
        <w:t>passwd</w:t>
      </w:r>
      <w:proofErr w:type="spellEnd"/>
      <w:r>
        <w:t xml:space="preserve">='$pass'" </w:t>
      </w:r>
      <w:proofErr w:type="spellStart"/>
      <w:r>
        <w:t>resetpass</w:t>
      </w:r>
      <w:proofErr w:type="spellEnd"/>
      <w:r>
        <w:t>/script.ps1</w:t>
      </w:r>
    </w:p>
    <w:p w:rsidR="0057314F" w:rsidRDefault="0057314F" w:rsidP="0057314F">
      <w:pPr>
        <w:pStyle w:val="outpuy"/>
      </w:pPr>
    </w:p>
    <w:p w:rsidR="0057314F" w:rsidRDefault="0057314F" w:rsidP="0057314F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"3c\</w:t>
      </w:r>
      <w:proofErr w:type="spellStart"/>
      <w:r>
        <w:t>servername</w:t>
      </w:r>
      <w:proofErr w:type="spellEnd"/>
      <w:r>
        <w:t>=$server" resetpass/mail.sh</w:t>
      </w:r>
    </w:p>
    <w:p w:rsidR="0057314F" w:rsidRDefault="0057314F" w:rsidP="0057314F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"4c\username=$user" resetpass/mail.sh</w:t>
      </w:r>
    </w:p>
    <w:p w:rsidR="0057314F" w:rsidRDefault="0057314F" w:rsidP="0057314F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"5c\</w:t>
      </w:r>
      <w:proofErr w:type="spellStart"/>
      <w:r>
        <w:t>passwd</w:t>
      </w:r>
      <w:proofErr w:type="spellEnd"/>
      <w:r>
        <w:t>=$pass" resetpass/mail.sh</w:t>
      </w:r>
    </w:p>
    <w:p w:rsidR="0057314F" w:rsidRDefault="0057314F" w:rsidP="0057314F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"6c\mail=$mail" resetpass/mail.sh</w:t>
      </w:r>
    </w:p>
    <w:p w:rsidR="0057314F" w:rsidRDefault="0057314F" w:rsidP="0057314F">
      <w:pPr>
        <w:pStyle w:val="outpuy"/>
      </w:pPr>
    </w:p>
    <w:p w:rsidR="0057314F" w:rsidRDefault="0057314F" w:rsidP="0057314F">
      <w:pPr>
        <w:pStyle w:val="outpuy"/>
      </w:pPr>
      <w:r>
        <w:t>[</w:t>
      </w:r>
      <w:proofErr w:type="spellStart"/>
      <w:r>
        <w:t>root@rundeck</w:t>
      </w:r>
      <w:proofErr w:type="spellEnd"/>
      <w:r>
        <w:t xml:space="preserve"> </w:t>
      </w:r>
      <w:proofErr w:type="spellStart"/>
      <w:r>
        <w:t>resetpass</w:t>
      </w:r>
      <w:proofErr w:type="spellEnd"/>
      <w:r>
        <w:t xml:space="preserve">]# </w:t>
      </w:r>
      <w:proofErr w:type="gramStart"/>
      <w:r>
        <w:t>cat</w:t>
      </w:r>
      <w:proofErr w:type="gramEnd"/>
      <w:r>
        <w:t xml:space="preserve"> resetpass.sh</w:t>
      </w:r>
    </w:p>
    <w:p w:rsidR="0057314F" w:rsidRDefault="0057314F" w:rsidP="0057314F">
      <w:pPr>
        <w:pStyle w:val="outpuy"/>
      </w:pPr>
      <w:proofErr w:type="gramStart"/>
      <w:r>
        <w:t>issue=</w:t>
      </w:r>
      <w:proofErr w:type="gramEnd"/>
      <w:r>
        <w:t>PASS-1</w:t>
      </w:r>
    </w:p>
    <w:p w:rsidR="0057314F" w:rsidRDefault="0057314F" w:rsidP="0057314F">
      <w:pPr>
        <w:pStyle w:val="outpuy"/>
      </w:pPr>
      <w:r>
        <w:t>server=$(java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>/atlassian-cli-9.0.0/lib/acli-9.0.0.jar --server http://jiraservicedesk.zippyops.com:8080 --user "admin" --password "</w:t>
      </w:r>
      <w:proofErr w:type="spellStart"/>
      <w:r>
        <w:t>zippyops</w:t>
      </w:r>
      <w:proofErr w:type="spellEnd"/>
      <w:r>
        <w:t xml:space="preserve">" --action </w:t>
      </w:r>
      <w:proofErr w:type="spellStart"/>
      <w:r>
        <w:t>getFieldValue</w:t>
      </w:r>
      <w:proofErr w:type="spellEnd"/>
      <w:r>
        <w:t xml:space="preserve">  --issue "$issue"  --field "Server" | tail -1)</w:t>
      </w:r>
    </w:p>
    <w:p w:rsidR="0057314F" w:rsidRDefault="0057314F" w:rsidP="0057314F">
      <w:pPr>
        <w:pStyle w:val="outpuy"/>
      </w:pPr>
      <w:r>
        <w:t>user=$(java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>/atlassian-cli-9.0.0/lib/acli-9.0.0.jar --server http://jiraservicedesk.zippyops.com:8080 --user "admin" --password "</w:t>
      </w:r>
      <w:proofErr w:type="spellStart"/>
      <w:r>
        <w:t>zippyops</w:t>
      </w:r>
      <w:proofErr w:type="spellEnd"/>
      <w:r>
        <w:t xml:space="preserve">" --action </w:t>
      </w:r>
      <w:proofErr w:type="spellStart"/>
      <w:r>
        <w:t>getFieldValue</w:t>
      </w:r>
      <w:proofErr w:type="spellEnd"/>
      <w:r>
        <w:t xml:space="preserve">  --issue "$issue"  --field "</w:t>
      </w:r>
      <w:proofErr w:type="spellStart"/>
      <w:r>
        <w:t>UserName</w:t>
      </w:r>
      <w:proofErr w:type="spellEnd"/>
      <w:r>
        <w:t>" | tail -1)</w:t>
      </w:r>
    </w:p>
    <w:p w:rsidR="0057314F" w:rsidRDefault="0057314F" w:rsidP="0057314F">
      <w:pPr>
        <w:pStyle w:val="outpuy"/>
      </w:pPr>
      <w:r>
        <w:t>mail=$(java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>/atlassian-cli-9.0.0/lib/acli-9.0.0.jar --server http://jiraservicedesk.zippyops.com:8080 --user "admin" --password "</w:t>
      </w:r>
      <w:proofErr w:type="spellStart"/>
      <w:r>
        <w:t>zippyops</w:t>
      </w:r>
      <w:proofErr w:type="spellEnd"/>
      <w:r>
        <w:t xml:space="preserve">" --action </w:t>
      </w:r>
      <w:proofErr w:type="spellStart"/>
      <w:r>
        <w:t>getFieldValue</w:t>
      </w:r>
      <w:proofErr w:type="spellEnd"/>
      <w:r>
        <w:t xml:space="preserve">  --issue "$issue"  --field "Mail-Id" | tail -1)</w:t>
      </w:r>
    </w:p>
    <w:p w:rsidR="0057314F" w:rsidRDefault="0057314F" w:rsidP="0057314F">
      <w:pPr>
        <w:pStyle w:val="outpuy"/>
      </w:pPr>
      <w:proofErr w:type="gramStart"/>
      <w:r>
        <w:t>pass</w:t>
      </w:r>
      <w:proofErr w:type="gramEnd"/>
      <w:r>
        <w:t>=$(</w:t>
      </w:r>
      <w:proofErr w:type="spellStart"/>
      <w:r>
        <w:t>openssl</w:t>
      </w:r>
      <w:proofErr w:type="spellEnd"/>
      <w:r>
        <w:t xml:space="preserve"> rand -base64 8)</w:t>
      </w:r>
    </w:p>
    <w:p w:rsidR="0057314F" w:rsidRDefault="0057314F" w:rsidP="0057314F">
      <w:pPr>
        <w:pStyle w:val="outpuy"/>
      </w:pPr>
    </w:p>
    <w:p w:rsidR="0057314F" w:rsidRDefault="0057314F" w:rsidP="0057314F">
      <w:pPr>
        <w:pStyle w:val="outpuy"/>
      </w:pPr>
      <w:proofErr w:type="gramStart"/>
      <w:r>
        <w:t>echo</w:t>
      </w:r>
      <w:proofErr w:type="gramEnd"/>
      <w:r>
        <w:t xml:space="preserve"> "server=$server"</w:t>
      </w:r>
    </w:p>
    <w:p w:rsidR="0057314F" w:rsidRDefault="0057314F" w:rsidP="0057314F">
      <w:pPr>
        <w:pStyle w:val="outpuy"/>
      </w:pPr>
      <w:proofErr w:type="gramStart"/>
      <w:r>
        <w:t>echo</w:t>
      </w:r>
      <w:proofErr w:type="gramEnd"/>
      <w:r>
        <w:t xml:space="preserve"> "username=$user"</w:t>
      </w:r>
    </w:p>
    <w:p w:rsidR="0057314F" w:rsidRDefault="0057314F" w:rsidP="0057314F">
      <w:pPr>
        <w:pStyle w:val="outpuy"/>
      </w:pPr>
      <w:proofErr w:type="gramStart"/>
      <w:r>
        <w:t>echo</w:t>
      </w:r>
      <w:proofErr w:type="gramEnd"/>
      <w:r>
        <w:t xml:space="preserve"> "mail=$mail"</w:t>
      </w:r>
    </w:p>
    <w:p w:rsidR="0057314F" w:rsidRDefault="0057314F" w:rsidP="0057314F">
      <w:pPr>
        <w:pStyle w:val="outpuy"/>
      </w:pPr>
      <w:proofErr w:type="gramStart"/>
      <w:r>
        <w:t>echo</w:t>
      </w:r>
      <w:proofErr w:type="gramEnd"/>
      <w:r>
        <w:t xml:space="preserve"> "</w:t>
      </w:r>
      <w:proofErr w:type="spellStart"/>
      <w:r>
        <w:t>passwd</w:t>
      </w:r>
      <w:proofErr w:type="spellEnd"/>
      <w:r>
        <w:t>=$pass"</w:t>
      </w:r>
    </w:p>
    <w:p w:rsidR="0057314F" w:rsidRDefault="0057314F" w:rsidP="0057314F">
      <w:pPr>
        <w:pStyle w:val="outpuy"/>
      </w:pPr>
    </w:p>
    <w:p w:rsidR="0057314F" w:rsidRDefault="0057314F" w:rsidP="0057314F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"3c\$</w:t>
      </w:r>
      <w:proofErr w:type="spellStart"/>
      <w:r>
        <w:t>servername</w:t>
      </w:r>
      <w:proofErr w:type="spellEnd"/>
      <w:r>
        <w:t xml:space="preserve">='$server'" </w:t>
      </w:r>
      <w:proofErr w:type="spellStart"/>
      <w:r>
        <w:t>resetpass</w:t>
      </w:r>
      <w:proofErr w:type="spellEnd"/>
      <w:r>
        <w:t>/script.ps1</w:t>
      </w:r>
    </w:p>
    <w:p w:rsidR="0057314F" w:rsidRDefault="0057314F" w:rsidP="0057314F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"4c\$username='$user'" </w:t>
      </w:r>
      <w:proofErr w:type="spellStart"/>
      <w:r>
        <w:t>resetpass</w:t>
      </w:r>
      <w:proofErr w:type="spellEnd"/>
      <w:r>
        <w:t>/script.ps1</w:t>
      </w:r>
    </w:p>
    <w:p w:rsidR="0057314F" w:rsidRDefault="0057314F" w:rsidP="0057314F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"5c\$</w:t>
      </w:r>
      <w:proofErr w:type="spellStart"/>
      <w:r>
        <w:t>passwd</w:t>
      </w:r>
      <w:proofErr w:type="spellEnd"/>
      <w:r>
        <w:t xml:space="preserve">='$pass'" </w:t>
      </w:r>
      <w:proofErr w:type="spellStart"/>
      <w:r>
        <w:t>resetpass</w:t>
      </w:r>
      <w:proofErr w:type="spellEnd"/>
      <w:r>
        <w:t>/script.ps1</w:t>
      </w:r>
    </w:p>
    <w:p w:rsidR="0057314F" w:rsidRDefault="0057314F" w:rsidP="0057314F">
      <w:pPr>
        <w:pStyle w:val="outpuy"/>
      </w:pPr>
    </w:p>
    <w:p w:rsidR="0057314F" w:rsidRDefault="0057314F" w:rsidP="0057314F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"3c\</w:t>
      </w:r>
      <w:proofErr w:type="spellStart"/>
      <w:r>
        <w:t>servername</w:t>
      </w:r>
      <w:proofErr w:type="spellEnd"/>
      <w:r>
        <w:t>=$server" resetpass/mail.sh</w:t>
      </w:r>
    </w:p>
    <w:p w:rsidR="0057314F" w:rsidRDefault="0057314F" w:rsidP="0057314F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"4c\username=$user" resetpass/mail.sh</w:t>
      </w:r>
    </w:p>
    <w:p w:rsidR="0057314F" w:rsidRDefault="0057314F" w:rsidP="0057314F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"5c\</w:t>
      </w:r>
      <w:proofErr w:type="spellStart"/>
      <w:r>
        <w:t>passwd</w:t>
      </w:r>
      <w:proofErr w:type="spellEnd"/>
      <w:r>
        <w:t>=$pass" resetpass/mail.sh</w:t>
      </w:r>
    </w:p>
    <w:p w:rsidR="0057314F" w:rsidRDefault="0057314F" w:rsidP="0057314F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"6c\mail=$mail" resetpass/mail.sh</w:t>
      </w:r>
    </w:p>
    <w:p w:rsidR="0057314F" w:rsidRDefault="0057314F" w:rsidP="0057314F">
      <w:pPr>
        <w:pStyle w:val="outpuy"/>
      </w:pPr>
    </w:p>
    <w:p w:rsidR="0057314F" w:rsidRDefault="0057314F" w:rsidP="0057314F">
      <w:pPr>
        <w:pStyle w:val="outpuy"/>
      </w:pPr>
      <w:r>
        <w:t>[</w:t>
      </w:r>
      <w:proofErr w:type="spellStart"/>
      <w:r>
        <w:t>root@rundeck</w:t>
      </w:r>
      <w:proofErr w:type="spellEnd"/>
      <w:r>
        <w:t xml:space="preserve"> </w:t>
      </w:r>
      <w:proofErr w:type="spellStart"/>
      <w:r>
        <w:t>resetpass</w:t>
      </w:r>
      <w:proofErr w:type="spellEnd"/>
      <w:r>
        <w:t xml:space="preserve">]# </w:t>
      </w:r>
      <w:proofErr w:type="gramStart"/>
      <w:r>
        <w:t>cd ..</w:t>
      </w:r>
      <w:proofErr w:type="gramEnd"/>
    </w:p>
    <w:p w:rsidR="0057314F" w:rsidRDefault="0057314F" w:rsidP="0057314F">
      <w:pPr>
        <w:pStyle w:val="outpuy"/>
      </w:pPr>
      <w:r>
        <w:t>[</w:t>
      </w:r>
      <w:proofErr w:type="spellStart"/>
      <w:r>
        <w:t>root@rundeck</w:t>
      </w:r>
      <w:proofErr w:type="spellEnd"/>
      <w:r>
        <w:t xml:space="preserve"> </w:t>
      </w:r>
      <w:proofErr w:type="spellStart"/>
      <w:r>
        <w:t>rundeck</w:t>
      </w:r>
      <w:proofErr w:type="spellEnd"/>
      <w:r>
        <w:t xml:space="preserve">]# </w:t>
      </w:r>
      <w:proofErr w:type="gramStart"/>
      <w:r>
        <w:t>cd</w:t>
      </w:r>
      <w:proofErr w:type="gramEnd"/>
      <w:r>
        <w:t xml:space="preserve"> </w:t>
      </w:r>
      <w:proofErr w:type="spellStart"/>
      <w:r>
        <w:t>resetpass</w:t>
      </w:r>
      <w:proofErr w:type="spellEnd"/>
      <w:r>
        <w:t>/</w:t>
      </w:r>
    </w:p>
    <w:p w:rsidR="0057314F" w:rsidRDefault="0057314F" w:rsidP="0057314F">
      <w:pPr>
        <w:pStyle w:val="outpuy"/>
      </w:pPr>
      <w:r>
        <w:t>[</w:t>
      </w:r>
      <w:proofErr w:type="spellStart"/>
      <w:r>
        <w:t>root@rundeck</w:t>
      </w:r>
      <w:proofErr w:type="spellEnd"/>
      <w:r>
        <w:t xml:space="preserve"> </w:t>
      </w:r>
      <w:proofErr w:type="spellStart"/>
      <w:r>
        <w:t>resetpass</w:t>
      </w:r>
      <w:proofErr w:type="spellEnd"/>
      <w:r>
        <w:t xml:space="preserve">]# </w:t>
      </w:r>
      <w:proofErr w:type="gramStart"/>
      <w:r>
        <w:t>cat</w:t>
      </w:r>
      <w:proofErr w:type="gramEnd"/>
      <w:r>
        <w:t xml:space="preserve"> resetpass.sh</w:t>
      </w:r>
    </w:p>
    <w:p w:rsidR="0057314F" w:rsidRDefault="0057314F" w:rsidP="0057314F">
      <w:pPr>
        <w:pStyle w:val="outpuy"/>
      </w:pPr>
      <w:proofErr w:type="gramStart"/>
      <w:r>
        <w:t>issue=</w:t>
      </w:r>
      <w:proofErr w:type="gramEnd"/>
      <w:r>
        <w:t>PASS-1</w:t>
      </w:r>
    </w:p>
    <w:p w:rsidR="0057314F" w:rsidRDefault="0057314F" w:rsidP="0057314F">
      <w:pPr>
        <w:pStyle w:val="outpuy"/>
      </w:pPr>
      <w:r>
        <w:t>server=$(java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>/atlassian-cli-9.0.0/lib/acli-9.0.0.jar --server http://jiraservicedesk.zippyops.com:8080 --user "admin" --password "</w:t>
      </w:r>
      <w:proofErr w:type="spellStart"/>
      <w:r>
        <w:t>zippyops</w:t>
      </w:r>
      <w:proofErr w:type="spellEnd"/>
      <w:r>
        <w:t xml:space="preserve">" --action </w:t>
      </w:r>
      <w:proofErr w:type="spellStart"/>
      <w:r>
        <w:t>getFieldValue</w:t>
      </w:r>
      <w:proofErr w:type="spellEnd"/>
      <w:r>
        <w:t xml:space="preserve">  --issue "$issue"  --field "Server" | tail -1)</w:t>
      </w:r>
    </w:p>
    <w:p w:rsidR="0057314F" w:rsidRDefault="0057314F" w:rsidP="0057314F">
      <w:pPr>
        <w:pStyle w:val="outpuy"/>
      </w:pPr>
      <w:r>
        <w:t>user=$(java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>/atlassian-cli-9.0.0/lib/acli-9.0.0.jar --server http://jiraservicedesk.zippyops.com:8080 --user "admin" --password "</w:t>
      </w:r>
      <w:proofErr w:type="spellStart"/>
      <w:r>
        <w:t>zippyops</w:t>
      </w:r>
      <w:proofErr w:type="spellEnd"/>
      <w:r>
        <w:t xml:space="preserve">" --action </w:t>
      </w:r>
      <w:proofErr w:type="spellStart"/>
      <w:r>
        <w:t>getFieldValue</w:t>
      </w:r>
      <w:proofErr w:type="spellEnd"/>
      <w:r>
        <w:t xml:space="preserve">  --issue "$issue"  --field "</w:t>
      </w:r>
      <w:proofErr w:type="spellStart"/>
      <w:r>
        <w:t>UserName</w:t>
      </w:r>
      <w:proofErr w:type="spellEnd"/>
      <w:r>
        <w:t>" | tail -1)</w:t>
      </w:r>
    </w:p>
    <w:p w:rsidR="0057314F" w:rsidRDefault="0057314F" w:rsidP="0057314F">
      <w:pPr>
        <w:pStyle w:val="outpuy"/>
      </w:pPr>
      <w:r>
        <w:t>mail=$(java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>/atlassian-cli-9.0.0/lib/acli-9.0.0.jar --server http://jiraservicedesk.zippyops.com:8080 --user "admin" --password "</w:t>
      </w:r>
      <w:proofErr w:type="spellStart"/>
      <w:r>
        <w:t>zippyops</w:t>
      </w:r>
      <w:proofErr w:type="spellEnd"/>
      <w:r>
        <w:t xml:space="preserve">" --action </w:t>
      </w:r>
      <w:proofErr w:type="spellStart"/>
      <w:r>
        <w:t>getFieldValue</w:t>
      </w:r>
      <w:proofErr w:type="spellEnd"/>
      <w:r>
        <w:t xml:space="preserve">  --issue "$issue"  --field "Mail-Id" | tail -1)</w:t>
      </w:r>
    </w:p>
    <w:p w:rsidR="0057314F" w:rsidRDefault="0057314F" w:rsidP="0057314F">
      <w:pPr>
        <w:pStyle w:val="outpuy"/>
      </w:pPr>
      <w:proofErr w:type="gramStart"/>
      <w:r>
        <w:t>pass</w:t>
      </w:r>
      <w:proofErr w:type="gramEnd"/>
      <w:r>
        <w:t>=$(</w:t>
      </w:r>
      <w:proofErr w:type="spellStart"/>
      <w:r>
        <w:t>openssl</w:t>
      </w:r>
      <w:proofErr w:type="spellEnd"/>
      <w:r>
        <w:t xml:space="preserve"> rand -base64 8)</w:t>
      </w:r>
    </w:p>
    <w:p w:rsidR="0057314F" w:rsidRDefault="0057314F" w:rsidP="0057314F">
      <w:pPr>
        <w:pStyle w:val="outpuy"/>
      </w:pPr>
    </w:p>
    <w:p w:rsidR="0057314F" w:rsidRDefault="0057314F" w:rsidP="0057314F">
      <w:pPr>
        <w:pStyle w:val="outpuy"/>
      </w:pPr>
      <w:proofErr w:type="gramStart"/>
      <w:r>
        <w:lastRenderedPageBreak/>
        <w:t>echo</w:t>
      </w:r>
      <w:proofErr w:type="gramEnd"/>
      <w:r>
        <w:t xml:space="preserve"> "server=$server"</w:t>
      </w:r>
    </w:p>
    <w:p w:rsidR="0057314F" w:rsidRDefault="0057314F" w:rsidP="0057314F">
      <w:pPr>
        <w:pStyle w:val="outpuy"/>
      </w:pPr>
      <w:proofErr w:type="gramStart"/>
      <w:r>
        <w:t>echo</w:t>
      </w:r>
      <w:proofErr w:type="gramEnd"/>
      <w:r>
        <w:t xml:space="preserve"> "username=$user"</w:t>
      </w:r>
    </w:p>
    <w:p w:rsidR="0057314F" w:rsidRDefault="0057314F" w:rsidP="0057314F">
      <w:pPr>
        <w:pStyle w:val="outpuy"/>
      </w:pPr>
      <w:proofErr w:type="gramStart"/>
      <w:r>
        <w:t>echo</w:t>
      </w:r>
      <w:proofErr w:type="gramEnd"/>
      <w:r>
        <w:t xml:space="preserve"> "mail=$mail"</w:t>
      </w:r>
    </w:p>
    <w:p w:rsidR="0057314F" w:rsidRDefault="0057314F" w:rsidP="0057314F">
      <w:pPr>
        <w:pStyle w:val="outpuy"/>
      </w:pPr>
      <w:proofErr w:type="gramStart"/>
      <w:r>
        <w:t>echo</w:t>
      </w:r>
      <w:proofErr w:type="gramEnd"/>
      <w:r>
        <w:t xml:space="preserve"> "</w:t>
      </w:r>
      <w:proofErr w:type="spellStart"/>
      <w:r>
        <w:t>passwd</w:t>
      </w:r>
      <w:proofErr w:type="spellEnd"/>
      <w:r>
        <w:t>=$pass"</w:t>
      </w:r>
    </w:p>
    <w:p w:rsidR="0057314F" w:rsidRDefault="0057314F" w:rsidP="0057314F">
      <w:pPr>
        <w:pStyle w:val="outpuy"/>
      </w:pPr>
    </w:p>
    <w:p w:rsidR="0057314F" w:rsidRDefault="0057314F" w:rsidP="0057314F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"3c\$</w:t>
      </w:r>
      <w:proofErr w:type="spellStart"/>
      <w:r>
        <w:t>servername</w:t>
      </w:r>
      <w:proofErr w:type="spellEnd"/>
      <w:r>
        <w:t xml:space="preserve">='$server'" </w:t>
      </w:r>
      <w:proofErr w:type="spellStart"/>
      <w:r>
        <w:t>resetpass</w:t>
      </w:r>
      <w:proofErr w:type="spellEnd"/>
      <w:r>
        <w:t>/script.ps1</w:t>
      </w:r>
    </w:p>
    <w:p w:rsidR="0057314F" w:rsidRDefault="0057314F" w:rsidP="0057314F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"4c\$username='$user'" </w:t>
      </w:r>
      <w:proofErr w:type="spellStart"/>
      <w:r>
        <w:t>resetpass</w:t>
      </w:r>
      <w:proofErr w:type="spellEnd"/>
      <w:r>
        <w:t>/script.ps1</w:t>
      </w:r>
    </w:p>
    <w:p w:rsidR="0057314F" w:rsidRDefault="0057314F" w:rsidP="0057314F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"5c\$</w:t>
      </w:r>
      <w:proofErr w:type="spellStart"/>
      <w:r>
        <w:t>passwd</w:t>
      </w:r>
      <w:proofErr w:type="spellEnd"/>
      <w:r>
        <w:t xml:space="preserve">='$pass'" </w:t>
      </w:r>
      <w:proofErr w:type="spellStart"/>
      <w:r>
        <w:t>resetpass</w:t>
      </w:r>
      <w:proofErr w:type="spellEnd"/>
      <w:r>
        <w:t>/script.ps1</w:t>
      </w:r>
    </w:p>
    <w:p w:rsidR="0057314F" w:rsidRDefault="0057314F" w:rsidP="0057314F">
      <w:pPr>
        <w:pStyle w:val="outpuy"/>
      </w:pPr>
    </w:p>
    <w:p w:rsidR="0057314F" w:rsidRDefault="0057314F" w:rsidP="0057314F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"3c\</w:t>
      </w:r>
      <w:proofErr w:type="spellStart"/>
      <w:r>
        <w:t>servername</w:t>
      </w:r>
      <w:proofErr w:type="spellEnd"/>
      <w:r>
        <w:t>=$server" resetpass/mail.sh</w:t>
      </w:r>
    </w:p>
    <w:p w:rsidR="0057314F" w:rsidRDefault="0057314F" w:rsidP="0057314F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"4c\username=$user" resetpass/mail.sh</w:t>
      </w:r>
    </w:p>
    <w:p w:rsidR="0057314F" w:rsidRDefault="0057314F" w:rsidP="0057314F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"5c\</w:t>
      </w:r>
      <w:proofErr w:type="spellStart"/>
      <w:r>
        <w:t>passwd</w:t>
      </w:r>
      <w:proofErr w:type="spellEnd"/>
      <w:r>
        <w:t>=$pass" resetpass/mail.sh</w:t>
      </w:r>
    </w:p>
    <w:p w:rsidR="0057314F" w:rsidRDefault="0057314F" w:rsidP="0057314F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"6c\mail=$mail" resetpass/mail.sh</w:t>
      </w:r>
    </w:p>
    <w:p w:rsidR="0057314F" w:rsidRDefault="0057314F" w:rsidP="0057314F">
      <w:pPr>
        <w:pStyle w:val="outpuy"/>
      </w:pPr>
    </w:p>
    <w:p w:rsidR="0057314F" w:rsidRDefault="0057314F" w:rsidP="0057314F">
      <w:pPr>
        <w:pStyle w:val="outpuy"/>
      </w:pPr>
      <w:r>
        <w:t>[</w:t>
      </w:r>
      <w:proofErr w:type="spellStart"/>
      <w:r>
        <w:t>root@rundeck</w:t>
      </w:r>
      <w:proofErr w:type="spellEnd"/>
      <w:r>
        <w:t xml:space="preserve"> </w:t>
      </w:r>
      <w:proofErr w:type="spellStart"/>
      <w:r>
        <w:t>resetpass</w:t>
      </w:r>
      <w:proofErr w:type="spellEnd"/>
      <w:r>
        <w:t xml:space="preserve">]# </w:t>
      </w:r>
      <w:proofErr w:type="gramStart"/>
      <w:r>
        <w:t>cat</w:t>
      </w:r>
      <w:proofErr w:type="gramEnd"/>
      <w:r>
        <w:t xml:space="preserve"> script.ps1</w:t>
      </w:r>
    </w:p>
    <w:p w:rsidR="0057314F" w:rsidRDefault="0057314F" w:rsidP="0057314F">
      <w:pPr>
        <w:pStyle w:val="outpuy"/>
      </w:pPr>
      <w:r>
        <w:t>$</w:t>
      </w:r>
      <w:proofErr w:type="spellStart"/>
      <w:r>
        <w:t>nodeostype</w:t>
      </w:r>
      <w:proofErr w:type="spellEnd"/>
      <w:r>
        <w:t>='Windows'</w:t>
      </w:r>
    </w:p>
    <w:p w:rsidR="0057314F" w:rsidRDefault="0057314F" w:rsidP="0057314F">
      <w:pPr>
        <w:pStyle w:val="outpuy"/>
      </w:pPr>
      <w:r>
        <w:t>$</w:t>
      </w:r>
      <w:proofErr w:type="spellStart"/>
      <w:r>
        <w:t>nodehostname</w:t>
      </w:r>
      <w:proofErr w:type="spellEnd"/>
      <w:r>
        <w:t>='rundeckwindowsnode.zippyops.com'</w:t>
      </w:r>
    </w:p>
    <w:p w:rsidR="0057314F" w:rsidRDefault="0057314F" w:rsidP="0057314F">
      <w:pPr>
        <w:pStyle w:val="outpuy"/>
      </w:pPr>
      <w:r>
        <w:t>$</w:t>
      </w:r>
      <w:proofErr w:type="spellStart"/>
      <w:r>
        <w:t>servername</w:t>
      </w:r>
      <w:proofErr w:type="spellEnd"/>
      <w:r>
        <w:t>='rundeckwindowsnode.zippyops.com'</w:t>
      </w:r>
    </w:p>
    <w:p w:rsidR="0057314F" w:rsidRDefault="0057314F" w:rsidP="0057314F">
      <w:pPr>
        <w:pStyle w:val="outpuy"/>
      </w:pPr>
      <w:r>
        <w:t>$username='demo'</w:t>
      </w:r>
    </w:p>
    <w:p w:rsidR="0057314F" w:rsidRDefault="0057314F" w:rsidP="0057314F">
      <w:pPr>
        <w:pStyle w:val="outpuy"/>
      </w:pPr>
      <w:r>
        <w:t>$</w:t>
      </w:r>
      <w:proofErr w:type="spellStart"/>
      <w:r>
        <w:t>passwd</w:t>
      </w:r>
      <w:proofErr w:type="spellEnd"/>
      <w:r>
        <w:t>='kT66KS8B+Lc='</w:t>
      </w:r>
    </w:p>
    <w:p w:rsidR="0057314F" w:rsidRDefault="0057314F" w:rsidP="0057314F">
      <w:pPr>
        <w:pStyle w:val="outpuy"/>
      </w:pPr>
    </w:p>
    <w:p w:rsidR="0057314F" w:rsidRDefault="0057314F" w:rsidP="0057314F">
      <w:pPr>
        <w:pStyle w:val="outpuy"/>
      </w:pPr>
      <w:proofErr w:type="gramStart"/>
      <w:r>
        <w:t>if(</w:t>
      </w:r>
      <w:proofErr w:type="gramEnd"/>
      <w:r>
        <w:t>$</w:t>
      </w:r>
      <w:proofErr w:type="spellStart"/>
      <w:r>
        <w:t>nodeostype</w:t>
      </w:r>
      <w:proofErr w:type="spellEnd"/>
      <w:r>
        <w:t xml:space="preserve"> -</w:t>
      </w:r>
      <w:proofErr w:type="spellStart"/>
      <w:r>
        <w:t>eq</w:t>
      </w:r>
      <w:proofErr w:type="spellEnd"/>
      <w:r>
        <w:t xml:space="preserve"> "Windows"){</w:t>
      </w:r>
    </w:p>
    <w:p w:rsidR="0057314F" w:rsidRDefault="0057314F" w:rsidP="0057314F">
      <w:pPr>
        <w:pStyle w:val="outpuy"/>
      </w:pPr>
      <w:r>
        <w:t xml:space="preserve">  </w:t>
      </w:r>
      <w:proofErr w:type="gramStart"/>
      <w:r>
        <w:t>if(</w:t>
      </w:r>
      <w:proofErr w:type="gramEnd"/>
      <w:r>
        <w:t>$</w:t>
      </w:r>
      <w:proofErr w:type="spellStart"/>
      <w:r>
        <w:t>nodehostname</w:t>
      </w:r>
      <w:proofErr w:type="spellEnd"/>
      <w:r>
        <w:t xml:space="preserve"> -</w:t>
      </w:r>
      <w:proofErr w:type="spellStart"/>
      <w:r>
        <w:t>eq</w:t>
      </w:r>
      <w:proofErr w:type="spellEnd"/>
      <w:r>
        <w:t xml:space="preserve"> $</w:t>
      </w:r>
      <w:proofErr w:type="spellStart"/>
      <w:r>
        <w:t>servername</w:t>
      </w:r>
      <w:proofErr w:type="spellEnd"/>
      <w:r>
        <w:t>){</w:t>
      </w:r>
    </w:p>
    <w:p w:rsidR="0057314F" w:rsidRDefault="0057314F" w:rsidP="0057314F">
      <w:pPr>
        <w:pStyle w:val="outpuy"/>
      </w:pPr>
      <w:r>
        <w:t xml:space="preserve">      </w:t>
      </w:r>
      <w:proofErr w:type="gramStart"/>
      <w:r>
        <w:t>net</w:t>
      </w:r>
      <w:proofErr w:type="gramEnd"/>
      <w:r>
        <w:t xml:space="preserve"> user $username $</w:t>
      </w:r>
      <w:proofErr w:type="spellStart"/>
      <w:r>
        <w:t>passwd</w:t>
      </w:r>
      <w:proofErr w:type="spellEnd"/>
    </w:p>
    <w:p w:rsidR="0057314F" w:rsidRDefault="0057314F" w:rsidP="0057314F">
      <w:pPr>
        <w:pStyle w:val="outpuy"/>
      </w:pPr>
      <w:r>
        <w:t xml:space="preserve">      $</w:t>
      </w:r>
      <w:proofErr w:type="spellStart"/>
      <w:r>
        <w:t>var</w:t>
      </w:r>
      <w:proofErr w:type="spellEnd"/>
      <w:r>
        <w:t>=$(echo $?)</w:t>
      </w:r>
    </w:p>
    <w:p w:rsidR="0057314F" w:rsidRDefault="0057314F" w:rsidP="0057314F">
      <w:pPr>
        <w:pStyle w:val="outpuy"/>
      </w:pPr>
      <w:r>
        <w:t xml:space="preserve">      </w:t>
      </w:r>
      <w:proofErr w:type="gramStart"/>
      <w:r>
        <w:t>echo</w:t>
      </w:r>
      <w:proofErr w:type="gramEnd"/>
      <w:r>
        <w:t xml:space="preserve"> "</w:t>
      </w:r>
      <w:proofErr w:type="spellStart"/>
      <w:r>
        <w:t>var</w:t>
      </w:r>
      <w:proofErr w:type="spellEnd"/>
      <w:r>
        <w:t>=$</w:t>
      </w:r>
      <w:proofErr w:type="spellStart"/>
      <w:r>
        <w:t>var</w:t>
      </w:r>
      <w:proofErr w:type="spellEnd"/>
      <w:r>
        <w:t>"</w:t>
      </w:r>
    </w:p>
    <w:p w:rsidR="0057314F" w:rsidRDefault="0057314F" w:rsidP="0057314F">
      <w:pPr>
        <w:pStyle w:val="outpuy"/>
      </w:pPr>
      <w:r>
        <w:t xml:space="preserve">  </w:t>
      </w:r>
      <w:proofErr w:type="gramStart"/>
      <w:r>
        <w:t>}else</w:t>
      </w:r>
      <w:proofErr w:type="gramEnd"/>
      <w:r>
        <w:t>{</w:t>
      </w:r>
    </w:p>
    <w:p w:rsidR="0057314F" w:rsidRDefault="0057314F" w:rsidP="0057314F">
      <w:pPr>
        <w:pStyle w:val="outpuy"/>
      </w:pPr>
      <w:r>
        <w:t xml:space="preserve">      </w:t>
      </w:r>
      <w:proofErr w:type="gramStart"/>
      <w:r>
        <w:t>echo</w:t>
      </w:r>
      <w:proofErr w:type="gramEnd"/>
      <w:r>
        <w:t xml:space="preserve"> "</w:t>
      </w:r>
      <w:proofErr w:type="spellStart"/>
      <w:r>
        <w:t>Excution</w:t>
      </w:r>
      <w:proofErr w:type="spellEnd"/>
      <w:r>
        <w:t xml:space="preserve"> is not for this machine"</w:t>
      </w:r>
    </w:p>
    <w:p w:rsidR="0057314F" w:rsidRDefault="0057314F" w:rsidP="0057314F">
      <w:pPr>
        <w:pStyle w:val="outpuy"/>
      </w:pPr>
      <w:r>
        <w:t>}</w:t>
      </w:r>
    </w:p>
    <w:p w:rsidR="0057314F" w:rsidRDefault="0057314F" w:rsidP="0057314F">
      <w:pPr>
        <w:pStyle w:val="outpuy"/>
      </w:pPr>
      <w:r>
        <w:t>}</w:t>
      </w:r>
    </w:p>
    <w:p w:rsidR="0057314F" w:rsidRDefault="0057314F" w:rsidP="0057314F">
      <w:pPr>
        <w:pStyle w:val="outpuy"/>
      </w:pPr>
      <w:r>
        <w:t>[</w:t>
      </w:r>
      <w:proofErr w:type="spellStart"/>
      <w:r>
        <w:t>root@rundeck</w:t>
      </w:r>
      <w:proofErr w:type="spellEnd"/>
      <w:r>
        <w:t xml:space="preserve"> </w:t>
      </w:r>
      <w:proofErr w:type="spellStart"/>
      <w:r>
        <w:t>resetpass</w:t>
      </w:r>
      <w:proofErr w:type="spellEnd"/>
      <w:r>
        <w:t xml:space="preserve">]# </w:t>
      </w:r>
      <w:proofErr w:type="gramStart"/>
      <w:r>
        <w:t>cat</w:t>
      </w:r>
      <w:proofErr w:type="gramEnd"/>
      <w:r>
        <w:t xml:space="preserve"> mail.sh</w:t>
      </w:r>
    </w:p>
    <w:p w:rsidR="0057314F" w:rsidRDefault="0057314F" w:rsidP="0057314F">
      <w:pPr>
        <w:pStyle w:val="outpuy"/>
      </w:pPr>
      <w:proofErr w:type="spellStart"/>
      <w:proofErr w:type="gramStart"/>
      <w:r>
        <w:t>var</w:t>
      </w:r>
      <w:proofErr w:type="spellEnd"/>
      <w:r>
        <w:t>=</w:t>
      </w:r>
      <w:proofErr w:type="gramEnd"/>
      <w:r>
        <w:t>False</w:t>
      </w:r>
    </w:p>
    <w:p w:rsidR="0057314F" w:rsidRDefault="0057314F" w:rsidP="0057314F">
      <w:pPr>
        <w:pStyle w:val="outpuy"/>
      </w:pPr>
      <w:proofErr w:type="gramStart"/>
      <w:r>
        <w:t>nodehostname=</w:t>
      </w:r>
      <w:proofErr w:type="gramEnd"/>
      <w:r>
        <w:t>rundeckwindowsnode.zippyops.com</w:t>
      </w:r>
    </w:p>
    <w:p w:rsidR="0057314F" w:rsidRDefault="0057314F" w:rsidP="0057314F">
      <w:pPr>
        <w:pStyle w:val="outpuy"/>
      </w:pPr>
      <w:proofErr w:type="gramStart"/>
      <w:r>
        <w:t>servername=</w:t>
      </w:r>
      <w:proofErr w:type="gramEnd"/>
      <w:r>
        <w:t>rundeckwindowsnode.zippyops.com</w:t>
      </w:r>
    </w:p>
    <w:p w:rsidR="0057314F" w:rsidRDefault="0057314F" w:rsidP="0057314F">
      <w:pPr>
        <w:pStyle w:val="outpuy"/>
      </w:pPr>
      <w:proofErr w:type="gramStart"/>
      <w:r>
        <w:t>username=</w:t>
      </w:r>
      <w:proofErr w:type="gramEnd"/>
      <w:r>
        <w:t>demo</w:t>
      </w:r>
    </w:p>
    <w:p w:rsidR="0057314F" w:rsidRDefault="0057314F" w:rsidP="0057314F">
      <w:pPr>
        <w:pStyle w:val="outpuy"/>
      </w:pPr>
      <w:proofErr w:type="spellStart"/>
      <w:proofErr w:type="gramStart"/>
      <w:r>
        <w:t>passwd</w:t>
      </w:r>
      <w:proofErr w:type="spellEnd"/>
      <w:r>
        <w:t>=</w:t>
      </w:r>
      <w:proofErr w:type="gramEnd"/>
      <w:r>
        <w:t>kT66KS8B+Lc=</w:t>
      </w:r>
    </w:p>
    <w:p w:rsidR="0057314F" w:rsidRDefault="0057314F" w:rsidP="0057314F">
      <w:pPr>
        <w:pStyle w:val="outpuy"/>
      </w:pPr>
      <w:r>
        <w:t>mail=praveenkumar.m@zippyops.in</w:t>
      </w:r>
    </w:p>
    <w:p w:rsidR="0057314F" w:rsidRDefault="0057314F" w:rsidP="0057314F">
      <w:pPr>
        <w:pStyle w:val="outpuy"/>
      </w:pPr>
    </w:p>
    <w:p w:rsidR="0057314F" w:rsidRDefault="0057314F" w:rsidP="0057314F">
      <w:pPr>
        <w:pStyle w:val="outpuy"/>
      </w:pPr>
      <w:proofErr w:type="gramStart"/>
      <w:r>
        <w:t>if</w:t>
      </w:r>
      <w:proofErr w:type="gramEnd"/>
      <w:r>
        <w:t xml:space="preserve"> [ $</w:t>
      </w:r>
      <w:proofErr w:type="spellStart"/>
      <w:r>
        <w:t>nodehostname</w:t>
      </w:r>
      <w:proofErr w:type="spellEnd"/>
      <w:r>
        <w:t xml:space="preserve"> == $</w:t>
      </w:r>
      <w:proofErr w:type="spellStart"/>
      <w:r>
        <w:t>servername</w:t>
      </w:r>
      <w:proofErr w:type="spellEnd"/>
      <w:r>
        <w:t xml:space="preserve"> ]; then</w:t>
      </w:r>
    </w:p>
    <w:p w:rsidR="0057314F" w:rsidRDefault="0057314F" w:rsidP="0057314F">
      <w:pPr>
        <w:pStyle w:val="outpuy"/>
      </w:pPr>
      <w:r>
        <w:t xml:space="preserve">  </w:t>
      </w:r>
      <w:proofErr w:type="gramStart"/>
      <w:r>
        <w:t>if</w:t>
      </w:r>
      <w:proofErr w:type="gramEnd"/>
      <w:r>
        <w:t xml:space="preserve"> [[ $</w:t>
      </w:r>
      <w:proofErr w:type="spellStart"/>
      <w:r>
        <w:t>var</w:t>
      </w:r>
      <w:proofErr w:type="spellEnd"/>
      <w:r>
        <w:t xml:space="preserve"> == 0 || $</w:t>
      </w:r>
      <w:proofErr w:type="spellStart"/>
      <w:r>
        <w:t>var</w:t>
      </w:r>
      <w:proofErr w:type="spellEnd"/>
      <w:r>
        <w:t xml:space="preserve"> == True ]]; then</w:t>
      </w:r>
    </w:p>
    <w:p w:rsidR="0057314F" w:rsidRDefault="0057314F" w:rsidP="0057314F">
      <w:pPr>
        <w:pStyle w:val="outpuy"/>
      </w:pPr>
      <w:r>
        <w:t xml:space="preserve">    </w:t>
      </w:r>
      <w:proofErr w:type="gramStart"/>
      <w:r>
        <w:t>echo</w:t>
      </w:r>
      <w:proofErr w:type="gramEnd"/>
      <w:r>
        <w:t xml:space="preserve"> "This is your password $</w:t>
      </w:r>
      <w:proofErr w:type="spellStart"/>
      <w:r>
        <w:t>passwd</w:t>
      </w:r>
      <w:proofErr w:type="spellEnd"/>
      <w:r>
        <w:t xml:space="preserve"> for the user $username in the </w:t>
      </w:r>
      <w:proofErr w:type="spellStart"/>
      <w:r>
        <w:t>specfied</w:t>
      </w:r>
      <w:proofErr w:type="spellEnd"/>
      <w:r>
        <w:t xml:space="preserve"> server $</w:t>
      </w:r>
      <w:proofErr w:type="spellStart"/>
      <w:r>
        <w:t>servername</w:t>
      </w:r>
      <w:proofErr w:type="spellEnd"/>
      <w:r>
        <w:t>" | mail -s "password reset done" $mail</w:t>
      </w:r>
    </w:p>
    <w:p w:rsidR="0057314F" w:rsidRDefault="0057314F" w:rsidP="0057314F">
      <w:pPr>
        <w:pStyle w:val="outpuy"/>
      </w:pPr>
      <w:r>
        <w:t xml:space="preserve">  </w:t>
      </w:r>
      <w:proofErr w:type="spellStart"/>
      <w:proofErr w:type="gramStart"/>
      <w:r>
        <w:t>elif</w:t>
      </w:r>
      <w:proofErr w:type="spellEnd"/>
      <w:proofErr w:type="gramEnd"/>
      <w:r>
        <w:t xml:space="preserve"> [[ $</w:t>
      </w:r>
      <w:proofErr w:type="spellStart"/>
      <w:r>
        <w:t>var</w:t>
      </w:r>
      <w:proofErr w:type="spellEnd"/>
      <w:r>
        <w:t xml:space="preserve"> == 1 || $</w:t>
      </w:r>
      <w:proofErr w:type="spellStart"/>
      <w:r>
        <w:t>var</w:t>
      </w:r>
      <w:proofErr w:type="spellEnd"/>
      <w:r>
        <w:t xml:space="preserve"> == False ]]; then</w:t>
      </w:r>
    </w:p>
    <w:p w:rsidR="0057314F" w:rsidRDefault="0057314F" w:rsidP="0057314F">
      <w:pPr>
        <w:pStyle w:val="outpuy"/>
      </w:pPr>
      <w:r>
        <w:t xml:space="preserve">    </w:t>
      </w:r>
      <w:proofErr w:type="gramStart"/>
      <w:r>
        <w:t>echo</w:t>
      </w:r>
      <w:proofErr w:type="gramEnd"/>
      <w:r>
        <w:t xml:space="preserve"> "$username user not found in the </w:t>
      </w:r>
      <w:proofErr w:type="spellStart"/>
      <w:r>
        <w:t>specfied</w:t>
      </w:r>
      <w:proofErr w:type="spellEnd"/>
      <w:r>
        <w:t xml:space="preserve"> server $</w:t>
      </w:r>
      <w:proofErr w:type="spellStart"/>
      <w:r>
        <w:t>servername</w:t>
      </w:r>
      <w:proofErr w:type="spellEnd"/>
      <w:r>
        <w:t>" | mail -s "password reset not done" $mail</w:t>
      </w:r>
    </w:p>
    <w:p w:rsidR="0057314F" w:rsidRDefault="0057314F" w:rsidP="0057314F">
      <w:pPr>
        <w:pStyle w:val="outpuy"/>
      </w:pPr>
      <w:r>
        <w:t xml:space="preserve">  </w:t>
      </w:r>
      <w:proofErr w:type="gramStart"/>
      <w:r>
        <w:t>else</w:t>
      </w:r>
      <w:proofErr w:type="gramEnd"/>
    </w:p>
    <w:p w:rsidR="0057314F" w:rsidRDefault="0057314F" w:rsidP="0057314F">
      <w:pPr>
        <w:pStyle w:val="outpuy"/>
      </w:pPr>
      <w:r>
        <w:t xml:space="preserve">    </w:t>
      </w:r>
      <w:proofErr w:type="gramStart"/>
      <w:r>
        <w:t>echo</w:t>
      </w:r>
      <w:proofErr w:type="gramEnd"/>
      <w:r>
        <w:t xml:space="preserve"> "Execution is not for this machine"</w:t>
      </w:r>
    </w:p>
    <w:p w:rsidR="0057314F" w:rsidRDefault="0057314F" w:rsidP="0057314F">
      <w:pPr>
        <w:pStyle w:val="outpuy"/>
      </w:pPr>
      <w:r>
        <w:t xml:space="preserve">  </w:t>
      </w:r>
      <w:proofErr w:type="gramStart"/>
      <w:r>
        <w:t>fi</w:t>
      </w:r>
      <w:proofErr w:type="gramEnd"/>
    </w:p>
    <w:p w:rsidR="0057314F" w:rsidRDefault="0057314F" w:rsidP="0057314F">
      <w:pPr>
        <w:pStyle w:val="outpuy"/>
      </w:pPr>
      <w:proofErr w:type="gramStart"/>
      <w:r>
        <w:t>fi</w:t>
      </w:r>
      <w:proofErr w:type="gramEnd"/>
    </w:p>
    <w:p w:rsidR="0057314F" w:rsidRDefault="0057314F" w:rsidP="0057314F">
      <w:pPr>
        <w:pStyle w:val="outpuy"/>
      </w:pPr>
      <w:r>
        <w:t>[</w:t>
      </w:r>
      <w:proofErr w:type="spellStart"/>
      <w:r>
        <w:t>root@rundeck</w:t>
      </w:r>
      <w:proofErr w:type="spellEnd"/>
      <w:r>
        <w:t xml:space="preserve"> </w:t>
      </w:r>
      <w:proofErr w:type="spellStart"/>
      <w:r>
        <w:t>resetpass</w:t>
      </w:r>
      <w:proofErr w:type="spellEnd"/>
      <w:r>
        <w:t>]#</w:t>
      </w:r>
    </w:p>
    <w:p w:rsidR="00660AB2" w:rsidRDefault="00660AB2" w:rsidP="008033A5">
      <w:pPr>
        <w:rPr>
          <w:rFonts w:cs="Calibri"/>
          <w:szCs w:val="24"/>
        </w:rPr>
      </w:pPr>
    </w:p>
    <w:p w:rsidR="00D2532A" w:rsidRDefault="008033A5" w:rsidP="008033A5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Invoke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 xml:space="preserve"> job setting, click the Manage apps</w:t>
      </w:r>
    </w:p>
    <w:p w:rsidR="008033A5" w:rsidRDefault="008033A5" w:rsidP="008033A5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040C606C" wp14:editId="69DBC867">
            <wp:extent cx="1943100" cy="27336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3A5" w:rsidRDefault="008033A5" w:rsidP="008033A5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Click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 xml:space="preserve"> setting, </w:t>
      </w:r>
    </w:p>
    <w:p w:rsidR="008033A5" w:rsidRDefault="008033A5" w:rsidP="008033A5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31956F54" wp14:editId="4B33F7C2">
            <wp:extent cx="2133600" cy="4191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33A5" w:rsidRDefault="008033A5" w:rsidP="008033A5">
      <w:pPr>
        <w:rPr>
          <w:rFonts w:cs="Calibri"/>
          <w:szCs w:val="24"/>
        </w:rPr>
      </w:pPr>
    </w:p>
    <w:p w:rsidR="008033A5" w:rsidRDefault="00881EAF" w:rsidP="008033A5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First mention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 xml:space="preserve"> API </w:t>
      </w:r>
      <w:proofErr w:type="spellStart"/>
      <w:r>
        <w:rPr>
          <w:rFonts w:cs="Calibri"/>
          <w:szCs w:val="24"/>
        </w:rPr>
        <w:t>URl</w:t>
      </w:r>
      <w:proofErr w:type="spellEnd"/>
      <w:r>
        <w:rPr>
          <w:rFonts w:cs="Calibri"/>
          <w:szCs w:val="24"/>
        </w:rPr>
        <w:t xml:space="preserve"> and then API </w:t>
      </w:r>
      <w:proofErr w:type="spellStart"/>
      <w:r>
        <w:rPr>
          <w:rFonts w:cs="Calibri"/>
          <w:szCs w:val="24"/>
        </w:rPr>
        <w:t>verion</w:t>
      </w:r>
      <w:proofErr w:type="spellEnd"/>
      <w:r>
        <w:rPr>
          <w:rFonts w:cs="Calibri"/>
          <w:szCs w:val="24"/>
        </w:rPr>
        <w:t xml:space="preserve"> </w:t>
      </w:r>
    </w:p>
    <w:p w:rsidR="006765E9" w:rsidRDefault="00881EAF" w:rsidP="008033A5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Then generate the </w:t>
      </w:r>
      <w:proofErr w:type="spellStart"/>
      <w:proofErr w:type="gramStart"/>
      <w:r>
        <w:rPr>
          <w:rFonts w:cs="Calibri"/>
          <w:szCs w:val="24"/>
        </w:rPr>
        <w:t>Api</w:t>
      </w:r>
      <w:proofErr w:type="spellEnd"/>
      <w:proofErr w:type="gramEnd"/>
      <w:r>
        <w:rPr>
          <w:rFonts w:cs="Calibri"/>
          <w:szCs w:val="24"/>
        </w:rPr>
        <w:t xml:space="preserve"> Token and paste here.</w:t>
      </w:r>
      <w:r w:rsidR="006765E9">
        <w:rPr>
          <w:rFonts w:cs="Calibri"/>
          <w:szCs w:val="24"/>
        </w:rPr>
        <w:t xml:space="preserve"> </w:t>
      </w:r>
    </w:p>
    <w:p w:rsidR="008033A5" w:rsidRDefault="008033A5" w:rsidP="008033A5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3AE755F4" wp14:editId="7283C819">
            <wp:extent cx="6115050" cy="39370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65E9" w:rsidRDefault="006765E9" w:rsidP="008033A5">
      <w:pPr>
        <w:rPr>
          <w:rFonts w:cs="Calibri"/>
          <w:szCs w:val="24"/>
        </w:rPr>
      </w:pPr>
      <w:r>
        <w:rPr>
          <w:rFonts w:cs="Calibri"/>
          <w:szCs w:val="24"/>
        </w:rPr>
        <w:t>Come back to issue,</w:t>
      </w:r>
    </w:p>
    <w:p w:rsidR="00D27001" w:rsidRDefault="006765E9" w:rsidP="00D27001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Click </w:t>
      </w:r>
      <w:r w:rsidR="00D5137B">
        <w:rPr>
          <w:rFonts w:cs="Calibri"/>
          <w:szCs w:val="24"/>
        </w:rPr>
        <w:t>on Approve or Reject.</w:t>
      </w:r>
    </w:p>
    <w:p w:rsidR="0078782C" w:rsidRDefault="0078782C" w:rsidP="00D27001">
      <w:pPr>
        <w:rPr>
          <w:lang w:eastAsia="en-US"/>
        </w:rPr>
      </w:pPr>
      <w:r>
        <w:rPr>
          <w:noProof/>
          <w:lang w:eastAsia="en-US"/>
        </w:rPr>
        <w:drawing>
          <wp:inline distT="0" distB="0" distL="0" distR="0" wp14:anchorId="1C3C74F6" wp14:editId="0A4B7DD1">
            <wp:extent cx="2066925" cy="1885950"/>
            <wp:effectExtent l="0" t="0" r="9525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001" w:rsidRDefault="00170AF4" w:rsidP="00170AF4">
      <w:pPr>
        <w:pStyle w:val="Heading1"/>
        <w:rPr>
          <w:lang w:eastAsia="en-US"/>
        </w:rPr>
      </w:pPr>
      <w:r>
        <w:rPr>
          <w:lang w:eastAsia="en-US"/>
        </w:rPr>
        <w:t>usercreationApproval</w:t>
      </w:r>
    </w:p>
    <w:p w:rsidR="00170AF4" w:rsidRDefault="00170AF4" w:rsidP="00170AF4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Creating custom field in </w:t>
      </w:r>
      <w:proofErr w:type="spellStart"/>
      <w:r>
        <w:rPr>
          <w:rFonts w:cs="Calibri"/>
          <w:szCs w:val="24"/>
        </w:rPr>
        <w:t>jira</w:t>
      </w:r>
      <w:proofErr w:type="spellEnd"/>
      <w:r>
        <w:rPr>
          <w:rFonts w:cs="Calibri"/>
          <w:szCs w:val="24"/>
        </w:rPr>
        <w:t>, click setting and in that click issue,</w:t>
      </w:r>
    </w:p>
    <w:p w:rsidR="00170AF4" w:rsidRDefault="00170AF4" w:rsidP="00170AF4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35ABE2CD" wp14:editId="1E289995">
            <wp:extent cx="1943100" cy="27336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F4" w:rsidRDefault="00170AF4" w:rsidP="00170AF4">
      <w:pPr>
        <w:rPr>
          <w:rFonts w:cs="Calibri"/>
          <w:szCs w:val="24"/>
        </w:rPr>
      </w:pPr>
      <w:r>
        <w:rPr>
          <w:rFonts w:cs="Calibri"/>
          <w:szCs w:val="24"/>
        </w:rPr>
        <w:t>Click on Custom fields,</w:t>
      </w:r>
    </w:p>
    <w:p w:rsidR="00170AF4" w:rsidRDefault="00170AF4" w:rsidP="00170AF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1698AB12" wp14:editId="79E77F04">
            <wp:extent cx="2009775" cy="1257300"/>
            <wp:effectExtent l="0" t="0" r="952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F4" w:rsidRDefault="00170AF4" w:rsidP="00170AF4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In that click Add Custom field in the right corner, </w:t>
      </w:r>
      <w:proofErr w:type="gramStart"/>
      <w:r>
        <w:rPr>
          <w:rFonts w:cs="Calibri"/>
          <w:szCs w:val="24"/>
        </w:rPr>
        <w:t>In</w:t>
      </w:r>
      <w:proofErr w:type="gramEnd"/>
      <w:r>
        <w:rPr>
          <w:rFonts w:cs="Calibri"/>
          <w:szCs w:val="24"/>
        </w:rPr>
        <w:t xml:space="preserve"> that create 3 field </w:t>
      </w:r>
    </w:p>
    <w:p w:rsidR="00170AF4" w:rsidRDefault="00170AF4" w:rsidP="00170AF4">
      <w:pPr>
        <w:pStyle w:val="ListParagraph"/>
        <w:numPr>
          <w:ilvl w:val="0"/>
          <w:numId w:val="26"/>
        </w:numPr>
        <w:rPr>
          <w:rFonts w:cs="Calibri"/>
          <w:szCs w:val="24"/>
        </w:rPr>
      </w:pPr>
      <w:r>
        <w:rPr>
          <w:rFonts w:cs="Calibri"/>
          <w:szCs w:val="24"/>
        </w:rPr>
        <w:t>Username field in Text field (Single line)</w:t>
      </w:r>
    </w:p>
    <w:p w:rsidR="00170AF4" w:rsidRDefault="00170AF4" w:rsidP="00170AF4">
      <w:pPr>
        <w:pStyle w:val="ListParagraph"/>
        <w:numPr>
          <w:ilvl w:val="0"/>
          <w:numId w:val="26"/>
        </w:numPr>
        <w:rPr>
          <w:rFonts w:cs="Calibri"/>
          <w:szCs w:val="24"/>
        </w:rPr>
      </w:pPr>
      <w:proofErr w:type="spellStart"/>
      <w:r>
        <w:rPr>
          <w:rFonts w:cs="Calibri"/>
          <w:szCs w:val="24"/>
        </w:rPr>
        <w:t>Mail_Id</w:t>
      </w:r>
      <w:proofErr w:type="spellEnd"/>
      <w:r>
        <w:rPr>
          <w:rFonts w:cs="Calibri"/>
          <w:szCs w:val="24"/>
        </w:rPr>
        <w:t xml:space="preserve"> field in Text field (Single line)</w:t>
      </w:r>
    </w:p>
    <w:p w:rsidR="00170AF4" w:rsidRDefault="00170AF4" w:rsidP="00170AF4">
      <w:pPr>
        <w:pStyle w:val="ListParagraph"/>
        <w:numPr>
          <w:ilvl w:val="0"/>
          <w:numId w:val="26"/>
        </w:numPr>
        <w:rPr>
          <w:rFonts w:cs="Calibri"/>
          <w:szCs w:val="24"/>
        </w:rPr>
      </w:pPr>
      <w:r>
        <w:rPr>
          <w:rFonts w:cs="Calibri"/>
          <w:szCs w:val="24"/>
        </w:rPr>
        <w:t>Server field in Select List (Multiple choice)</w:t>
      </w:r>
    </w:p>
    <w:p w:rsidR="00170AF4" w:rsidRPr="00376268" w:rsidRDefault="00170AF4" w:rsidP="00170AF4">
      <w:pPr>
        <w:pStyle w:val="ListParagraph"/>
        <w:numPr>
          <w:ilvl w:val="0"/>
          <w:numId w:val="26"/>
        </w:numPr>
        <w:rPr>
          <w:rFonts w:cs="Calibri"/>
          <w:szCs w:val="24"/>
        </w:rPr>
      </w:pPr>
      <w:r>
        <w:rPr>
          <w:rFonts w:cs="Calibri"/>
          <w:szCs w:val="24"/>
        </w:rPr>
        <w:t>Access field in Radio Button</w:t>
      </w:r>
    </w:p>
    <w:p w:rsidR="00170AF4" w:rsidRDefault="00170AF4" w:rsidP="00170AF4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4100C679" wp14:editId="55CAD9E9">
            <wp:extent cx="6115050" cy="38862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F4" w:rsidRDefault="00170AF4" w:rsidP="00170AF4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Create the new project with the name </w:t>
      </w:r>
      <w:proofErr w:type="spellStart"/>
      <w:r>
        <w:rPr>
          <w:rFonts w:cs="Calibri"/>
          <w:szCs w:val="24"/>
        </w:rPr>
        <w:t>UsercreationApproval</w:t>
      </w:r>
      <w:proofErr w:type="spellEnd"/>
      <w:r>
        <w:rPr>
          <w:rFonts w:cs="Calibri"/>
          <w:szCs w:val="24"/>
        </w:rPr>
        <w:t xml:space="preserve"> and issue id as ADMINACCES.</w:t>
      </w:r>
    </w:p>
    <w:p w:rsidR="00861E77" w:rsidRDefault="00861E77" w:rsidP="00170AF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6D5B2A3A" wp14:editId="63DF1364">
            <wp:extent cx="6115050" cy="265493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E77" w:rsidRDefault="00861E77" w:rsidP="00861E77">
      <w:pPr>
        <w:rPr>
          <w:rFonts w:cs="Calibri"/>
          <w:szCs w:val="24"/>
        </w:rPr>
      </w:pPr>
    </w:p>
    <w:p w:rsidR="003A0C17" w:rsidRDefault="003A0C17" w:rsidP="003A0C17">
      <w:pPr>
        <w:rPr>
          <w:rFonts w:cs="Calibri"/>
          <w:szCs w:val="24"/>
        </w:rPr>
      </w:pPr>
      <w:r>
        <w:rPr>
          <w:rFonts w:cs="Calibri"/>
          <w:szCs w:val="24"/>
        </w:rPr>
        <w:t>Create the workflow, click on issue,</w:t>
      </w:r>
    </w:p>
    <w:p w:rsidR="003A0C17" w:rsidRDefault="003A0C17" w:rsidP="003A0C17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444EB52C" wp14:editId="1A8926EA">
            <wp:extent cx="1905000" cy="2181225"/>
            <wp:effectExtent l="0" t="0" r="0" b="952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C17" w:rsidRDefault="003A0C17" w:rsidP="003A0C17">
      <w:pPr>
        <w:rPr>
          <w:rFonts w:cs="Calibri"/>
          <w:szCs w:val="24"/>
        </w:rPr>
      </w:pPr>
      <w:r>
        <w:rPr>
          <w:rFonts w:cs="Calibri"/>
          <w:szCs w:val="24"/>
        </w:rPr>
        <w:t>Click on workflow, there click on edit in which project you have to make change in workflow,</w:t>
      </w:r>
    </w:p>
    <w:p w:rsidR="003A0C17" w:rsidRDefault="003A0C17" w:rsidP="003A0C17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1AA68EE4" wp14:editId="02C476EE">
            <wp:extent cx="2238375" cy="2276475"/>
            <wp:effectExtent l="0" t="0" r="9525" b="952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C17" w:rsidRDefault="003A0C17" w:rsidP="003A0C17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4613417B" wp14:editId="6BC3EE4A">
            <wp:extent cx="6115050" cy="318135"/>
            <wp:effectExtent l="0" t="0" r="0" b="571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C17" w:rsidRDefault="003A0C17" w:rsidP="003A0C17">
      <w:pPr>
        <w:rPr>
          <w:rFonts w:cs="Calibri"/>
          <w:szCs w:val="24"/>
        </w:rPr>
      </w:pPr>
      <w:r>
        <w:rPr>
          <w:rFonts w:cs="Calibri"/>
          <w:szCs w:val="24"/>
        </w:rPr>
        <w:t>Create the workflow like this,</w:t>
      </w:r>
    </w:p>
    <w:p w:rsidR="003A0C17" w:rsidRDefault="003A0C17" w:rsidP="003A0C17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56997F39" wp14:editId="59B28EBD">
            <wp:extent cx="5357495" cy="245745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58775" cy="245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C17" w:rsidRPr="002A0078" w:rsidRDefault="003A0C17" w:rsidP="003A0C17">
      <w:pPr>
        <w:rPr>
          <w:rFonts w:cs="Calibri"/>
          <w:szCs w:val="24"/>
        </w:rPr>
      </w:pPr>
      <w:r>
        <w:rPr>
          <w:rFonts w:cs="Calibri"/>
          <w:szCs w:val="24"/>
        </w:rPr>
        <w:lastRenderedPageBreak/>
        <w:t>Click on the approve transition, the new dialog box will open there click post function,</w:t>
      </w:r>
    </w:p>
    <w:p w:rsidR="003A0C17" w:rsidRDefault="003A0C17" w:rsidP="003A0C17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321ACB1E" wp14:editId="48EF0B4D">
            <wp:extent cx="6115050" cy="2854325"/>
            <wp:effectExtent l="0" t="0" r="0" b="317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C17" w:rsidRDefault="003A0C17" w:rsidP="003A0C17">
      <w:pPr>
        <w:rPr>
          <w:rFonts w:cs="Calibri"/>
          <w:szCs w:val="24"/>
        </w:rPr>
      </w:pPr>
      <w:r>
        <w:rPr>
          <w:rFonts w:cs="Calibri"/>
          <w:szCs w:val="24"/>
        </w:rPr>
        <w:t>Click on add post function</w:t>
      </w:r>
    </w:p>
    <w:p w:rsidR="003A0C17" w:rsidRDefault="003A0C17" w:rsidP="003A0C17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159154CE" wp14:editId="036F0F6C">
            <wp:extent cx="6115050" cy="1172845"/>
            <wp:effectExtent l="0" t="0" r="0" b="825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C17" w:rsidRDefault="003A0C17" w:rsidP="003A0C17">
      <w:pPr>
        <w:rPr>
          <w:rFonts w:cs="Calibri"/>
          <w:szCs w:val="24"/>
        </w:rPr>
      </w:pPr>
      <w:r>
        <w:rPr>
          <w:rFonts w:cs="Calibri"/>
          <w:szCs w:val="24"/>
        </w:rPr>
        <w:t>Click on script post-function and click Add.</w:t>
      </w:r>
    </w:p>
    <w:p w:rsidR="003A0C17" w:rsidRDefault="003A0C17" w:rsidP="003A0C17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56AF58A2" wp14:editId="1FE813BF">
            <wp:extent cx="6115050" cy="3076575"/>
            <wp:effectExtent l="0" t="0" r="0" b="952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C17" w:rsidRDefault="003A0C17" w:rsidP="003A0C17">
      <w:pPr>
        <w:rPr>
          <w:rFonts w:cs="Calibri"/>
          <w:szCs w:val="24"/>
        </w:rPr>
      </w:pPr>
      <w:r>
        <w:rPr>
          <w:rFonts w:cs="Calibri"/>
          <w:szCs w:val="24"/>
        </w:rPr>
        <w:lastRenderedPageBreak/>
        <w:t>Click Custom script post function,</w:t>
      </w:r>
    </w:p>
    <w:p w:rsidR="003A0C17" w:rsidRDefault="003A0C17" w:rsidP="003A0C17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254A5883" wp14:editId="30325010">
            <wp:extent cx="6115050" cy="295592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C17" w:rsidRDefault="003A0C17" w:rsidP="003A0C17">
      <w:pPr>
        <w:rPr>
          <w:rFonts w:cs="Calibri"/>
          <w:szCs w:val="24"/>
        </w:rPr>
      </w:pPr>
      <w:r>
        <w:rPr>
          <w:rFonts w:cs="Calibri"/>
          <w:szCs w:val="24"/>
        </w:rPr>
        <w:t>Type the script and Click on update,</w:t>
      </w:r>
    </w:p>
    <w:p w:rsidR="003A0C17" w:rsidRDefault="003A0C17" w:rsidP="003A0C17">
      <w:pPr>
        <w:pStyle w:val="outpuy"/>
      </w:pPr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cmd</w:t>
      </w:r>
      <w:proofErr w:type="spellEnd"/>
      <w:r>
        <w:t xml:space="preserve"> = "curl -u </w:t>
      </w:r>
      <w:proofErr w:type="spellStart"/>
      <w:r>
        <w:t>admin:zippyops</w:t>
      </w:r>
      <w:proofErr w:type="spellEnd"/>
      <w:r>
        <w:t xml:space="preserve"> http://jiraservicedesk.zippyops.com:8080/plugins/servlet/rundeck?issueKey=${issue.key}"</w:t>
      </w:r>
    </w:p>
    <w:p w:rsidR="003A0C17" w:rsidRDefault="003A0C17" w:rsidP="003A0C17">
      <w:pPr>
        <w:pStyle w:val="outpuy"/>
      </w:pPr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proc</w:t>
      </w:r>
      <w:proofErr w:type="spellEnd"/>
      <w:r>
        <w:t xml:space="preserve"> = </w:t>
      </w:r>
      <w:proofErr w:type="spellStart"/>
      <w:r>
        <w:t>cmd.execute</w:t>
      </w:r>
      <w:proofErr w:type="spellEnd"/>
      <w:r>
        <w:t>()</w:t>
      </w:r>
    </w:p>
    <w:p w:rsidR="003A0C17" w:rsidRDefault="003A0C17" w:rsidP="003A0C17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153651AD" wp14:editId="5FE827D9">
            <wp:extent cx="6115050" cy="2496820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C17" w:rsidRDefault="003A0C17" w:rsidP="003A0C17">
      <w:pPr>
        <w:rPr>
          <w:rFonts w:cs="Calibri"/>
          <w:szCs w:val="24"/>
        </w:rPr>
      </w:pPr>
      <w:r>
        <w:rPr>
          <w:rFonts w:cs="Calibri"/>
          <w:szCs w:val="24"/>
        </w:rPr>
        <w:t>Click on publish,</w:t>
      </w:r>
    </w:p>
    <w:p w:rsidR="003A0C17" w:rsidRDefault="003A0C17" w:rsidP="003A0C17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684D8D0A" wp14:editId="0228B757">
            <wp:extent cx="6115050" cy="2892425"/>
            <wp:effectExtent l="0" t="0" r="0" b="317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C17" w:rsidRDefault="003A0C17" w:rsidP="003A0C17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6F0E3DFF" wp14:editId="106D6517">
            <wp:extent cx="5114925" cy="3676650"/>
            <wp:effectExtent l="0" t="0" r="952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C17" w:rsidRDefault="003A0C17" w:rsidP="003A0C17">
      <w:pPr>
        <w:rPr>
          <w:rFonts w:cs="Calibri"/>
          <w:szCs w:val="24"/>
        </w:rPr>
      </w:pPr>
      <w:r>
        <w:rPr>
          <w:rFonts w:cs="Calibri"/>
          <w:szCs w:val="24"/>
        </w:rPr>
        <w:t>Like this do for the rejection transition,</w:t>
      </w:r>
    </w:p>
    <w:p w:rsidR="00861E77" w:rsidRDefault="00861E77" w:rsidP="00170AF4">
      <w:pPr>
        <w:rPr>
          <w:rFonts w:cs="Calibri"/>
          <w:szCs w:val="24"/>
        </w:rPr>
      </w:pPr>
      <w:r>
        <w:rPr>
          <w:rFonts w:cs="Calibri"/>
          <w:szCs w:val="24"/>
        </w:rPr>
        <w:t>Approval setup,</w:t>
      </w:r>
    </w:p>
    <w:p w:rsidR="00861E77" w:rsidRDefault="00861E77" w:rsidP="00170AF4">
      <w:pPr>
        <w:rPr>
          <w:rFonts w:cs="Calibri"/>
          <w:szCs w:val="24"/>
        </w:rPr>
      </w:pPr>
      <w:r>
        <w:rPr>
          <w:rFonts w:cs="Calibri"/>
          <w:szCs w:val="24"/>
        </w:rPr>
        <w:t>Go to settings, and click manage apps,</w:t>
      </w:r>
    </w:p>
    <w:p w:rsidR="00861E77" w:rsidRDefault="00861E77" w:rsidP="00170AF4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5793E6FC" wp14:editId="11F03625">
            <wp:extent cx="2266950" cy="29337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E77" w:rsidRPr="00861E77" w:rsidRDefault="00861E77" w:rsidP="00861E77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Click </w:t>
      </w:r>
      <w:r w:rsidR="00DC3ADD">
        <w:rPr>
          <w:rFonts w:cs="Calibri"/>
          <w:szCs w:val="24"/>
        </w:rPr>
        <w:t>configuration below approval, if it not available install the plugins.</w:t>
      </w:r>
    </w:p>
    <w:p w:rsidR="00861E77" w:rsidRDefault="00861E77" w:rsidP="00170AF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1733D593" wp14:editId="083297B2">
            <wp:extent cx="2095500" cy="45148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ADD" w:rsidRDefault="00DC3ADD" w:rsidP="00170AF4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Click ADD, then click create </w:t>
      </w:r>
    </w:p>
    <w:p w:rsidR="00DC3ADD" w:rsidRDefault="00DC3ADD" w:rsidP="00170AF4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76217DB0" wp14:editId="09126B6C">
            <wp:extent cx="5600700" cy="34099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ADD" w:rsidRDefault="00DC3ADD" w:rsidP="00170AF4">
      <w:pPr>
        <w:rPr>
          <w:rFonts w:cs="Calibri"/>
          <w:szCs w:val="24"/>
        </w:rPr>
      </w:pPr>
      <w:r>
        <w:rPr>
          <w:rFonts w:cs="Calibri"/>
          <w:szCs w:val="24"/>
        </w:rPr>
        <w:t>After creating click configuration, and click add</w:t>
      </w:r>
    </w:p>
    <w:p w:rsidR="00DC3ADD" w:rsidRDefault="00DC3ADD" w:rsidP="00170AF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34BF61A5" wp14:editId="254C083A">
            <wp:extent cx="6115050" cy="3039110"/>
            <wp:effectExtent l="0" t="0" r="0" b="8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378" w:rsidRDefault="00971378" w:rsidP="00971378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Create the two job for </w:t>
      </w:r>
      <w:proofErr w:type="spellStart"/>
      <w:r>
        <w:rPr>
          <w:rFonts w:cs="Calibri"/>
          <w:szCs w:val="24"/>
        </w:rPr>
        <w:t>Usercreation</w:t>
      </w:r>
      <w:proofErr w:type="spellEnd"/>
      <w:r>
        <w:rPr>
          <w:rFonts w:cs="Calibri"/>
          <w:szCs w:val="24"/>
        </w:rPr>
        <w:t xml:space="preserve"> Approve in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>,</w:t>
      </w:r>
    </w:p>
    <w:p w:rsidR="00971378" w:rsidRDefault="00971378" w:rsidP="00971378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One for </w:t>
      </w:r>
      <w:proofErr w:type="spellStart"/>
      <w:r>
        <w:rPr>
          <w:rFonts w:cs="Calibri"/>
          <w:szCs w:val="24"/>
        </w:rPr>
        <w:t>linux</w:t>
      </w:r>
      <w:proofErr w:type="spellEnd"/>
      <w:r>
        <w:rPr>
          <w:rFonts w:cs="Calibri"/>
          <w:szCs w:val="24"/>
        </w:rPr>
        <w:t xml:space="preserve"> and another for windows,</w:t>
      </w:r>
    </w:p>
    <w:p w:rsidR="00971378" w:rsidRDefault="00971378" w:rsidP="00971378">
      <w:pPr>
        <w:rPr>
          <w:rFonts w:cs="Calibri"/>
          <w:szCs w:val="24"/>
        </w:rPr>
      </w:pPr>
      <w:r>
        <w:rPr>
          <w:rFonts w:cs="Calibri"/>
          <w:szCs w:val="24"/>
        </w:rPr>
        <w:t>First we going to create jobs for windows,</w:t>
      </w:r>
    </w:p>
    <w:p w:rsidR="00DC3ADD" w:rsidRDefault="00971378" w:rsidP="00170AF4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3DD66316" wp14:editId="1D7C87D5">
            <wp:extent cx="6115050" cy="1610360"/>
            <wp:effectExtent l="0" t="0" r="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6A9" w:rsidRDefault="00E506A9" w:rsidP="00170AF4">
      <w:pPr>
        <w:rPr>
          <w:rFonts w:cs="Calibri"/>
          <w:szCs w:val="24"/>
        </w:rPr>
      </w:pPr>
      <w:r>
        <w:rPr>
          <w:rFonts w:cs="Calibri"/>
          <w:szCs w:val="24"/>
        </w:rPr>
        <w:t>Workflow,</w:t>
      </w:r>
    </w:p>
    <w:p w:rsidR="00E506A9" w:rsidRDefault="00E506A9" w:rsidP="00E506A9">
      <w:pPr>
        <w:rPr>
          <w:rFonts w:cs="Calibri"/>
          <w:szCs w:val="24"/>
        </w:rPr>
      </w:pPr>
      <w:r>
        <w:rPr>
          <w:rFonts w:cs="Calibri"/>
          <w:szCs w:val="24"/>
        </w:rPr>
        <w:t>Click on Add Log Filter, and in that click Key Value Data.</w:t>
      </w:r>
    </w:p>
    <w:p w:rsidR="00E506A9" w:rsidRDefault="00E506A9" w:rsidP="00E506A9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6D7C5E07" wp14:editId="5730330B">
            <wp:extent cx="4476750" cy="3813528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85823" cy="382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6A9" w:rsidRDefault="00E506A9" w:rsidP="00E506A9">
      <w:pPr>
        <w:rPr>
          <w:rFonts w:cs="Calibri"/>
          <w:szCs w:val="24"/>
        </w:rPr>
      </w:pPr>
      <w:r>
        <w:rPr>
          <w:rFonts w:cs="Calibri"/>
          <w:szCs w:val="24"/>
        </w:rPr>
        <w:t>Give the pattern like this, and save.</w:t>
      </w:r>
    </w:p>
    <w:p w:rsidR="00E506A9" w:rsidRDefault="00E506A9" w:rsidP="00170AF4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74A81C2E" wp14:editId="2555D0A5">
            <wp:extent cx="4612667" cy="345757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14553" cy="3458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6A9" w:rsidRDefault="00E506A9" w:rsidP="00170AF4">
      <w:pPr>
        <w:rPr>
          <w:rFonts w:cs="Calibri"/>
          <w:szCs w:val="24"/>
        </w:rPr>
      </w:pPr>
    </w:p>
    <w:p w:rsidR="00E506A9" w:rsidRDefault="00E506A9" w:rsidP="00170AF4">
      <w:pPr>
        <w:rPr>
          <w:rFonts w:cs="Calibri"/>
          <w:szCs w:val="24"/>
        </w:rPr>
      </w:pPr>
    </w:p>
    <w:p w:rsidR="00E506A9" w:rsidRDefault="00E506A9" w:rsidP="00170AF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7B7D9FE7" wp14:editId="1CF59C3E">
            <wp:extent cx="6115050" cy="3728085"/>
            <wp:effectExtent l="0" t="0" r="0" b="57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6A9" w:rsidRDefault="00E506A9" w:rsidP="00170AF4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164588C6" wp14:editId="3D7F36F1">
            <wp:extent cx="6115050" cy="346900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6A9" w:rsidRDefault="00E506A9" w:rsidP="00170AF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35F69BA9" wp14:editId="5811E789">
            <wp:extent cx="6115050" cy="2030095"/>
            <wp:effectExtent l="0" t="0" r="0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6A9" w:rsidRDefault="00E506A9" w:rsidP="00170AF4">
      <w:pPr>
        <w:rPr>
          <w:rFonts w:cs="Calibri"/>
          <w:szCs w:val="24"/>
        </w:rPr>
      </w:pPr>
      <w:r>
        <w:rPr>
          <w:rFonts w:cs="Calibri"/>
          <w:szCs w:val="24"/>
        </w:rPr>
        <w:t>Nodes,</w:t>
      </w:r>
    </w:p>
    <w:p w:rsidR="00E506A9" w:rsidRDefault="00E506A9" w:rsidP="00170AF4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0FB277DE" wp14:editId="6E44A5EC">
            <wp:extent cx="6115050" cy="339534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6A9" w:rsidRDefault="00E506A9" w:rsidP="00170AF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47E7BD15" wp14:editId="0814D9AC">
            <wp:extent cx="6115050" cy="189420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6A9" w:rsidRDefault="00E506A9" w:rsidP="00170AF4">
      <w:pPr>
        <w:rPr>
          <w:rFonts w:cs="Calibri"/>
          <w:szCs w:val="24"/>
        </w:rPr>
      </w:pPr>
      <w:r>
        <w:rPr>
          <w:rFonts w:cs="Calibri"/>
          <w:szCs w:val="24"/>
        </w:rPr>
        <w:t>Click create.</w:t>
      </w:r>
    </w:p>
    <w:p w:rsidR="00E506A9" w:rsidRDefault="00E506A9" w:rsidP="00170AF4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Now create the new job for </w:t>
      </w:r>
      <w:proofErr w:type="spellStart"/>
      <w:r>
        <w:rPr>
          <w:rFonts w:cs="Calibri"/>
          <w:szCs w:val="24"/>
        </w:rPr>
        <w:t>linux</w:t>
      </w:r>
      <w:proofErr w:type="spellEnd"/>
      <w:r>
        <w:rPr>
          <w:rFonts w:cs="Calibri"/>
          <w:szCs w:val="24"/>
        </w:rPr>
        <w:t>,</w:t>
      </w:r>
    </w:p>
    <w:p w:rsidR="00E506A9" w:rsidRDefault="00E506A9" w:rsidP="00170AF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484FAA34" wp14:editId="0696506E">
            <wp:extent cx="6115050" cy="1422400"/>
            <wp:effectExtent l="0" t="0" r="0" b="635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6A9" w:rsidRDefault="00E506A9" w:rsidP="00E506A9">
      <w:pPr>
        <w:rPr>
          <w:rFonts w:cs="Calibri"/>
          <w:szCs w:val="24"/>
        </w:rPr>
      </w:pPr>
      <w:r>
        <w:rPr>
          <w:rFonts w:cs="Calibri"/>
          <w:szCs w:val="24"/>
        </w:rPr>
        <w:t>Workflow,</w:t>
      </w:r>
    </w:p>
    <w:p w:rsidR="00E506A9" w:rsidRDefault="00E506A9" w:rsidP="00E506A9">
      <w:pPr>
        <w:rPr>
          <w:rFonts w:cs="Calibri"/>
          <w:szCs w:val="24"/>
        </w:rPr>
      </w:pPr>
      <w:r>
        <w:rPr>
          <w:rFonts w:cs="Calibri"/>
          <w:szCs w:val="24"/>
        </w:rPr>
        <w:t>Click on Add Log Filter, and in that click Key Value Data.</w:t>
      </w:r>
    </w:p>
    <w:p w:rsidR="00E506A9" w:rsidRDefault="00E506A9" w:rsidP="00E506A9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2026E79E" wp14:editId="0F905458">
            <wp:extent cx="4476750" cy="3813528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85823" cy="382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6A9" w:rsidRDefault="00E506A9" w:rsidP="00E506A9">
      <w:pPr>
        <w:rPr>
          <w:rFonts w:cs="Calibri"/>
          <w:szCs w:val="24"/>
        </w:rPr>
      </w:pPr>
      <w:r>
        <w:rPr>
          <w:rFonts w:cs="Calibri"/>
          <w:szCs w:val="24"/>
        </w:rPr>
        <w:t>Give the pattern like this, and save.</w:t>
      </w:r>
    </w:p>
    <w:p w:rsidR="00E506A9" w:rsidRDefault="00E506A9" w:rsidP="00170AF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5D951DE3" wp14:editId="2E194293">
            <wp:extent cx="4343400" cy="3270239"/>
            <wp:effectExtent l="0" t="0" r="0" b="698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348825" cy="327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6A9" w:rsidRDefault="00E506A9" w:rsidP="00170AF4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31825368" wp14:editId="0DC1F1A6">
            <wp:extent cx="6115050" cy="3406140"/>
            <wp:effectExtent l="0" t="0" r="0" b="381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6A9" w:rsidRDefault="00E506A9" w:rsidP="00170AF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04741AAE" wp14:editId="689D5079">
            <wp:extent cx="6115050" cy="375602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6A9" w:rsidRDefault="00E506A9" w:rsidP="00E506A9">
      <w:pPr>
        <w:pStyle w:val="outpuy"/>
      </w:pPr>
      <w:proofErr w:type="spellStart"/>
      <w:proofErr w:type="gramStart"/>
      <w:r>
        <w:t>nodeostype</w:t>
      </w:r>
      <w:proofErr w:type="spellEnd"/>
      <w:proofErr w:type="gramEnd"/>
      <w:r>
        <w:t>=@</w:t>
      </w:r>
      <w:proofErr w:type="spellStart"/>
      <w:r>
        <w:t>node.os</w:t>
      </w:r>
      <w:proofErr w:type="spellEnd"/>
      <w:r>
        <w:t>-name@</w:t>
      </w:r>
    </w:p>
    <w:p w:rsidR="00E506A9" w:rsidRDefault="00E506A9" w:rsidP="00E506A9">
      <w:pPr>
        <w:pStyle w:val="outpuy"/>
      </w:pPr>
      <w:proofErr w:type="gramStart"/>
      <w:r>
        <w:t>username</w:t>
      </w:r>
      <w:proofErr w:type="gramEnd"/>
      <w:r>
        <w:t>=@</w:t>
      </w:r>
      <w:proofErr w:type="spellStart"/>
      <w:r>
        <w:t>data.username</w:t>
      </w:r>
      <w:proofErr w:type="spellEnd"/>
      <w:r>
        <w:t>@</w:t>
      </w:r>
    </w:p>
    <w:p w:rsidR="00E506A9" w:rsidRDefault="00E506A9" w:rsidP="00E506A9">
      <w:pPr>
        <w:pStyle w:val="outpuy"/>
      </w:pPr>
      <w:proofErr w:type="spellStart"/>
      <w:proofErr w:type="gramStart"/>
      <w:r>
        <w:t>nodehostname</w:t>
      </w:r>
      <w:proofErr w:type="spellEnd"/>
      <w:proofErr w:type="gramEnd"/>
      <w:r>
        <w:t>=@</w:t>
      </w:r>
      <w:proofErr w:type="spellStart"/>
      <w:r>
        <w:t>node.hostname</w:t>
      </w:r>
      <w:proofErr w:type="spellEnd"/>
      <w:r>
        <w:t>@</w:t>
      </w:r>
    </w:p>
    <w:p w:rsidR="00E506A9" w:rsidRDefault="00E506A9" w:rsidP="00E506A9">
      <w:pPr>
        <w:pStyle w:val="outpuy"/>
      </w:pPr>
      <w:proofErr w:type="spellStart"/>
      <w:proofErr w:type="gramStart"/>
      <w:r>
        <w:t>servername</w:t>
      </w:r>
      <w:proofErr w:type="spellEnd"/>
      <w:proofErr w:type="gramEnd"/>
      <w:r>
        <w:t>=@</w:t>
      </w:r>
      <w:proofErr w:type="spellStart"/>
      <w:r>
        <w:t>data.server</w:t>
      </w:r>
      <w:proofErr w:type="spellEnd"/>
      <w:r>
        <w:t>@</w:t>
      </w:r>
    </w:p>
    <w:p w:rsidR="00E506A9" w:rsidRDefault="00E506A9" w:rsidP="00E506A9">
      <w:pPr>
        <w:pStyle w:val="outpuy"/>
      </w:pPr>
      <w:proofErr w:type="spellStart"/>
      <w:proofErr w:type="gramStart"/>
      <w:r>
        <w:t>passwd</w:t>
      </w:r>
      <w:proofErr w:type="spellEnd"/>
      <w:proofErr w:type="gramEnd"/>
      <w:r>
        <w:t>=@</w:t>
      </w:r>
      <w:proofErr w:type="spellStart"/>
      <w:r>
        <w:t>data.passwd</w:t>
      </w:r>
      <w:proofErr w:type="spellEnd"/>
      <w:r>
        <w:t>@</w:t>
      </w:r>
    </w:p>
    <w:p w:rsidR="00E506A9" w:rsidRDefault="00E506A9" w:rsidP="00E506A9">
      <w:pPr>
        <w:pStyle w:val="outpuy"/>
      </w:pPr>
      <w:proofErr w:type="gramStart"/>
      <w:r>
        <w:t>access</w:t>
      </w:r>
      <w:proofErr w:type="gramEnd"/>
      <w:r>
        <w:t>=@</w:t>
      </w:r>
      <w:proofErr w:type="spellStart"/>
      <w:r>
        <w:t>data.access</w:t>
      </w:r>
      <w:proofErr w:type="spellEnd"/>
      <w:r>
        <w:t>@</w:t>
      </w:r>
    </w:p>
    <w:p w:rsidR="00E506A9" w:rsidRDefault="00E506A9" w:rsidP="00E506A9">
      <w:pPr>
        <w:pStyle w:val="outpuy"/>
      </w:pPr>
      <w:proofErr w:type="gramStart"/>
      <w:r>
        <w:lastRenderedPageBreak/>
        <w:t>status</w:t>
      </w:r>
      <w:proofErr w:type="gramEnd"/>
      <w:r>
        <w:t>=@</w:t>
      </w:r>
      <w:proofErr w:type="spellStart"/>
      <w:r>
        <w:t>data.status</w:t>
      </w:r>
      <w:proofErr w:type="spellEnd"/>
      <w:r>
        <w:t>@</w:t>
      </w:r>
    </w:p>
    <w:p w:rsidR="00E506A9" w:rsidRDefault="00E506A9" w:rsidP="00E506A9">
      <w:pPr>
        <w:pStyle w:val="outpuy"/>
      </w:pPr>
    </w:p>
    <w:p w:rsidR="00E506A9" w:rsidRDefault="00E506A9" w:rsidP="00E506A9">
      <w:pPr>
        <w:pStyle w:val="outpuy"/>
      </w:pPr>
      <w:proofErr w:type="gramStart"/>
      <w:r>
        <w:t>if</w:t>
      </w:r>
      <w:proofErr w:type="gramEnd"/>
      <w:r>
        <w:t xml:space="preserve"> [ $</w:t>
      </w:r>
      <w:proofErr w:type="spellStart"/>
      <w:r>
        <w:t>nodeostype</w:t>
      </w:r>
      <w:proofErr w:type="spellEnd"/>
      <w:r>
        <w:t xml:space="preserve"> == Centos ]; then</w:t>
      </w:r>
    </w:p>
    <w:p w:rsidR="00E506A9" w:rsidRDefault="00E506A9" w:rsidP="00E506A9">
      <w:pPr>
        <w:pStyle w:val="outpuy"/>
      </w:pPr>
      <w:r>
        <w:t xml:space="preserve">  </w:t>
      </w:r>
      <w:proofErr w:type="gramStart"/>
      <w:r>
        <w:t>if</w:t>
      </w:r>
      <w:proofErr w:type="gramEnd"/>
      <w:r>
        <w:t xml:space="preserve"> [ $</w:t>
      </w:r>
      <w:proofErr w:type="spellStart"/>
      <w:r>
        <w:t>nodehostname</w:t>
      </w:r>
      <w:proofErr w:type="spellEnd"/>
      <w:r>
        <w:t xml:space="preserve"> == $</w:t>
      </w:r>
      <w:proofErr w:type="spellStart"/>
      <w:r>
        <w:t>servername</w:t>
      </w:r>
      <w:proofErr w:type="spellEnd"/>
      <w:r>
        <w:t xml:space="preserve"> ]; then</w:t>
      </w:r>
    </w:p>
    <w:p w:rsidR="00E506A9" w:rsidRDefault="00E506A9" w:rsidP="00E506A9">
      <w:pPr>
        <w:pStyle w:val="outpuy"/>
      </w:pPr>
      <w:r>
        <w:t xml:space="preserve">    </w:t>
      </w:r>
      <w:proofErr w:type="gramStart"/>
      <w:r>
        <w:t>if</w:t>
      </w:r>
      <w:proofErr w:type="gramEnd"/>
      <w:r>
        <w:t xml:space="preserve"> [[ $access == Admin &amp;&amp; $status == Approved ]]; then</w:t>
      </w:r>
    </w:p>
    <w:p w:rsidR="00E506A9" w:rsidRDefault="00E506A9" w:rsidP="00E506A9">
      <w:pPr>
        <w:pStyle w:val="outpuy"/>
      </w:pPr>
      <w:r>
        <w:t xml:space="preserve">      </w:t>
      </w: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useradd</w:t>
      </w:r>
      <w:proofErr w:type="spellEnd"/>
      <w:r>
        <w:t xml:space="preserve"> $username</w:t>
      </w:r>
    </w:p>
    <w:p w:rsidR="00E506A9" w:rsidRDefault="00E506A9" w:rsidP="00E506A9">
      <w:pPr>
        <w:pStyle w:val="outpuy"/>
      </w:pPr>
      <w:r>
        <w:t xml:space="preserve">      </w:t>
      </w:r>
      <w:proofErr w:type="spellStart"/>
      <w:proofErr w:type="gramStart"/>
      <w:r>
        <w:t>var</w:t>
      </w:r>
      <w:proofErr w:type="spellEnd"/>
      <w:proofErr w:type="gramEnd"/>
      <w:r>
        <w:t>=$(echo $?)</w:t>
      </w:r>
    </w:p>
    <w:p w:rsidR="00E506A9" w:rsidRDefault="00E506A9" w:rsidP="00E506A9">
      <w:pPr>
        <w:pStyle w:val="outpuy"/>
      </w:pPr>
      <w:r>
        <w:t xml:space="preserve">      </w:t>
      </w:r>
      <w:proofErr w:type="gramStart"/>
      <w:r>
        <w:t>if</w:t>
      </w:r>
      <w:proofErr w:type="gramEnd"/>
      <w:r>
        <w:t xml:space="preserve"> [ $</w:t>
      </w:r>
      <w:proofErr w:type="spellStart"/>
      <w:r>
        <w:t>var</w:t>
      </w:r>
      <w:proofErr w:type="spellEnd"/>
      <w:r>
        <w:t xml:space="preserve"> == 0 ]; then</w:t>
      </w:r>
    </w:p>
    <w:p w:rsidR="00E506A9" w:rsidRDefault="00E506A9" w:rsidP="00E506A9">
      <w:pPr>
        <w:pStyle w:val="outpuy"/>
      </w:pPr>
      <w:r>
        <w:t xml:space="preserve">        </w:t>
      </w: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usermod</w:t>
      </w:r>
      <w:proofErr w:type="spellEnd"/>
      <w:r>
        <w:t xml:space="preserve"> -g wheel $username</w:t>
      </w:r>
    </w:p>
    <w:p w:rsidR="00E506A9" w:rsidRDefault="00E506A9" w:rsidP="00E506A9">
      <w:pPr>
        <w:pStyle w:val="outpuy"/>
      </w:pPr>
      <w:r>
        <w:t xml:space="preserve">        </w:t>
      </w:r>
      <w:proofErr w:type="spellStart"/>
      <w:proofErr w:type="gramStart"/>
      <w:r>
        <w:t>sudo</w:t>
      </w:r>
      <w:proofErr w:type="spellEnd"/>
      <w:proofErr w:type="gramEnd"/>
      <w:r>
        <w:t xml:space="preserve"> echo $username:$</w:t>
      </w:r>
      <w:proofErr w:type="spellStart"/>
      <w:r>
        <w:t>passwd</w:t>
      </w:r>
      <w:proofErr w:type="spellEnd"/>
      <w:r>
        <w:t xml:space="preserve"> |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chpasswd</w:t>
      </w:r>
      <w:proofErr w:type="spellEnd"/>
    </w:p>
    <w:p w:rsidR="00E506A9" w:rsidRDefault="00E506A9" w:rsidP="00E506A9">
      <w:pPr>
        <w:pStyle w:val="outpuy"/>
      </w:pPr>
      <w:r>
        <w:t xml:space="preserve">      </w:t>
      </w:r>
      <w:proofErr w:type="spellStart"/>
      <w:proofErr w:type="gramStart"/>
      <w:r>
        <w:t>elif</w:t>
      </w:r>
      <w:proofErr w:type="spellEnd"/>
      <w:proofErr w:type="gramEnd"/>
      <w:r>
        <w:t xml:space="preserve"> [ $</w:t>
      </w:r>
      <w:proofErr w:type="spellStart"/>
      <w:r>
        <w:t>var</w:t>
      </w:r>
      <w:proofErr w:type="spellEnd"/>
      <w:r>
        <w:t xml:space="preserve"> == 9 ]; then</w:t>
      </w:r>
    </w:p>
    <w:p w:rsidR="00E506A9" w:rsidRDefault="00E506A9" w:rsidP="00E506A9">
      <w:pPr>
        <w:pStyle w:val="outpuy"/>
      </w:pPr>
      <w:r>
        <w:t xml:space="preserve">        </w:t>
      </w:r>
      <w:proofErr w:type="gramStart"/>
      <w:r>
        <w:t>group</w:t>
      </w:r>
      <w:proofErr w:type="gramEnd"/>
      <w:r>
        <w:t>=$(</w:t>
      </w:r>
      <w:proofErr w:type="spellStart"/>
      <w:r>
        <w:t>sudo</w:t>
      </w:r>
      <w:proofErr w:type="spellEnd"/>
      <w:r>
        <w:t xml:space="preserve"> id -</w:t>
      </w:r>
      <w:proofErr w:type="spellStart"/>
      <w:r>
        <w:t>nG</w:t>
      </w:r>
      <w:proofErr w:type="spellEnd"/>
      <w:r>
        <w:t xml:space="preserve"> $username)</w:t>
      </w:r>
    </w:p>
    <w:p w:rsidR="00E506A9" w:rsidRDefault="00E506A9" w:rsidP="00E506A9">
      <w:pPr>
        <w:pStyle w:val="outpuy"/>
      </w:pPr>
      <w:r>
        <w:t xml:space="preserve">        </w:t>
      </w:r>
      <w:proofErr w:type="gramStart"/>
      <w:r>
        <w:t>if</w:t>
      </w:r>
      <w:proofErr w:type="gramEnd"/>
      <w:r>
        <w:t xml:space="preserve"> [ $group != wheel ]; then</w:t>
      </w:r>
    </w:p>
    <w:p w:rsidR="00E506A9" w:rsidRDefault="00E506A9" w:rsidP="00E506A9">
      <w:pPr>
        <w:pStyle w:val="outpuy"/>
      </w:pPr>
      <w:r>
        <w:t xml:space="preserve">          </w:t>
      </w: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usermod</w:t>
      </w:r>
      <w:proofErr w:type="spellEnd"/>
      <w:r>
        <w:t xml:space="preserve"> -g wheel $username</w:t>
      </w:r>
    </w:p>
    <w:p w:rsidR="00E506A9" w:rsidRDefault="00E506A9" w:rsidP="00E506A9">
      <w:pPr>
        <w:pStyle w:val="outpuy"/>
      </w:pPr>
      <w:r>
        <w:t xml:space="preserve">        </w:t>
      </w:r>
      <w:proofErr w:type="gramStart"/>
      <w:r>
        <w:t>fi</w:t>
      </w:r>
      <w:proofErr w:type="gramEnd"/>
    </w:p>
    <w:p w:rsidR="00E506A9" w:rsidRDefault="00E506A9" w:rsidP="00E506A9">
      <w:pPr>
        <w:pStyle w:val="outpuy"/>
      </w:pPr>
      <w:r>
        <w:t xml:space="preserve">      </w:t>
      </w:r>
      <w:proofErr w:type="gramStart"/>
      <w:r>
        <w:t>fi</w:t>
      </w:r>
      <w:proofErr w:type="gramEnd"/>
    </w:p>
    <w:p w:rsidR="00E506A9" w:rsidRDefault="00E506A9" w:rsidP="00E506A9">
      <w:pPr>
        <w:pStyle w:val="outpuy"/>
      </w:pPr>
      <w:r>
        <w:t xml:space="preserve">    </w:t>
      </w:r>
      <w:proofErr w:type="spellStart"/>
      <w:proofErr w:type="gramStart"/>
      <w:r>
        <w:t>elif</w:t>
      </w:r>
      <w:proofErr w:type="spellEnd"/>
      <w:proofErr w:type="gramEnd"/>
      <w:r>
        <w:t xml:space="preserve"> [[ $access == Normal || $status == Rejected ]]; then</w:t>
      </w:r>
    </w:p>
    <w:p w:rsidR="00E506A9" w:rsidRDefault="00E506A9" w:rsidP="00E506A9">
      <w:pPr>
        <w:pStyle w:val="outpuy"/>
      </w:pPr>
      <w:r>
        <w:t xml:space="preserve">      </w:t>
      </w: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useradd</w:t>
      </w:r>
      <w:proofErr w:type="spellEnd"/>
      <w:r>
        <w:t xml:space="preserve"> $username</w:t>
      </w:r>
    </w:p>
    <w:p w:rsidR="00E506A9" w:rsidRDefault="00E506A9" w:rsidP="00E506A9">
      <w:pPr>
        <w:pStyle w:val="outpuy"/>
      </w:pPr>
      <w:r>
        <w:t xml:space="preserve">      </w:t>
      </w:r>
      <w:proofErr w:type="spellStart"/>
      <w:proofErr w:type="gramStart"/>
      <w:r>
        <w:t>var</w:t>
      </w:r>
      <w:proofErr w:type="spellEnd"/>
      <w:proofErr w:type="gramEnd"/>
      <w:r>
        <w:t>=$(echo $?)</w:t>
      </w:r>
    </w:p>
    <w:p w:rsidR="00E506A9" w:rsidRDefault="00E506A9" w:rsidP="00E506A9">
      <w:pPr>
        <w:pStyle w:val="outpuy"/>
      </w:pPr>
      <w:r>
        <w:t xml:space="preserve">      </w:t>
      </w:r>
      <w:proofErr w:type="gramStart"/>
      <w:r>
        <w:t>if</w:t>
      </w:r>
      <w:proofErr w:type="gramEnd"/>
      <w:r>
        <w:t xml:space="preserve"> [ $</w:t>
      </w:r>
      <w:proofErr w:type="spellStart"/>
      <w:r>
        <w:t>var</w:t>
      </w:r>
      <w:proofErr w:type="spellEnd"/>
      <w:r>
        <w:t xml:space="preserve"> == 0 ]; then</w:t>
      </w:r>
    </w:p>
    <w:p w:rsidR="00E506A9" w:rsidRDefault="00E506A9" w:rsidP="00E506A9">
      <w:pPr>
        <w:pStyle w:val="outpuy"/>
      </w:pPr>
      <w:r>
        <w:t xml:space="preserve">        </w:t>
      </w:r>
      <w:proofErr w:type="spellStart"/>
      <w:proofErr w:type="gramStart"/>
      <w:r>
        <w:t>sudo</w:t>
      </w:r>
      <w:proofErr w:type="spellEnd"/>
      <w:proofErr w:type="gramEnd"/>
      <w:r>
        <w:t xml:space="preserve"> echo $username:$</w:t>
      </w:r>
      <w:proofErr w:type="spellStart"/>
      <w:r>
        <w:t>passwd</w:t>
      </w:r>
      <w:proofErr w:type="spellEnd"/>
      <w:r>
        <w:t xml:space="preserve"> |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chpasswd</w:t>
      </w:r>
      <w:proofErr w:type="spellEnd"/>
    </w:p>
    <w:p w:rsidR="00E506A9" w:rsidRDefault="00E506A9" w:rsidP="00E506A9">
      <w:pPr>
        <w:pStyle w:val="outpuy"/>
      </w:pPr>
      <w:r>
        <w:t xml:space="preserve">      </w:t>
      </w:r>
      <w:proofErr w:type="spellStart"/>
      <w:proofErr w:type="gramStart"/>
      <w:r>
        <w:t>elif</w:t>
      </w:r>
      <w:proofErr w:type="spellEnd"/>
      <w:proofErr w:type="gramEnd"/>
      <w:r>
        <w:t xml:space="preserve"> [ $</w:t>
      </w:r>
      <w:proofErr w:type="spellStart"/>
      <w:r>
        <w:t>var</w:t>
      </w:r>
      <w:proofErr w:type="spellEnd"/>
      <w:r>
        <w:t xml:space="preserve"> == 9 ]; then</w:t>
      </w:r>
    </w:p>
    <w:p w:rsidR="00E506A9" w:rsidRDefault="00E506A9" w:rsidP="00E506A9">
      <w:pPr>
        <w:pStyle w:val="outpuy"/>
      </w:pPr>
      <w:r>
        <w:t xml:space="preserve">        </w:t>
      </w:r>
      <w:proofErr w:type="gramStart"/>
      <w:r>
        <w:t>group</w:t>
      </w:r>
      <w:proofErr w:type="gramEnd"/>
      <w:r>
        <w:t>=$(</w:t>
      </w:r>
      <w:proofErr w:type="spellStart"/>
      <w:r>
        <w:t>sudo</w:t>
      </w:r>
      <w:proofErr w:type="spellEnd"/>
      <w:r>
        <w:t xml:space="preserve"> id -</w:t>
      </w:r>
      <w:proofErr w:type="spellStart"/>
      <w:r>
        <w:t>nG</w:t>
      </w:r>
      <w:proofErr w:type="spellEnd"/>
      <w:r>
        <w:t xml:space="preserve"> $username)</w:t>
      </w:r>
    </w:p>
    <w:p w:rsidR="00E506A9" w:rsidRDefault="00E506A9" w:rsidP="00E506A9">
      <w:pPr>
        <w:pStyle w:val="outpuy"/>
      </w:pPr>
      <w:r>
        <w:t xml:space="preserve">        </w:t>
      </w:r>
      <w:proofErr w:type="gramStart"/>
      <w:r>
        <w:t>if</w:t>
      </w:r>
      <w:proofErr w:type="gramEnd"/>
      <w:r>
        <w:t xml:space="preserve"> [ $group == wheel ]; then</w:t>
      </w:r>
    </w:p>
    <w:p w:rsidR="00E506A9" w:rsidRDefault="00E506A9" w:rsidP="00E506A9">
      <w:pPr>
        <w:pStyle w:val="outpuy"/>
      </w:pPr>
      <w:r>
        <w:t xml:space="preserve">          </w:t>
      </w: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usermod</w:t>
      </w:r>
      <w:proofErr w:type="spellEnd"/>
      <w:r>
        <w:t xml:space="preserve"> -g $username $username</w:t>
      </w:r>
    </w:p>
    <w:p w:rsidR="00E506A9" w:rsidRDefault="00E506A9" w:rsidP="00E506A9">
      <w:pPr>
        <w:pStyle w:val="outpuy"/>
      </w:pPr>
      <w:r>
        <w:t xml:space="preserve">        </w:t>
      </w:r>
      <w:proofErr w:type="gramStart"/>
      <w:r>
        <w:t>fi</w:t>
      </w:r>
      <w:proofErr w:type="gramEnd"/>
    </w:p>
    <w:p w:rsidR="00E506A9" w:rsidRDefault="00E506A9" w:rsidP="00E506A9">
      <w:pPr>
        <w:pStyle w:val="outpuy"/>
      </w:pPr>
      <w:r>
        <w:t xml:space="preserve">      </w:t>
      </w:r>
      <w:proofErr w:type="gramStart"/>
      <w:r>
        <w:t>fi</w:t>
      </w:r>
      <w:proofErr w:type="gramEnd"/>
    </w:p>
    <w:p w:rsidR="00E506A9" w:rsidRDefault="00E506A9" w:rsidP="00E506A9">
      <w:pPr>
        <w:pStyle w:val="outpuy"/>
      </w:pPr>
      <w:r>
        <w:t xml:space="preserve">    </w:t>
      </w:r>
      <w:proofErr w:type="gramStart"/>
      <w:r>
        <w:t>fi</w:t>
      </w:r>
      <w:proofErr w:type="gramEnd"/>
    </w:p>
    <w:p w:rsidR="00E506A9" w:rsidRDefault="00E506A9" w:rsidP="00E506A9">
      <w:pPr>
        <w:pStyle w:val="outpuy"/>
      </w:pPr>
      <w:r>
        <w:t xml:space="preserve">  </w:t>
      </w:r>
      <w:proofErr w:type="gramStart"/>
      <w:r>
        <w:t>else</w:t>
      </w:r>
      <w:proofErr w:type="gramEnd"/>
    </w:p>
    <w:p w:rsidR="00E506A9" w:rsidRDefault="00E506A9" w:rsidP="00E506A9">
      <w:pPr>
        <w:pStyle w:val="outpuy"/>
      </w:pPr>
      <w:r>
        <w:t xml:space="preserve">    </w:t>
      </w:r>
      <w:proofErr w:type="gramStart"/>
      <w:r>
        <w:t>echo</w:t>
      </w:r>
      <w:proofErr w:type="gramEnd"/>
      <w:r>
        <w:t xml:space="preserve"> "Execution is not for this machine"</w:t>
      </w:r>
    </w:p>
    <w:p w:rsidR="00E506A9" w:rsidRDefault="00E506A9" w:rsidP="00E506A9">
      <w:pPr>
        <w:pStyle w:val="outpuy"/>
      </w:pPr>
      <w:r>
        <w:t xml:space="preserve">  </w:t>
      </w:r>
      <w:proofErr w:type="gramStart"/>
      <w:r>
        <w:t>fi</w:t>
      </w:r>
      <w:proofErr w:type="gramEnd"/>
    </w:p>
    <w:p w:rsidR="00E506A9" w:rsidRDefault="00E506A9" w:rsidP="00E506A9">
      <w:pPr>
        <w:pStyle w:val="outpuy"/>
      </w:pPr>
      <w:proofErr w:type="spellStart"/>
      <w:proofErr w:type="gramStart"/>
      <w:r>
        <w:t>elif</w:t>
      </w:r>
      <w:proofErr w:type="spellEnd"/>
      <w:proofErr w:type="gramEnd"/>
      <w:r>
        <w:t xml:space="preserve"> [ $</w:t>
      </w:r>
      <w:proofErr w:type="spellStart"/>
      <w:r>
        <w:t>nodeostype</w:t>
      </w:r>
      <w:proofErr w:type="spellEnd"/>
      <w:r>
        <w:t xml:space="preserve"> == Ubuntu ]; then</w:t>
      </w:r>
    </w:p>
    <w:p w:rsidR="00E506A9" w:rsidRDefault="00E506A9" w:rsidP="00E506A9">
      <w:pPr>
        <w:pStyle w:val="outpuy"/>
      </w:pPr>
      <w:r>
        <w:t xml:space="preserve">  </w:t>
      </w:r>
      <w:proofErr w:type="gramStart"/>
      <w:r>
        <w:t>if</w:t>
      </w:r>
      <w:proofErr w:type="gramEnd"/>
      <w:r>
        <w:t xml:space="preserve"> [ $</w:t>
      </w:r>
      <w:proofErr w:type="spellStart"/>
      <w:r>
        <w:t>nodehostname</w:t>
      </w:r>
      <w:proofErr w:type="spellEnd"/>
      <w:r>
        <w:t xml:space="preserve"> == $</w:t>
      </w:r>
      <w:proofErr w:type="spellStart"/>
      <w:r>
        <w:t>servername</w:t>
      </w:r>
      <w:proofErr w:type="spellEnd"/>
      <w:r>
        <w:t xml:space="preserve"> ]; then</w:t>
      </w:r>
    </w:p>
    <w:p w:rsidR="00E506A9" w:rsidRDefault="00E506A9" w:rsidP="00E506A9">
      <w:pPr>
        <w:pStyle w:val="outpuy"/>
      </w:pPr>
      <w:r>
        <w:t xml:space="preserve">    </w:t>
      </w:r>
      <w:proofErr w:type="gramStart"/>
      <w:r>
        <w:t>if</w:t>
      </w:r>
      <w:proofErr w:type="gramEnd"/>
      <w:r>
        <w:t xml:space="preserve"> [[ $access == Admin &amp;&amp; $status == Approved ]]; then</w:t>
      </w:r>
    </w:p>
    <w:p w:rsidR="00E506A9" w:rsidRDefault="00E506A9" w:rsidP="00E506A9">
      <w:pPr>
        <w:pStyle w:val="outpuy"/>
      </w:pPr>
      <w:r>
        <w:t xml:space="preserve">      </w:t>
      </w: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useradd</w:t>
      </w:r>
      <w:proofErr w:type="spellEnd"/>
      <w:r>
        <w:t xml:space="preserve"> -s /bin/bash -d /home/$username/ -m $username</w:t>
      </w:r>
    </w:p>
    <w:p w:rsidR="00E506A9" w:rsidRDefault="00E506A9" w:rsidP="00E506A9">
      <w:pPr>
        <w:pStyle w:val="outpuy"/>
      </w:pPr>
      <w:r>
        <w:t xml:space="preserve">      </w:t>
      </w:r>
      <w:proofErr w:type="spellStart"/>
      <w:proofErr w:type="gramStart"/>
      <w:r>
        <w:t>var</w:t>
      </w:r>
      <w:proofErr w:type="spellEnd"/>
      <w:proofErr w:type="gramEnd"/>
      <w:r>
        <w:t>=$(echo $?)</w:t>
      </w:r>
    </w:p>
    <w:p w:rsidR="00E506A9" w:rsidRDefault="00E506A9" w:rsidP="00E506A9">
      <w:pPr>
        <w:pStyle w:val="outpuy"/>
      </w:pPr>
      <w:r>
        <w:t xml:space="preserve">      </w:t>
      </w:r>
      <w:proofErr w:type="gramStart"/>
      <w:r>
        <w:t>if</w:t>
      </w:r>
      <w:proofErr w:type="gramEnd"/>
      <w:r>
        <w:t xml:space="preserve"> [ $</w:t>
      </w:r>
      <w:proofErr w:type="spellStart"/>
      <w:r>
        <w:t>var</w:t>
      </w:r>
      <w:proofErr w:type="spellEnd"/>
      <w:r>
        <w:t xml:space="preserve"> == 0 ]; then</w:t>
      </w:r>
    </w:p>
    <w:p w:rsidR="00E506A9" w:rsidRDefault="00E506A9" w:rsidP="00E506A9">
      <w:pPr>
        <w:pStyle w:val="outpuy"/>
      </w:pPr>
      <w:r>
        <w:t xml:space="preserve">        </w:t>
      </w: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usermod</w:t>
      </w:r>
      <w:proofErr w:type="spellEnd"/>
      <w:r>
        <w:t xml:space="preserve"> -g </w:t>
      </w:r>
      <w:proofErr w:type="spellStart"/>
      <w:r>
        <w:t>sudo</w:t>
      </w:r>
      <w:proofErr w:type="spellEnd"/>
      <w:r>
        <w:t xml:space="preserve"> $username</w:t>
      </w:r>
    </w:p>
    <w:p w:rsidR="00E506A9" w:rsidRDefault="00E506A9" w:rsidP="00E506A9">
      <w:pPr>
        <w:pStyle w:val="outpuy"/>
      </w:pPr>
      <w:r>
        <w:t xml:space="preserve">        </w:t>
      </w:r>
      <w:proofErr w:type="spellStart"/>
      <w:proofErr w:type="gramStart"/>
      <w:r>
        <w:t>sudo</w:t>
      </w:r>
      <w:proofErr w:type="spellEnd"/>
      <w:proofErr w:type="gramEnd"/>
      <w:r>
        <w:t xml:space="preserve"> echo $username:$</w:t>
      </w:r>
      <w:proofErr w:type="spellStart"/>
      <w:r>
        <w:t>passwd</w:t>
      </w:r>
      <w:proofErr w:type="spellEnd"/>
      <w:r>
        <w:t xml:space="preserve"> |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chpasswd</w:t>
      </w:r>
      <w:proofErr w:type="spellEnd"/>
    </w:p>
    <w:p w:rsidR="00E506A9" w:rsidRDefault="00E506A9" w:rsidP="00E506A9">
      <w:pPr>
        <w:pStyle w:val="outpuy"/>
      </w:pPr>
      <w:r>
        <w:t xml:space="preserve">      </w:t>
      </w:r>
      <w:proofErr w:type="spellStart"/>
      <w:proofErr w:type="gramStart"/>
      <w:r>
        <w:t>elif</w:t>
      </w:r>
      <w:proofErr w:type="spellEnd"/>
      <w:proofErr w:type="gramEnd"/>
      <w:r>
        <w:t xml:space="preserve"> [ $</w:t>
      </w:r>
      <w:proofErr w:type="spellStart"/>
      <w:r>
        <w:t>var</w:t>
      </w:r>
      <w:proofErr w:type="spellEnd"/>
      <w:r>
        <w:t xml:space="preserve"> == 9 ]; then</w:t>
      </w:r>
    </w:p>
    <w:p w:rsidR="00E506A9" w:rsidRDefault="00E506A9" w:rsidP="00E506A9">
      <w:pPr>
        <w:pStyle w:val="outpuy"/>
      </w:pPr>
      <w:r>
        <w:t xml:space="preserve">        </w:t>
      </w:r>
      <w:proofErr w:type="gramStart"/>
      <w:r>
        <w:t>group</w:t>
      </w:r>
      <w:proofErr w:type="gramEnd"/>
      <w:r>
        <w:t>=$(</w:t>
      </w:r>
      <w:proofErr w:type="spellStart"/>
      <w:r>
        <w:t>sudo</w:t>
      </w:r>
      <w:proofErr w:type="spellEnd"/>
      <w:r>
        <w:t xml:space="preserve"> id -</w:t>
      </w:r>
      <w:proofErr w:type="spellStart"/>
      <w:r>
        <w:t>nG</w:t>
      </w:r>
      <w:proofErr w:type="spellEnd"/>
      <w:r>
        <w:t xml:space="preserve"> $username)</w:t>
      </w:r>
    </w:p>
    <w:p w:rsidR="00E506A9" w:rsidRDefault="00E506A9" w:rsidP="00E506A9">
      <w:pPr>
        <w:pStyle w:val="outpuy"/>
      </w:pPr>
      <w:r>
        <w:t xml:space="preserve">        </w:t>
      </w:r>
      <w:proofErr w:type="gramStart"/>
      <w:r>
        <w:t>if</w:t>
      </w:r>
      <w:proofErr w:type="gramEnd"/>
      <w:r>
        <w:t xml:space="preserve"> [ $group != </w:t>
      </w:r>
      <w:proofErr w:type="spellStart"/>
      <w:r>
        <w:t>sudo</w:t>
      </w:r>
      <w:proofErr w:type="spellEnd"/>
      <w:r>
        <w:t xml:space="preserve"> ]; then</w:t>
      </w:r>
    </w:p>
    <w:p w:rsidR="00E506A9" w:rsidRDefault="00E506A9" w:rsidP="00E506A9">
      <w:pPr>
        <w:pStyle w:val="outpuy"/>
      </w:pPr>
      <w:r>
        <w:t xml:space="preserve">          </w:t>
      </w: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usermod</w:t>
      </w:r>
      <w:proofErr w:type="spellEnd"/>
      <w:r>
        <w:t xml:space="preserve"> -g </w:t>
      </w:r>
      <w:proofErr w:type="spellStart"/>
      <w:r>
        <w:t>sudo</w:t>
      </w:r>
      <w:proofErr w:type="spellEnd"/>
      <w:r>
        <w:t xml:space="preserve"> $username</w:t>
      </w:r>
    </w:p>
    <w:p w:rsidR="00E506A9" w:rsidRDefault="00E506A9" w:rsidP="00E506A9">
      <w:pPr>
        <w:pStyle w:val="outpuy"/>
      </w:pPr>
      <w:r>
        <w:t xml:space="preserve">        </w:t>
      </w:r>
      <w:proofErr w:type="gramStart"/>
      <w:r>
        <w:t>fi</w:t>
      </w:r>
      <w:proofErr w:type="gramEnd"/>
    </w:p>
    <w:p w:rsidR="00E506A9" w:rsidRDefault="00E506A9" w:rsidP="00E506A9">
      <w:pPr>
        <w:pStyle w:val="outpuy"/>
      </w:pPr>
      <w:r>
        <w:t xml:space="preserve">      </w:t>
      </w:r>
      <w:proofErr w:type="gramStart"/>
      <w:r>
        <w:t>fi</w:t>
      </w:r>
      <w:proofErr w:type="gramEnd"/>
    </w:p>
    <w:p w:rsidR="00E506A9" w:rsidRDefault="00E506A9" w:rsidP="00E506A9">
      <w:pPr>
        <w:pStyle w:val="outpuy"/>
      </w:pPr>
      <w:r>
        <w:t xml:space="preserve">    </w:t>
      </w:r>
      <w:proofErr w:type="spellStart"/>
      <w:proofErr w:type="gramStart"/>
      <w:r>
        <w:t>elif</w:t>
      </w:r>
      <w:proofErr w:type="spellEnd"/>
      <w:proofErr w:type="gramEnd"/>
      <w:r>
        <w:t xml:space="preserve"> [[ $access == Normal || $status == Rejected ]]; then</w:t>
      </w:r>
    </w:p>
    <w:p w:rsidR="00E506A9" w:rsidRDefault="00E506A9" w:rsidP="00E506A9">
      <w:pPr>
        <w:pStyle w:val="outpuy"/>
      </w:pPr>
      <w:r>
        <w:t xml:space="preserve">      </w:t>
      </w: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useradd</w:t>
      </w:r>
      <w:proofErr w:type="spellEnd"/>
      <w:r>
        <w:t xml:space="preserve"> -s /bin/bash -d /home/$username/ -m $username</w:t>
      </w:r>
    </w:p>
    <w:p w:rsidR="00E506A9" w:rsidRDefault="00E506A9" w:rsidP="00E506A9">
      <w:pPr>
        <w:pStyle w:val="outpuy"/>
      </w:pPr>
      <w:r>
        <w:t xml:space="preserve">      </w:t>
      </w:r>
      <w:proofErr w:type="spellStart"/>
      <w:proofErr w:type="gramStart"/>
      <w:r>
        <w:t>var</w:t>
      </w:r>
      <w:proofErr w:type="spellEnd"/>
      <w:proofErr w:type="gramEnd"/>
      <w:r>
        <w:t>=$(echo $?)</w:t>
      </w:r>
    </w:p>
    <w:p w:rsidR="00E506A9" w:rsidRDefault="00E506A9" w:rsidP="00E506A9">
      <w:pPr>
        <w:pStyle w:val="outpuy"/>
      </w:pPr>
      <w:r>
        <w:t xml:space="preserve">      </w:t>
      </w:r>
      <w:proofErr w:type="gramStart"/>
      <w:r>
        <w:t>if</w:t>
      </w:r>
      <w:proofErr w:type="gramEnd"/>
      <w:r>
        <w:t xml:space="preserve"> [ $</w:t>
      </w:r>
      <w:proofErr w:type="spellStart"/>
      <w:r>
        <w:t>var</w:t>
      </w:r>
      <w:proofErr w:type="spellEnd"/>
      <w:r>
        <w:t xml:space="preserve"> == 0 ]; then</w:t>
      </w:r>
    </w:p>
    <w:p w:rsidR="00E506A9" w:rsidRDefault="00E506A9" w:rsidP="00E506A9">
      <w:pPr>
        <w:pStyle w:val="outpuy"/>
      </w:pPr>
      <w:r>
        <w:t xml:space="preserve">        </w:t>
      </w:r>
      <w:proofErr w:type="spellStart"/>
      <w:proofErr w:type="gramStart"/>
      <w:r>
        <w:t>sudo</w:t>
      </w:r>
      <w:proofErr w:type="spellEnd"/>
      <w:proofErr w:type="gramEnd"/>
      <w:r>
        <w:t xml:space="preserve"> echo $username:$</w:t>
      </w:r>
      <w:proofErr w:type="spellStart"/>
      <w:r>
        <w:t>passwd</w:t>
      </w:r>
      <w:proofErr w:type="spellEnd"/>
      <w:r>
        <w:t xml:space="preserve"> |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chpasswd</w:t>
      </w:r>
      <w:proofErr w:type="spellEnd"/>
    </w:p>
    <w:p w:rsidR="00E506A9" w:rsidRDefault="00E506A9" w:rsidP="00E506A9">
      <w:pPr>
        <w:pStyle w:val="outpuy"/>
      </w:pPr>
      <w:r>
        <w:t xml:space="preserve">      </w:t>
      </w:r>
      <w:proofErr w:type="spellStart"/>
      <w:proofErr w:type="gramStart"/>
      <w:r>
        <w:t>elif</w:t>
      </w:r>
      <w:proofErr w:type="spellEnd"/>
      <w:proofErr w:type="gramEnd"/>
      <w:r>
        <w:t xml:space="preserve"> [ $</w:t>
      </w:r>
      <w:proofErr w:type="spellStart"/>
      <w:r>
        <w:t>var</w:t>
      </w:r>
      <w:proofErr w:type="spellEnd"/>
      <w:r>
        <w:t xml:space="preserve"> == 9 ]; then</w:t>
      </w:r>
    </w:p>
    <w:p w:rsidR="00E506A9" w:rsidRDefault="00E506A9" w:rsidP="00E506A9">
      <w:pPr>
        <w:pStyle w:val="outpuy"/>
      </w:pPr>
      <w:r>
        <w:t xml:space="preserve">        </w:t>
      </w:r>
      <w:proofErr w:type="gramStart"/>
      <w:r>
        <w:t>group</w:t>
      </w:r>
      <w:proofErr w:type="gramEnd"/>
      <w:r>
        <w:t>=$(</w:t>
      </w:r>
      <w:proofErr w:type="spellStart"/>
      <w:r>
        <w:t>sudo</w:t>
      </w:r>
      <w:proofErr w:type="spellEnd"/>
      <w:r>
        <w:t xml:space="preserve"> id -</w:t>
      </w:r>
      <w:proofErr w:type="spellStart"/>
      <w:r>
        <w:t>nG</w:t>
      </w:r>
      <w:proofErr w:type="spellEnd"/>
      <w:r>
        <w:t xml:space="preserve"> $username)</w:t>
      </w:r>
    </w:p>
    <w:p w:rsidR="00E506A9" w:rsidRDefault="00E506A9" w:rsidP="00E506A9">
      <w:pPr>
        <w:pStyle w:val="outpuy"/>
      </w:pPr>
      <w:r>
        <w:t xml:space="preserve">        </w:t>
      </w:r>
      <w:proofErr w:type="gramStart"/>
      <w:r>
        <w:t>if</w:t>
      </w:r>
      <w:proofErr w:type="gramEnd"/>
      <w:r>
        <w:t xml:space="preserve"> [ $group == </w:t>
      </w:r>
      <w:proofErr w:type="spellStart"/>
      <w:r>
        <w:t>sudo</w:t>
      </w:r>
      <w:proofErr w:type="spellEnd"/>
      <w:r>
        <w:t xml:space="preserve"> ]; then</w:t>
      </w:r>
    </w:p>
    <w:p w:rsidR="00E506A9" w:rsidRDefault="00E506A9" w:rsidP="00E506A9">
      <w:pPr>
        <w:pStyle w:val="outpuy"/>
      </w:pPr>
      <w:r>
        <w:t xml:space="preserve">          </w:t>
      </w: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usermod</w:t>
      </w:r>
      <w:proofErr w:type="spellEnd"/>
      <w:r>
        <w:t xml:space="preserve"> -g $username $username</w:t>
      </w:r>
    </w:p>
    <w:p w:rsidR="00E506A9" w:rsidRDefault="00E506A9" w:rsidP="00E506A9">
      <w:pPr>
        <w:pStyle w:val="outpuy"/>
      </w:pPr>
      <w:r>
        <w:t xml:space="preserve">        </w:t>
      </w:r>
      <w:proofErr w:type="gramStart"/>
      <w:r>
        <w:t>fi</w:t>
      </w:r>
      <w:proofErr w:type="gramEnd"/>
    </w:p>
    <w:p w:rsidR="00E506A9" w:rsidRDefault="00E506A9" w:rsidP="00E506A9">
      <w:pPr>
        <w:pStyle w:val="outpuy"/>
      </w:pPr>
      <w:r>
        <w:t xml:space="preserve">      </w:t>
      </w:r>
      <w:proofErr w:type="gramStart"/>
      <w:r>
        <w:t>fi</w:t>
      </w:r>
      <w:proofErr w:type="gramEnd"/>
    </w:p>
    <w:p w:rsidR="00E506A9" w:rsidRDefault="00E506A9" w:rsidP="00E506A9">
      <w:pPr>
        <w:pStyle w:val="outpuy"/>
      </w:pPr>
      <w:r>
        <w:t xml:space="preserve">    </w:t>
      </w:r>
      <w:proofErr w:type="gramStart"/>
      <w:r>
        <w:t>fi</w:t>
      </w:r>
      <w:proofErr w:type="gramEnd"/>
    </w:p>
    <w:p w:rsidR="00E506A9" w:rsidRDefault="00E506A9" w:rsidP="00E506A9">
      <w:pPr>
        <w:pStyle w:val="outpuy"/>
      </w:pPr>
      <w:r>
        <w:t xml:space="preserve">  </w:t>
      </w:r>
      <w:proofErr w:type="gramStart"/>
      <w:r>
        <w:t>else</w:t>
      </w:r>
      <w:proofErr w:type="gramEnd"/>
    </w:p>
    <w:p w:rsidR="00E506A9" w:rsidRDefault="00E506A9" w:rsidP="00E506A9">
      <w:pPr>
        <w:pStyle w:val="outpuy"/>
      </w:pPr>
      <w:r>
        <w:t xml:space="preserve">    </w:t>
      </w:r>
      <w:proofErr w:type="gramStart"/>
      <w:r>
        <w:t>echo</w:t>
      </w:r>
      <w:proofErr w:type="gramEnd"/>
      <w:r>
        <w:t xml:space="preserve"> "Execution is not for this machine"</w:t>
      </w:r>
    </w:p>
    <w:p w:rsidR="00E506A9" w:rsidRDefault="00E506A9" w:rsidP="00E506A9">
      <w:pPr>
        <w:pStyle w:val="outpuy"/>
      </w:pPr>
      <w:r>
        <w:t xml:space="preserve">  </w:t>
      </w:r>
      <w:proofErr w:type="gramStart"/>
      <w:r>
        <w:t>fi</w:t>
      </w:r>
      <w:proofErr w:type="gramEnd"/>
    </w:p>
    <w:p w:rsidR="00E506A9" w:rsidRDefault="00E506A9" w:rsidP="00E506A9">
      <w:pPr>
        <w:pStyle w:val="outpuy"/>
      </w:pPr>
      <w:proofErr w:type="gramStart"/>
      <w:r>
        <w:t>fi</w:t>
      </w:r>
      <w:proofErr w:type="gramEnd"/>
    </w:p>
    <w:p w:rsidR="00E506A9" w:rsidRDefault="00E506A9" w:rsidP="00E506A9">
      <w:pPr>
        <w:pStyle w:val="outpuy"/>
      </w:pPr>
      <w:proofErr w:type="gramStart"/>
      <w:r>
        <w:lastRenderedPageBreak/>
        <w:t>echo</w:t>
      </w:r>
      <w:proofErr w:type="gramEnd"/>
      <w:r>
        <w:t xml:space="preserve"> "</w:t>
      </w:r>
      <w:proofErr w:type="spellStart"/>
      <w:r>
        <w:t>var</w:t>
      </w:r>
      <w:proofErr w:type="spellEnd"/>
      <w:r>
        <w:t>=$</w:t>
      </w:r>
      <w:proofErr w:type="spellStart"/>
      <w:r>
        <w:t>var</w:t>
      </w:r>
      <w:proofErr w:type="spellEnd"/>
      <w:r>
        <w:t>"</w:t>
      </w:r>
    </w:p>
    <w:p w:rsidR="00E506A9" w:rsidRDefault="00E506A9" w:rsidP="00E506A9">
      <w:pPr>
        <w:pStyle w:val="outpuy"/>
      </w:pPr>
      <w:proofErr w:type="gramStart"/>
      <w:r>
        <w:t>echo</w:t>
      </w:r>
      <w:proofErr w:type="gramEnd"/>
      <w:r>
        <w:t xml:space="preserve"> "group=$group"</w:t>
      </w:r>
    </w:p>
    <w:p w:rsidR="00E506A9" w:rsidRDefault="00E506A9" w:rsidP="00E506A9">
      <w:pPr>
        <w:pStyle w:val="outpuy"/>
      </w:pPr>
    </w:p>
    <w:p w:rsidR="00E506A9" w:rsidRDefault="00E506A9" w:rsidP="00170AF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163F056E" wp14:editId="027EAD3D">
            <wp:extent cx="6115050" cy="249936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6A9" w:rsidRDefault="00E506A9" w:rsidP="00170AF4">
      <w:pPr>
        <w:rPr>
          <w:rFonts w:cs="Calibri"/>
          <w:szCs w:val="24"/>
        </w:rPr>
      </w:pPr>
    </w:p>
    <w:p w:rsidR="00E506A9" w:rsidRDefault="00E506A9" w:rsidP="00170AF4">
      <w:pPr>
        <w:rPr>
          <w:rFonts w:cs="Calibri"/>
          <w:szCs w:val="24"/>
        </w:rPr>
      </w:pPr>
    </w:p>
    <w:p w:rsidR="00E506A9" w:rsidRDefault="00E506A9" w:rsidP="00170AF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3BB2D35C" wp14:editId="3CE377C8">
            <wp:extent cx="6115050" cy="377507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6A9" w:rsidRDefault="00E506A9" w:rsidP="00170AF4">
      <w:pPr>
        <w:rPr>
          <w:rFonts w:cs="Calibri"/>
          <w:szCs w:val="24"/>
        </w:rPr>
      </w:pPr>
      <w:r>
        <w:rPr>
          <w:rFonts w:cs="Calibri"/>
          <w:szCs w:val="24"/>
        </w:rPr>
        <w:t>Nodes,</w:t>
      </w:r>
    </w:p>
    <w:p w:rsidR="00E506A9" w:rsidRDefault="00E506A9" w:rsidP="00170AF4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66F46F43" wp14:editId="77E5FB21">
            <wp:extent cx="6115050" cy="358965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6A9" w:rsidRDefault="00E506A9" w:rsidP="00170AF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6801C260" wp14:editId="4A544E30">
            <wp:extent cx="6115050" cy="1821815"/>
            <wp:effectExtent l="0" t="0" r="0" b="698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6A9" w:rsidRDefault="00E506A9" w:rsidP="00170AF4">
      <w:pPr>
        <w:rPr>
          <w:rFonts w:cs="Calibri"/>
          <w:szCs w:val="24"/>
        </w:rPr>
      </w:pPr>
      <w:r>
        <w:rPr>
          <w:rFonts w:cs="Calibri"/>
          <w:szCs w:val="24"/>
        </w:rPr>
        <w:t>Click create,</w:t>
      </w:r>
    </w:p>
    <w:p w:rsidR="00E506A9" w:rsidRDefault="00E506A9" w:rsidP="00170AF4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Open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 xml:space="preserve"> terminal,</w:t>
      </w:r>
    </w:p>
    <w:p w:rsidR="00E506A9" w:rsidRDefault="00E506A9" w:rsidP="00E506A9">
      <w:pPr>
        <w:pStyle w:val="outpuy"/>
      </w:pPr>
      <w:r>
        <w:t>[</w:t>
      </w:r>
      <w:proofErr w:type="spellStart"/>
      <w:r>
        <w:t>root@rundeck</w:t>
      </w:r>
      <w:proofErr w:type="spellEnd"/>
      <w:r>
        <w:t xml:space="preserve"> ~]# </w:t>
      </w:r>
      <w:proofErr w:type="gramStart"/>
      <w:r>
        <w:t>cd</w:t>
      </w:r>
      <w:proofErr w:type="gramEnd"/>
      <w:r>
        <w:t xml:space="preserve">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</w:p>
    <w:p w:rsidR="00E506A9" w:rsidRDefault="00E506A9" w:rsidP="00E506A9">
      <w:pPr>
        <w:pStyle w:val="outpuy"/>
      </w:pPr>
      <w:r>
        <w:t>[</w:t>
      </w:r>
      <w:proofErr w:type="spellStart"/>
      <w:r>
        <w:t>root@rundeck</w:t>
      </w:r>
      <w:proofErr w:type="spellEnd"/>
      <w:r>
        <w:t xml:space="preserve"> </w:t>
      </w:r>
      <w:proofErr w:type="spellStart"/>
      <w:r>
        <w:t>rundeck</w:t>
      </w:r>
      <w:proofErr w:type="spellEnd"/>
      <w:r>
        <w:t xml:space="preserve">]# </w:t>
      </w:r>
      <w:proofErr w:type="spellStart"/>
      <w:proofErr w:type="gramStart"/>
      <w:r>
        <w:t>mkdir</w:t>
      </w:r>
      <w:proofErr w:type="spellEnd"/>
      <w:proofErr w:type="gramEnd"/>
      <w:r>
        <w:t xml:space="preserve"> </w:t>
      </w:r>
      <w:proofErr w:type="spellStart"/>
      <w:r>
        <w:t>usercreationapprove</w:t>
      </w:r>
      <w:proofErr w:type="spellEnd"/>
    </w:p>
    <w:p w:rsidR="00E506A9" w:rsidRDefault="00E506A9" w:rsidP="00E506A9">
      <w:pPr>
        <w:pStyle w:val="outpuy"/>
      </w:pPr>
      <w:r w:rsidRPr="00E506A9">
        <w:t>[</w:t>
      </w:r>
      <w:proofErr w:type="spellStart"/>
      <w:r w:rsidRPr="00E506A9">
        <w:t>root@rundeck</w:t>
      </w:r>
      <w:proofErr w:type="spellEnd"/>
      <w:r w:rsidRPr="00E506A9">
        <w:t xml:space="preserve"> </w:t>
      </w:r>
      <w:proofErr w:type="spellStart"/>
      <w:r w:rsidRPr="00E506A9">
        <w:t>rundeck</w:t>
      </w:r>
      <w:proofErr w:type="spellEnd"/>
      <w:r w:rsidRPr="00E506A9">
        <w:t xml:space="preserve">]# </w:t>
      </w:r>
      <w:proofErr w:type="gramStart"/>
      <w:r w:rsidRPr="00E506A9">
        <w:t>cd</w:t>
      </w:r>
      <w:proofErr w:type="gramEnd"/>
      <w:r w:rsidRPr="00E506A9">
        <w:t xml:space="preserve"> </w:t>
      </w:r>
      <w:proofErr w:type="spellStart"/>
      <w:r w:rsidRPr="00E506A9">
        <w:t>usercreationapprove</w:t>
      </w:r>
      <w:proofErr w:type="spellEnd"/>
    </w:p>
    <w:p w:rsidR="00E506A9" w:rsidRDefault="00E506A9" w:rsidP="00E506A9">
      <w:pPr>
        <w:pStyle w:val="outpuy"/>
      </w:pPr>
      <w:r>
        <w:t>[</w:t>
      </w:r>
      <w:proofErr w:type="spellStart"/>
      <w:r>
        <w:t>root@rundeck</w:t>
      </w:r>
      <w:proofErr w:type="spellEnd"/>
      <w:r>
        <w:t xml:space="preserve"> </w:t>
      </w:r>
      <w:proofErr w:type="spellStart"/>
      <w:r>
        <w:t>usercreationapprove</w:t>
      </w:r>
      <w:proofErr w:type="spellEnd"/>
      <w:r>
        <w:t xml:space="preserve">]# </w:t>
      </w:r>
      <w:proofErr w:type="gramStart"/>
      <w:r>
        <w:t>cat</w:t>
      </w:r>
      <w:proofErr w:type="gramEnd"/>
      <w:r>
        <w:t xml:space="preserve"> usercreation.sh</w:t>
      </w:r>
    </w:p>
    <w:p w:rsidR="00E506A9" w:rsidRDefault="00E506A9" w:rsidP="00E506A9">
      <w:pPr>
        <w:pStyle w:val="outpuy"/>
      </w:pPr>
      <w:proofErr w:type="gramStart"/>
      <w:r>
        <w:t>issue=</w:t>
      </w:r>
      <w:proofErr w:type="gramEnd"/>
      <w:r>
        <w:t>ADMINACCES-8</w:t>
      </w:r>
    </w:p>
    <w:p w:rsidR="00E506A9" w:rsidRDefault="00E506A9" w:rsidP="00E506A9">
      <w:pPr>
        <w:pStyle w:val="outpuy"/>
      </w:pPr>
      <w:r>
        <w:t>server=$(java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>/atlassian-cli-9.0.0/lib/acli-9.0.0.jar --server http://jiraservicedesk.zippyops.com:8080 --user "admin" --password "</w:t>
      </w:r>
      <w:proofErr w:type="spellStart"/>
      <w:r>
        <w:t>zippyops</w:t>
      </w:r>
      <w:proofErr w:type="spellEnd"/>
      <w:r>
        <w:t xml:space="preserve">" --action </w:t>
      </w:r>
      <w:proofErr w:type="spellStart"/>
      <w:r>
        <w:t>getFieldValue</w:t>
      </w:r>
      <w:proofErr w:type="spellEnd"/>
      <w:r>
        <w:t xml:space="preserve">  --issue "$issue"  --field "Server" | tail -1)</w:t>
      </w:r>
    </w:p>
    <w:p w:rsidR="00E506A9" w:rsidRDefault="00E506A9" w:rsidP="00E506A9">
      <w:pPr>
        <w:pStyle w:val="outpuy"/>
      </w:pPr>
      <w:r>
        <w:t>user=$(java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>/atlassian-cli-9.0.0/lib/acli-9.0.0.jar --server http://jiraservicedesk.zippyops.com:8080 --user "admin" --password "</w:t>
      </w:r>
      <w:proofErr w:type="spellStart"/>
      <w:r>
        <w:t>zippyops</w:t>
      </w:r>
      <w:proofErr w:type="spellEnd"/>
      <w:r>
        <w:t xml:space="preserve">" --action </w:t>
      </w:r>
      <w:proofErr w:type="spellStart"/>
      <w:r>
        <w:t>getFieldValue</w:t>
      </w:r>
      <w:proofErr w:type="spellEnd"/>
      <w:r>
        <w:t xml:space="preserve">  --issue "$issue"  --field "</w:t>
      </w:r>
      <w:proofErr w:type="spellStart"/>
      <w:r>
        <w:t>UserName</w:t>
      </w:r>
      <w:proofErr w:type="spellEnd"/>
      <w:r>
        <w:t>" | tail -1)</w:t>
      </w:r>
    </w:p>
    <w:p w:rsidR="00E506A9" w:rsidRDefault="00E506A9" w:rsidP="00E506A9">
      <w:pPr>
        <w:pStyle w:val="outpuy"/>
      </w:pPr>
      <w:r>
        <w:t>mail=$(java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>/atlassian-cli-9.0.0/lib/acli-9.0.0.jar --server http://jiraservicedesk.zippyops.com:8080 --user "admin" --password "</w:t>
      </w:r>
      <w:proofErr w:type="spellStart"/>
      <w:r>
        <w:t>zippyops</w:t>
      </w:r>
      <w:proofErr w:type="spellEnd"/>
      <w:r>
        <w:t xml:space="preserve">" --action </w:t>
      </w:r>
      <w:proofErr w:type="spellStart"/>
      <w:r>
        <w:t>getFieldValue</w:t>
      </w:r>
      <w:proofErr w:type="spellEnd"/>
      <w:r>
        <w:t xml:space="preserve">  --issue "$issue"  --field "Mail-Id" | tail -1)</w:t>
      </w:r>
    </w:p>
    <w:p w:rsidR="00E506A9" w:rsidRDefault="00E506A9" w:rsidP="00E506A9">
      <w:pPr>
        <w:pStyle w:val="outpuy"/>
      </w:pPr>
      <w:proofErr w:type="gramStart"/>
      <w:r>
        <w:t>pass</w:t>
      </w:r>
      <w:proofErr w:type="gramEnd"/>
      <w:r>
        <w:t>=$(</w:t>
      </w:r>
      <w:proofErr w:type="spellStart"/>
      <w:r>
        <w:t>openssl</w:t>
      </w:r>
      <w:proofErr w:type="spellEnd"/>
      <w:r>
        <w:t xml:space="preserve"> rand -base64 8)</w:t>
      </w:r>
    </w:p>
    <w:p w:rsidR="00E506A9" w:rsidRDefault="00E506A9" w:rsidP="00E506A9">
      <w:pPr>
        <w:pStyle w:val="outpuy"/>
      </w:pPr>
      <w:r>
        <w:lastRenderedPageBreak/>
        <w:t>access=$(java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>/atlassian-cli-9.0.0/lib/acli-9.0.0.jar --server http://jiraservicedesk.zippyops.com:8080 --user "admin" --password "</w:t>
      </w:r>
      <w:proofErr w:type="spellStart"/>
      <w:r>
        <w:t>zippyops</w:t>
      </w:r>
      <w:proofErr w:type="spellEnd"/>
      <w:r>
        <w:t xml:space="preserve">" --action </w:t>
      </w:r>
      <w:proofErr w:type="spellStart"/>
      <w:r>
        <w:t>getFieldValue</w:t>
      </w:r>
      <w:proofErr w:type="spellEnd"/>
      <w:r>
        <w:t xml:space="preserve">  --issue "$issue"  --field "Access" | tail -1)</w:t>
      </w:r>
    </w:p>
    <w:p w:rsidR="00E506A9" w:rsidRDefault="00E506A9" w:rsidP="00E506A9">
      <w:pPr>
        <w:pStyle w:val="outpuy"/>
      </w:pPr>
      <w:r>
        <w:t>status=$(java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>/atlassian-cli-9.0.0/lib/acli-9.0.0.jar --server http://jiraservicedesk.zippyops.com:8080 --user "admin" --password "</w:t>
      </w:r>
      <w:proofErr w:type="spellStart"/>
      <w:r>
        <w:t>zippyops</w:t>
      </w:r>
      <w:proofErr w:type="spellEnd"/>
      <w:r>
        <w:t xml:space="preserve">" --action </w:t>
      </w:r>
      <w:proofErr w:type="spellStart"/>
      <w:r>
        <w:t>getFieldValue</w:t>
      </w:r>
      <w:proofErr w:type="spellEnd"/>
      <w:r>
        <w:t xml:space="preserve">  --issue "$issue"  --field "Status" | tail -1)</w:t>
      </w:r>
    </w:p>
    <w:p w:rsidR="00E506A9" w:rsidRDefault="00E506A9" w:rsidP="00E506A9">
      <w:pPr>
        <w:pStyle w:val="outpuy"/>
      </w:pPr>
    </w:p>
    <w:p w:rsidR="00E506A9" w:rsidRDefault="00E506A9" w:rsidP="00E506A9">
      <w:pPr>
        <w:pStyle w:val="outpuy"/>
      </w:pPr>
      <w:proofErr w:type="gramStart"/>
      <w:r>
        <w:t>echo</w:t>
      </w:r>
      <w:proofErr w:type="gramEnd"/>
      <w:r>
        <w:t xml:space="preserve"> "server=$server"</w:t>
      </w:r>
    </w:p>
    <w:p w:rsidR="00E506A9" w:rsidRDefault="00E506A9" w:rsidP="00E506A9">
      <w:pPr>
        <w:pStyle w:val="outpuy"/>
      </w:pPr>
      <w:proofErr w:type="gramStart"/>
      <w:r>
        <w:t>echo</w:t>
      </w:r>
      <w:proofErr w:type="gramEnd"/>
      <w:r>
        <w:t xml:space="preserve"> "username=$user"</w:t>
      </w:r>
    </w:p>
    <w:p w:rsidR="00E506A9" w:rsidRDefault="00E506A9" w:rsidP="00E506A9">
      <w:pPr>
        <w:pStyle w:val="outpuy"/>
      </w:pPr>
      <w:proofErr w:type="gramStart"/>
      <w:r>
        <w:t>echo</w:t>
      </w:r>
      <w:proofErr w:type="gramEnd"/>
      <w:r>
        <w:t xml:space="preserve"> "mail=$mail"</w:t>
      </w:r>
    </w:p>
    <w:p w:rsidR="00E506A9" w:rsidRDefault="00E506A9" w:rsidP="00E506A9">
      <w:pPr>
        <w:pStyle w:val="outpuy"/>
      </w:pPr>
      <w:proofErr w:type="gramStart"/>
      <w:r>
        <w:t>echo</w:t>
      </w:r>
      <w:proofErr w:type="gramEnd"/>
      <w:r>
        <w:t xml:space="preserve"> "</w:t>
      </w:r>
      <w:proofErr w:type="spellStart"/>
      <w:r>
        <w:t>passwd</w:t>
      </w:r>
      <w:proofErr w:type="spellEnd"/>
      <w:r>
        <w:t>=$pass"</w:t>
      </w:r>
    </w:p>
    <w:p w:rsidR="00E506A9" w:rsidRDefault="00E506A9" w:rsidP="00E506A9">
      <w:pPr>
        <w:pStyle w:val="outpuy"/>
      </w:pPr>
      <w:proofErr w:type="gramStart"/>
      <w:r>
        <w:t>echo</w:t>
      </w:r>
      <w:proofErr w:type="gramEnd"/>
      <w:r>
        <w:t xml:space="preserve"> "access=$access"</w:t>
      </w:r>
    </w:p>
    <w:p w:rsidR="00E506A9" w:rsidRDefault="00E506A9" w:rsidP="00E506A9">
      <w:pPr>
        <w:pStyle w:val="outpuy"/>
      </w:pPr>
      <w:proofErr w:type="gramStart"/>
      <w:r>
        <w:t>echo</w:t>
      </w:r>
      <w:proofErr w:type="gramEnd"/>
      <w:r>
        <w:t xml:space="preserve"> "status=$status"</w:t>
      </w:r>
    </w:p>
    <w:p w:rsidR="00E506A9" w:rsidRDefault="00E506A9" w:rsidP="00E506A9">
      <w:pPr>
        <w:pStyle w:val="outpuy"/>
      </w:pPr>
    </w:p>
    <w:p w:rsidR="00E506A9" w:rsidRDefault="00E506A9" w:rsidP="00E506A9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"3c\$</w:t>
      </w:r>
      <w:proofErr w:type="spellStart"/>
      <w:r>
        <w:t>servername</w:t>
      </w:r>
      <w:proofErr w:type="spellEnd"/>
      <w:r>
        <w:t xml:space="preserve">='$server'" </w:t>
      </w:r>
      <w:proofErr w:type="spellStart"/>
      <w:r>
        <w:t>usercreationapprove</w:t>
      </w:r>
      <w:proofErr w:type="spellEnd"/>
      <w:r>
        <w:t>/winusercreation.ps1</w:t>
      </w:r>
    </w:p>
    <w:p w:rsidR="00E506A9" w:rsidRDefault="00E506A9" w:rsidP="00E506A9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"4c\$username='$user'" </w:t>
      </w:r>
      <w:proofErr w:type="spellStart"/>
      <w:r>
        <w:t>usercreationapprove</w:t>
      </w:r>
      <w:proofErr w:type="spellEnd"/>
      <w:r>
        <w:t>/winusercreation.ps1</w:t>
      </w:r>
    </w:p>
    <w:p w:rsidR="00E506A9" w:rsidRDefault="00E506A9" w:rsidP="00E506A9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"5c\$</w:t>
      </w:r>
      <w:proofErr w:type="spellStart"/>
      <w:r>
        <w:t>passwd</w:t>
      </w:r>
      <w:proofErr w:type="spellEnd"/>
      <w:r>
        <w:t xml:space="preserve">='$pass'" </w:t>
      </w:r>
      <w:proofErr w:type="spellStart"/>
      <w:r>
        <w:t>usercreationapprove</w:t>
      </w:r>
      <w:proofErr w:type="spellEnd"/>
      <w:r>
        <w:t>/winusercreation.ps1</w:t>
      </w:r>
    </w:p>
    <w:p w:rsidR="00E506A9" w:rsidRDefault="00E506A9" w:rsidP="00E506A9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"6c\$</w:t>
      </w:r>
      <w:proofErr w:type="spellStart"/>
      <w:r>
        <w:t>acces</w:t>
      </w:r>
      <w:proofErr w:type="spellEnd"/>
      <w:r>
        <w:t xml:space="preserve">='$access'" </w:t>
      </w:r>
      <w:proofErr w:type="spellStart"/>
      <w:r>
        <w:t>usercreationapprove</w:t>
      </w:r>
      <w:proofErr w:type="spellEnd"/>
      <w:r>
        <w:t>/winusercreation.ps1</w:t>
      </w:r>
    </w:p>
    <w:p w:rsidR="00E506A9" w:rsidRDefault="00E506A9" w:rsidP="00E506A9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"7c\$</w:t>
      </w:r>
      <w:proofErr w:type="spellStart"/>
      <w:r>
        <w:t>statu</w:t>
      </w:r>
      <w:proofErr w:type="spellEnd"/>
      <w:r>
        <w:t xml:space="preserve">='$status'" </w:t>
      </w:r>
      <w:proofErr w:type="spellStart"/>
      <w:r>
        <w:t>usercreationapprove</w:t>
      </w:r>
      <w:proofErr w:type="spellEnd"/>
      <w:r>
        <w:t>/winusercreation.ps1</w:t>
      </w:r>
    </w:p>
    <w:p w:rsidR="00E506A9" w:rsidRDefault="00E506A9" w:rsidP="00E506A9">
      <w:pPr>
        <w:pStyle w:val="outpuy"/>
      </w:pPr>
    </w:p>
    <w:p w:rsidR="00E506A9" w:rsidRDefault="00E506A9" w:rsidP="00E506A9">
      <w:pPr>
        <w:pStyle w:val="outpuy"/>
      </w:pPr>
    </w:p>
    <w:p w:rsidR="00E506A9" w:rsidRDefault="00E506A9" w:rsidP="00E506A9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"3c\</w:t>
      </w:r>
      <w:proofErr w:type="spellStart"/>
      <w:r>
        <w:t>servername</w:t>
      </w:r>
      <w:proofErr w:type="spellEnd"/>
      <w:r>
        <w:t>=$server" usercreationapprove/mail.sh</w:t>
      </w:r>
    </w:p>
    <w:p w:rsidR="00E506A9" w:rsidRDefault="00E506A9" w:rsidP="00E506A9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"4c\username=$user" usercreationapprove/mail.sh</w:t>
      </w:r>
    </w:p>
    <w:p w:rsidR="00E506A9" w:rsidRDefault="00E506A9" w:rsidP="00E506A9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"5c\</w:t>
      </w:r>
      <w:proofErr w:type="spellStart"/>
      <w:r>
        <w:t>passwd</w:t>
      </w:r>
      <w:proofErr w:type="spellEnd"/>
      <w:r>
        <w:t>=$pass" usercreationapprove/mail.sh</w:t>
      </w:r>
    </w:p>
    <w:p w:rsidR="00E506A9" w:rsidRDefault="00E506A9" w:rsidP="00E506A9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"6c\mail=$mail" usercreationapprove/mail.sh</w:t>
      </w:r>
    </w:p>
    <w:p w:rsidR="00E506A9" w:rsidRDefault="00E506A9" w:rsidP="00E506A9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"7c\access=$access" usercreationapprove/mail.sh</w:t>
      </w:r>
    </w:p>
    <w:p w:rsidR="00E506A9" w:rsidRDefault="00E506A9" w:rsidP="00E506A9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"8c\issue=$issue" usercreationapprove/mail.sh</w:t>
      </w:r>
    </w:p>
    <w:p w:rsidR="00E506A9" w:rsidRDefault="00E506A9" w:rsidP="00E506A9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"9c\status=$status" usercreationapprove/mail.sh</w:t>
      </w:r>
    </w:p>
    <w:p w:rsidR="00E506A9" w:rsidRDefault="00E506A9" w:rsidP="00E506A9">
      <w:pPr>
        <w:pStyle w:val="outpuy"/>
      </w:pPr>
    </w:p>
    <w:p w:rsidR="00E506A9" w:rsidRDefault="00E506A9" w:rsidP="00E506A9">
      <w:pPr>
        <w:pStyle w:val="outpuy"/>
      </w:pPr>
    </w:p>
    <w:p w:rsidR="00E506A9" w:rsidRDefault="00E506A9" w:rsidP="00E506A9">
      <w:pPr>
        <w:pStyle w:val="outpuy"/>
      </w:pPr>
    </w:p>
    <w:p w:rsidR="00E506A9" w:rsidRDefault="00E506A9" w:rsidP="00E506A9">
      <w:pPr>
        <w:pStyle w:val="outpuy"/>
      </w:pPr>
    </w:p>
    <w:p w:rsidR="00E506A9" w:rsidRDefault="00E506A9" w:rsidP="00E506A9">
      <w:pPr>
        <w:pStyle w:val="outpuy"/>
      </w:pPr>
    </w:p>
    <w:p w:rsidR="00E506A9" w:rsidRDefault="00E506A9" w:rsidP="00E506A9">
      <w:pPr>
        <w:pStyle w:val="outpuy"/>
      </w:pPr>
      <w:r>
        <w:t>[</w:t>
      </w:r>
      <w:proofErr w:type="spellStart"/>
      <w:r>
        <w:t>root@rundeck</w:t>
      </w:r>
      <w:proofErr w:type="spellEnd"/>
      <w:r>
        <w:t xml:space="preserve"> </w:t>
      </w:r>
      <w:proofErr w:type="spellStart"/>
      <w:r>
        <w:t>usercreationapprove</w:t>
      </w:r>
      <w:proofErr w:type="spellEnd"/>
      <w:r>
        <w:t xml:space="preserve">]# </w:t>
      </w:r>
      <w:proofErr w:type="gramStart"/>
      <w:r>
        <w:t>cat</w:t>
      </w:r>
      <w:proofErr w:type="gramEnd"/>
      <w:r>
        <w:t xml:space="preserve"> winusercreation.ps1</w:t>
      </w:r>
    </w:p>
    <w:p w:rsidR="00E506A9" w:rsidRDefault="00E506A9" w:rsidP="00E506A9">
      <w:pPr>
        <w:pStyle w:val="outpuy"/>
      </w:pPr>
      <w:r>
        <w:t>$</w:t>
      </w:r>
      <w:proofErr w:type="spellStart"/>
      <w:r>
        <w:t>nodeostype</w:t>
      </w:r>
      <w:proofErr w:type="spellEnd"/>
      <w:r>
        <w:t>='Windows'</w:t>
      </w:r>
    </w:p>
    <w:p w:rsidR="00E506A9" w:rsidRDefault="00E506A9" w:rsidP="00E506A9">
      <w:pPr>
        <w:pStyle w:val="outpuy"/>
      </w:pPr>
      <w:r>
        <w:t>$</w:t>
      </w:r>
      <w:proofErr w:type="spellStart"/>
      <w:r>
        <w:t>nodehostname</w:t>
      </w:r>
      <w:proofErr w:type="spellEnd"/>
      <w:r>
        <w:t>='rundeckwindowsnode.zippyops.com'</w:t>
      </w:r>
    </w:p>
    <w:p w:rsidR="00E506A9" w:rsidRDefault="00E506A9" w:rsidP="00E506A9">
      <w:pPr>
        <w:pStyle w:val="outpuy"/>
      </w:pPr>
      <w:r>
        <w:t>$</w:t>
      </w:r>
      <w:proofErr w:type="spellStart"/>
      <w:r>
        <w:t>servername</w:t>
      </w:r>
      <w:proofErr w:type="spellEnd"/>
      <w:r>
        <w:t>='rundeckwindowsnode.zippyops.com'</w:t>
      </w:r>
    </w:p>
    <w:p w:rsidR="00E506A9" w:rsidRDefault="00E506A9" w:rsidP="00E506A9">
      <w:pPr>
        <w:pStyle w:val="outpuy"/>
      </w:pPr>
      <w:r>
        <w:t>$username='</w:t>
      </w:r>
      <w:proofErr w:type="spellStart"/>
      <w:r>
        <w:t>mani</w:t>
      </w:r>
      <w:proofErr w:type="spellEnd"/>
      <w:r>
        <w:t>'</w:t>
      </w:r>
    </w:p>
    <w:p w:rsidR="00E506A9" w:rsidRDefault="00E506A9" w:rsidP="00E506A9">
      <w:pPr>
        <w:pStyle w:val="outpuy"/>
      </w:pPr>
      <w:r>
        <w:t>$</w:t>
      </w:r>
      <w:proofErr w:type="spellStart"/>
      <w:r>
        <w:t>passwd</w:t>
      </w:r>
      <w:proofErr w:type="spellEnd"/>
      <w:r>
        <w:t>='KP43v6bUiyM='</w:t>
      </w:r>
    </w:p>
    <w:p w:rsidR="00E506A9" w:rsidRDefault="00E506A9" w:rsidP="00E506A9">
      <w:pPr>
        <w:pStyle w:val="outpuy"/>
      </w:pPr>
      <w:r>
        <w:t>$</w:t>
      </w:r>
      <w:proofErr w:type="spellStart"/>
      <w:r>
        <w:t>acces</w:t>
      </w:r>
      <w:proofErr w:type="spellEnd"/>
      <w:r>
        <w:t>='Normal'</w:t>
      </w:r>
    </w:p>
    <w:p w:rsidR="00E506A9" w:rsidRDefault="00E506A9" w:rsidP="00E506A9">
      <w:pPr>
        <w:pStyle w:val="outpuy"/>
      </w:pPr>
      <w:r>
        <w:t>$</w:t>
      </w:r>
      <w:proofErr w:type="spellStart"/>
      <w:r>
        <w:t>statu</w:t>
      </w:r>
      <w:proofErr w:type="spellEnd"/>
      <w:r>
        <w:t>='Done'</w:t>
      </w:r>
    </w:p>
    <w:p w:rsidR="00E506A9" w:rsidRDefault="00E506A9" w:rsidP="00E506A9">
      <w:pPr>
        <w:pStyle w:val="outpuy"/>
      </w:pPr>
    </w:p>
    <w:p w:rsidR="00E506A9" w:rsidRDefault="00E506A9" w:rsidP="00E506A9">
      <w:pPr>
        <w:pStyle w:val="outpuy"/>
      </w:pPr>
    </w:p>
    <w:p w:rsidR="00E506A9" w:rsidRDefault="00E506A9" w:rsidP="00E506A9">
      <w:pPr>
        <w:pStyle w:val="outpuy"/>
      </w:pPr>
      <w:proofErr w:type="gramStart"/>
      <w:r>
        <w:t>if(</w:t>
      </w:r>
      <w:proofErr w:type="gramEnd"/>
      <w:r>
        <w:t>"$</w:t>
      </w:r>
      <w:proofErr w:type="spellStart"/>
      <w:r>
        <w:t>nodeostype</w:t>
      </w:r>
      <w:proofErr w:type="spellEnd"/>
      <w:r>
        <w:t>" -</w:t>
      </w:r>
      <w:proofErr w:type="spellStart"/>
      <w:r>
        <w:t>eq</w:t>
      </w:r>
      <w:proofErr w:type="spellEnd"/>
      <w:r>
        <w:t xml:space="preserve"> "Windows"){</w:t>
      </w:r>
    </w:p>
    <w:p w:rsidR="00E506A9" w:rsidRDefault="00E506A9" w:rsidP="00E506A9">
      <w:pPr>
        <w:pStyle w:val="outpuy"/>
      </w:pPr>
      <w:r>
        <w:t xml:space="preserve">  </w:t>
      </w:r>
      <w:proofErr w:type="gramStart"/>
      <w:r>
        <w:t>if(</w:t>
      </w:r>
      <w:proofErr w:type="gramEnd"/>
      <w:r>
        <w:t>"$</w:t>
      </w:r>
      <w:proofErr w:type="spellStart"/>
      <w:r>
        <w:t>nodehostname</w:t>
      </w:r>
      <w:proofErr w:type="spellEnd"/>
      <w:r>
        <w:t>" -</w:t>
      </w:r>
      <w:proofErr w:type="spellStart"/>
      <w:r>
        <w:t>eq</w:t>
      </w:r>
      <w:proofErr w:type="spellEnd"/>
      <w:r>
        <w:t xml:space="preserve"> "$</w:t>
      </w:r>
      <w:proofErr w:type="spellStart"/>
      <w:r>
        <w:t>servername</w:t>
      </w:r>
      <w:proofErr w:type="spellEnd"/>
      <w:r>
        <w:t>"){</w:t>
      </w:r>
    </w:p>
    <w:p w:rsidR="00E506A9" w:rsidRDefault="00E506A9" w:rsidP="00E506A9">
      <w:pPr>
        <w:pStyle w:val="outpuy"/>
      </w:pPr>
      <w:r>
        <w:t xml:space="preserve">    </w:t>
      </w:r>
      <w:proofErr w:type="gramStart"/>
      <w:r>
        <w:t>if(</w:t>
      </w:r>
      <w:proofErr w:type="gramEnd"/>
      <w:r>
        <w:t>("$</w:t>
      </w:r>
      <w:proofErr w:type="spellStart"/>
      <w:r>
        <w:t>acces</w:t>
      </w:r>
      <w:proofErr w:type="spellEnd"/>
      <w:r>
        <w:t>" -</w:t>
      </w:r>
      <w:proofErr w:type="spellStart"/>
      <w:r>
        <w:t>eq</w:t>
      </w:r>
      <w:proofErr w:type="spellEnd"/>
      <w:r>
        <w:t xml:space="preserve"> "Admin") -and ("$</w:t>
      </w:r>
      <w:proofErr w:type="spellStart"/>
      <w:r>
        <w:t>statu</w:t>
      </w:r>
      <w:proofErr w:type="spellEnd"/>
      <w:r>
        <w:t>" -</w:t>
      </w:r>
      <w:proofErr w:type="spellStart"/>
      <w:r>
        <w:t>eq</w:t>
      </w:r>
      <w:proofErr w:type="spellEnd"/>
      <w:r>
        <w:t xml:space="preserve"> "Approved")){</w:t>
      </w:r>
    </w:p>
    <w:p w:rsidR="00E506A9" w:rsidRDefault="00E506A9" w:rsidP="00E506A9">
      <w:pPr>
        <w:pStyle w:val="outpuy"/>
      </w:pPr>
      <w:r>
        <w:t xml:space="preserve">      NET USER $username $</w:t>
      </w:r>
      <w:proofErr w:type="spellStart"/>
      <w:r>
        <w:t>passwd</w:t>
      </w:r>
      <w:proofErr w:type="spellEnd"/>
      <w:r>
        <w:t xml:space="preserve"> /ADD</w:t>
      </w:r>
    </w:p>
    <w:p w:rsidR="00E506A9" w:rsidRDefault="00E506A9" w:rsidP="00E506A9">
      <w:pPr>
        <w:pStyle w:val="outpuy"/>
      </w:pPr>
      <w:r>
        <w:t xml:space="preserve">      $</w:t>
      </w:r>
      <w:proofErr w:type="spellStart"/>
      <w:r>
        <w:t>var</w:t>
      </w:r>
      <w:proofErr w:type="spellEnd"/>
      <w:r>
        <w:t>=$(echo $?)</w:t>
      </w:r>
    </w:p>
    <w:p w:rsidR="00E506A9" w:rsidRDefault="00E506A9" w:rsidP="00E506A9">
      <w:pPr>
        <w:pStyle w:val="outpuy"/>
      </w:pPr>
      <w:r>
        <w:t xml:space="preserve">      </w:t>
      </w:r>
      <w:proofErr w:type="gramStart"/>
      <w:r>
        <w:t>if(</w:t>
      </w:r>
      <w:proofErr w:type="gramEnd"/>
      <w:r>
        <w:t>"$</w:t>
      </w:r>
      <w:proofErr w:type="spellStart"/>
      <w:r>
        <w:t>var</w:t>
      </w:r>
      <w:proofErr w:type="spellEnd"/>
      <w:r>
        <w:t>" -</w:t>
      </w:r>
      <w:proofErr w:type="spellStart"/>
      <w:r>
        <w:t>eq</w:t>
      </w:r>
      <w:proofErr w:type="spellEnd"/>
      <w:r>
        <w:t xml:space="preserve"> "True"){</w:t>
      </w:r>
    </w:p>
    <w:p w:rsidR="00E506A9" w:rsidRDefault="00E506A9" w:rsidP="00E506A9">
      <w:pPr>
        <w:pStyle w:val="outpuy"/>
      </w:pPr>
      <w:r>
        <w:t xml:space="preserve">        NET LOCALGROUP Administrators $username /ADD</w:t>
      </w:r>
    </w:p>
    <w:p w:rsidR="00E506A9" w:rsidRDefault="00E506A9" w:rsidP="00E506A9">
      <w:pPr>
        <w:pStyle w:val="outpuy"/>
      </w:pPr>
      <w:r>
        <w:t xml:space="preserve">      </w:t>
      </w:r>
      <w:proofErr w:type="gramStart"/>
      <w:r>
        <w:t>}else</w:t>
      </w:r>
      <w:proofErr w:type="gramEnd"/>
      <w:r>
        <w:t>{</w:t>
      </w:r>
    </w:p>
    <w:p w:rsidR="00E506A9" w:rsidRDefault="00E506A9" w:rsidP="00E506A9">
      <w:pPr>
        <w:pStyle w:val="outpuy"/>
      </w:pPr>
      <w:r>
        <w:t xml:space="preserve">        $s = $(net user $username | find "Local Group Memberships")</w:t>
      </w:r>
    </w:p>
    <w:p w:rsidR="00E506A9" w:rsidRDefault="00E506A9" w:rsidP="00E506A9">
      <w:pPr>
        <w:pStyle w:val="outpuy"/>
      </w:pPr>
      <w:r>
        <w:t xml:space="preserve">        $p = 'Administrators'</w:t>
      </w:r>
    </w:p>
    <w:p w:rsidR="00E506A9" w:rsidRDefault="00E506A9" w:rsidP="00E506A9">
      <w:pPr>
        <w:pStyle w:val="outpuy"/>
      </w:pPr>
      <w:r>
        <w:t xml:space="preserve">        $group=$($s -match $p)</w:t>
      </w:r>
    </w:p>
    <w:p w:rsidR="00E506A9" w:rsidRDefault="00E506A9" w:rsidP="00E506A9">
      <w:pPr>
        <w:pStyle w:val="outpuy"/>
      </w:pPr>
      <w:r>
        <w:t xml:space="preserve">        </w:t>
      </w:r>
      <w:proofErr w:type="gramStart"/>
      <w:r>
        <w:t>if(</w:t>
      </w:r>
      <w:proofErr w:type="gramEnd"/>
      <w:r>
        <w:t>"$group" -</w:t>
      </w:r>
      <w:proofErr w:type="spellStart"/>
      <w:r>
        <w:t>eq</w:t>
      </w:r>
      <w:proofErr w:type="spellEnd"/>
      <w:r>
        <w:t xml:space="preserve"> "False"){</w:t>
      </w:r>
    </w:p>
    <w:p w:rsidR="00E506A9" w:rsidRDefault="00E506A9" w:rsidP="00E506A9">
      <w:pPr>
        <w:pStyle w:val="outpuy"/>
      </w:pPr>
      <w:r>
        <w:t xml:space="preserve">          NET LOCALGROUP Administrators $username /ADD</w:t>
      </w:r>
    </w:p>
    <w:p w:rsidR="00E506A9" w:rsidRDefault="00E506A9" w:rsidP="00E506A9">
      <w:pPr>
        <w:pStyle w:val="outpuy"/>
      </w:pPr>
      <w:r>
        <w:t xml:space="preserve">        }</w:t>
      </w:r>
    </w:p>
    <w:p w:rsidR="00E506A9" w:rsidRDefault="00E506A9" w:rsidP="00E506A9">
      <w:pPr>
        <w:pStyle w:val="outpuy"/>
      </w:pPr>
      <w:r>
        <w:t xml:space="preserve">      }</w:t>
      </w:r>
    </w:p>
    <w:p w:rsidR="00E506A9" w:rsidRDefault="00E506A9" w:rsidP="00E506A9">
      <w:pPr>
        <w:pStyle w:val="outpuy"/>
      </w:pPr>
      <w:r>
        <w:t xml:space="preserve">    </w:t>
      </w:r>
      <w:proofErr w:type="gramStart"/>
      <w:r>
        <w:t>}</w:t>
      </w:r>
      <w:proofErr w:type="spellStart"/>
      <w:r>
        <w:t>elseif</w:t>
      </w:r>
      <w:proofErr w:type="spellEnd"/>
      <w:proofErr w:type="gramEnd"/>
      <w:r>
        <w:t>(($</w:t>
      </w:r>
      <w:proofErr w:type="spellStart"/>
      <w:r>
        <w:t>acces</w:t>
      </w:r>
      <w:proofErr w:type="spellEnd"/>
      <w:r>
        <w:t xml:space="preserve"> -</w:t>
      </w:r>
      <w:proofErr w:type="spellStart"/>
      <w:r>
        <w:t>eq</w:t>
      </w:r>
      <w:proofErr w:type="spellEnd"/>
      <w:r>
        <w:t xml:space="preserve"> "Normal") -or ($</w:t>
      </w:r>
      <w:proofErr w:type="spellStart"/>
      <w:r>
        <w:t>statu</w:t>
      </w:r>
      <w:proofErr w:type="spellEnd"/>
      <w:r>
        <w:t xml:space="preserve"> -</w:t>
      </w:r>
      <w:proofErr w:type="spellStart"/>
      <w:r>
        <w:t>eq</w:t>
      </w:r>
      <w:proofErr w:type="spellEnd"/>
      <w:r>
        <w:t xml:space="preserve"> "Rejected")){</w:t>
      </w:r>
    </w:p>
    <w:p w:rsidR="00E506A9" w:rsidRDefault="00E506A9" w:rsidP="00E506A9">
      <w:pPr>
        <w:pStyle w:val="outpuy"/>
      </w:pPr>
      <w:r>
        <w:t xml:space="preserve">      NET USER $username $</w:t>
      </w:r>
      <w:proofErr w:type="spellStart"/>
      <w:r>
        <w:t>passwd</w:t>
      </w:r>
      <w:proofErr w:type="spellEnd"/>
      <w:r>
        <w:t xml:space="preserve"> /ADD</w:t>
      </w:r>
    </w:p>
    <w:p w:rsidR="00E506A9" w:rsidRDefault="00E506A9" w:rsidP="00E506A9">
      <w:pPr>
        <w:pStyle w:val="outpuy"/>
      </w:pPr>
      <w:r>
        <w:t xml:space="preserve">      $</w:t>
      </w:r>
      <w:proofErr w:type="spellStart"/>
      <w:r>
        <w:t>var</w:t>
      </w:r>
      <w:proofErr w:type="spellEnd"/>
      <w:r>
        <w:t>=$(echo $?)</w:t>
      </w:r>
    </w:p>
    <w:p w:rsidR="00E506A9" w:rsidRDefault="00E506A9" w:rsidP="00E506A9">
      <w:pPr>
        <w:pStyle w:val="outpuy"/>
      </w:pPr>
      <w:r>
        <w:lastRenderedPageBreak/>
        <w:t xml:space="preserve">          </w:t>
      </w:r>
      <w:proofErr w:type="gramStart"/>
      <w:r>
        <w:t>echo  "</w:t>
      </w:r>
      <w:proofErr w:type="spellStart"/>
      <w:proofErr w:type="gramEnd"/>
      <w:r>
        <w:t>pppZZ</w:t>
      </w:r>
      <w:proofErr w:type="spellEnd"/>
      <w:r>
        <w:t>"</w:t>
      </w:r>
    </w:p>
    <w:p w:rsidR="00E506A9" w:rsidRDefault="00E506A9" w:rsidP="00E506A9">
      <w:pPr>
        <w:pStyle w:val="outpuy"/>
      </w:pPr>
      <w:r>
        <w:t xml:space="preserve">      </w:t>
      </w:r>
      <w:proofErr w:type="gramStart"/>
      <w:r>
        <w:t>if(</w:t>
      </w:r>
      <w:proofErr w:type="gramEnd"/>
      <w:r>
        <w:t>"$</w:t>
      </w:r>
      <w:proofErr w:type="spellStart"/>
      <w:r>
        <w:t>var</w:t>
      </w:r>
      <w:proofErr w:type="spellEnd"/>
      <w:r>
        <w:t>" -</w:t>
      </w:r>
      <w:proofErr w:type="spellStart"/>
      <w:r>
        <w:t>eq</w:t>
      </w:r>
      <w:proofErr w:type="spellEnd"/>
      <w:r>
        <w:t xml:space="preserve"> "False"){</w:t>
      </w:r>
    </w:p>
    <w:p w:rsidR="00E506A9" w:rsidRDefault="00E506A9" w:rsidP="00E506A9">
      <w:pPr>
        <w:pStyle w:val="outpuy"/>
      </w:pPr>
      <w:r>
        <w:t xml:space="preserve">            </w:t>
      </w:r>
      <w:proofErr w:type="gramStart"/>
      <w:r>
        <w:t>echo  "</w:t>
      </w:r>
      <w:proofErr w:type="spellStart"/>
      <w:proofErr w:type="gramEnd"/>
      <w:r>
        <w:t>pppZZhgghkj</w:t>
      </w:r>
      <w:proofErr w:type="spellEnd"/>
      <w:r>
        <w:t>"</w:t>
      </w:r>
    </w:p>
    <w:p w:rsidR="00E506A9" w:rsidRDefault="00E506A9" w:rsidP="00E506A9">
      <w:pPr>
        <w:pStyle w:val="outpuy"/>
      </w:pPr>
      <w:r>
        <w:t xml:space="preserve">        $s = $(net user $username | find "Local Group Memberships")</w:t>
      </w:r>
    </w:p>
    <w:p w:rsidR="00E506A9" w:rsidRDefault="00E506A9" w:rsidP="00E506A9">
      <w:pPr>
        <w:pStyle w:val="outpuy"/>
      </w:pPr>
      <w:r>
        <w:t xml:space="preserve">        $p = 'Administrators'</w:t>
      </w:r>
    </w:p>
    <w:p w:rsidR="00E506A9" w:rsidRDefault="00E506A9" w:rsidP="00E506A9">
      <w:pPr>
        <w:pStyle w:val="outpuy"/>
      </w:pPr>
      <w:r>
        <w:t xml:space="preserve">        $group=$($s -match $p)</w:t>
      </w:r>
    </w:p>
    <w:p w:rsidR="00E506A9" w:rsidRDefault="00E506A9" w:rsidP="00E506A9">
      <w:pPr>
        <w:pStyle w:val="outpuy"/>
      </w:pPr>
      <w:r>
        <w:t xml:space="preserve">        </w:t>
      </w:r>
      <w:proofErr w:type="gramStart"/>
      <w:r>
        <w:t>if(</w:t>
      </w:r>
      <w:proofErr w:type="gramEnd"/>
      <w:r>
        <w:t>"$group" -</w:t>
      </w:r>
      <w:proofErr w:type="spellStart"/>
      <w:r>
        <w:t>eq</w:t>
      </w:r>
      <w:proofErr w:type="spellEnd"/>
      <w:r>
        <w:t xml:space="preserve"> "True"){</w:t>
      </w:r>
    </w:p>
    <w:p w:rsidR="00E506A9" w:rsidRDefault="00E506A9" w:rsidP="00E506A9">
      <w:pPr>
        <w:pStyle w:val="outpuy"/>
      </w:pPr>
      <w:r>
        <w:t xml:space="preserve">          NET LOCALGROUP Administrators $username /delete</w:t>
      </w:r>
    </w:p>
    <w:p w:rsidR="00E506A9" w:rsidRDefault="00E506A9" w:rsidP="00E506A9">
      <w:pPr>
        <w:pStyle w:val="outpuy"/>
      </w:pPr>
      <w:r>
        <w:t xml:space="preserve">        }</w:t>
      </w:r>
    </w:p>
    <w:p w:rsidR="00E506A9" w:rsidRDefault="00E506A9" w:rsidP="00E506A9">
      <w:pPr>
        <w:pStyle w:val="outpuy"/>
      </w:pPr>
      <w:r>
        <w:t xml:space="preserve">      }</w:t>
      </w:r>
    </w:p>
    <w:p w:rsidR="00E506A9" w:rsidRDefault="00E506A9" w:rsidP="00E506A9">
      <w:pPr>
        <w:pStyle w:val="outpuy"/>
      </w:pPr>
      <w:r>
        <w:t xml:space="preserve">    }</w:t>
      </w:r>
    </w:p>
    <w:p w:rsidR="00E506A9" w:rsidRDefault="00E506A9" w:rsidP="00E506A9">
      <w:pPr>
        <w:pStyle w:val="outpuy"/>
      </w:pPr>
      <w:r>
        <w:t xml:space="preserve">  </w:t>
      </w:r>
      <w:proofErr w:type="gramStart"/>
      <w:r>
        <w:t>}else</w:t>
      </w:r>
      <w:proofErr w:type="gramEnd"/>
      <w:r>
        <w:t>{</w:t>
      </w:r>
    </w:p>
    <w:p w:rsidR="00E506A9" w:rsidRDefault="00E506A9" w:rsidP="00E506A9">
      <w:pPr>
        <w:pStyle w:val="outpuy"/>
      </w:pPr>
      <w:r>
        <w:t xml:space="preserve">      </w:t>
      </w:r>
      <w:proofErr w:type="gramStart"/>
      <w:r>
        <w:t>echo</w:t>
      </w:r>
      <w:proofErr w:type="gramEnd"/>
      <w:r>
        <w:t xml:space="preserve"> "</w:t>
      </w:r>
      <w:proofErr w:type="spellStart"/>
      <w:r>
        <w:t>Excution</w:t>
      </w:r>
      <w:proofErr w:type="spellEnd"/>
      <w:r>
        <w:t xml:space="preserve"> is not for this machine"</w:t>
      </w:r>
    </w:p>
    <w:p w:rsidR="00E506A9" w:rsidRDefault="00E506A9" w:rsidP="00E506A9">
      <w:pPr>
        <w:pStyle w:val="outpuy"/>
      </w:pPr>
      <w:r>
        <w:t>}</w:t>
      </w:r>
    </w:p>
    <w:p w:rsidR="00E506A9" w:rsidRDefault="00E506A9" w:rsidP="00E506A9">
      <w:pPr>
        <w:pStyle w:val="outpuy"/>
      </w:pPr>
      <w:r>
        <w:t>}</w:t>
      </w:r>
    </w:p>
    <w:p w:rsidR="00E506A9" w:rsidRDefault="00E506A9" w:rsidP="00E506A9">
      <w:pPr>
        <w:pStyle w:val="outpuy"/>
      </w:pPr>
      <w:proofErr w:type="gramStart"/>
      <w:r>
        <w:t>echo</w:t>
      </w:r>
      <w:proofErr w:type="gramEnd"/>
      <w:r>
        <w:t xml:space="preserve"> "</w:t>
      </w:r>
      <w:proofErr w:type="spellStart"/>
      <w:r>
        <w:t>var</w:t>
      </w:r>
      <w:proofErr w:type="spellEnd"/>
      <w:r>
        <w:t>=$</w:t>
      </w:r>
      <w:proofErr w:type="spellStart"/>
      <w:r>
        <w:t>var</w:t>
      </w:r>
      <w:proofErr w:type="spellEnd"/>
      <w:r>
        <w:t>"</w:t>
      </w:r>
    </w:p>
    <w:p w:rsidR="00E506A9" w:rsidRDefault="00E506A9" w:rsidP="00E506A9">
      <w:pPr>
        <w:pStyle w:val="outpuy"/>
      </w:pPr>
      <w:proofErr w:type="gramStart"/>
      <w:r>
        <w:t>echo</w:t>
      </w:r>
      <w:proofErr w:type="gramEnd"/>
      <w:r>
        <w:t xml:space="preserve"> "group=$group"</w:t>
      </w:r>
    </w:p>
    <w:p w:rsidR="00E506A9" w:rsidRDefault="00E506A9" w:rsidP="00E506A9">
      <w:pPr>
        <w:pStyle w:val="outpuy"/>
      </w:pPr>
    </w:p>
    <w:p w:rsidR="00E506A9" w:rsidRDefault="00E506A9" w:rsidP="00E506A9">
      <w:pPr>
        <w:pStyle w:val="outpuy"/>
      </w:pPr>
    </w:p>
    <w:p w:rsidR="00E506A9" w:rsidRDefault="00E506A9" w:rsidP="00E506A9">
      <w:pPr>
        <w:pStyle w:val="outpuy"/>
      </w:pPr>
    </w:p>
    <w:p w:rsidR="00E506A9" w:rsidRDefault="00E506A9" w:rsidP="00E506A9">
      <w:pPr>
        <w:pStyle w:val="outpuy"/>
      </w:pPr>
    </w:p>
    <w:p w:rsidR="00E506A9" w:rsidRDefault="00E506A9" w:rsidP="00E506A9">
      <w:pPr>
        <w:pStyle w:val="outpuy"/>
      </w:pPr>
    </w:p>
    <w:p w:rsidR="00E506A9" w:rsidRDefault="00E506A9" w:rsidP="00E506A9">
      <w:pPr>
        <w:pStyle w:val="outpuy"/>
      </w:pPr>
      <w:r>
        <w:t>[</w:t>
      </w:r>
      <w:proofErr w:type="spellStart"/>
      <w:r>
        <w:t>root@rundeck</w:t>
      </w:r>
      <w:proofErr w:type="spellEnd"/>
      <w:r>
        <w:t xml:space="preserve"> </w:t>
      </w:r>
      <w:proofErr w:type="spellStart"/>
      <w:r>
        <w:t>usercreationapprove</w:t>
      </w:r>
      <w:proofErr w:type="spellEnd"/>
      <w:r>
        <w:t xml:space="preserve">]# </w:t>
      </w:r>
      <w:proofErr w:type="gramStart"/>
      <w:r>
        <w:t>cat</w:t>
      </w:r>
      <w:proofErr w:type="gramEnd"/>
      <w:r>
        <w:t xml:space="preserve"> mail.sh</w:t>
      </w:r>
    </w:p>
    <w:p w:rsidR="00E506A9" w:rsidRDefault="00E506A9" w:rsidP="00E506A9">
      <w:pPr>
        <w:pStyle w:val="outpuy"/>
      </w:pPr>
      <w:proofErr w:type="spellStart"/>
      <w:proofErr w:type="gramStart"/>
      <w:r>
        <w:t>var</w:t>
      </w:r>
      <w:proofErr w:type="spellEnd"/>
      <w:r>
        <w:t>=</w:t>
      </w:r>
      <w:proofErr w:type="gramEnd"/>
      <w:r>
        <w:t>False</w:t>
      </w:r>
    </w:p>
    <w:p w:rsidR="00E506A9" w:rsidRDefault="00E506A9" w:rsidP="00E506A9">
      <w:pPr>
        <w:pStyle w:val="outpuy"/>
      </w:pPr>
      <w:proofErr w:type="gramStart"/>
      <w:r>
        <w:t>nodehostname=</w:t>
      </w:r>
      <w:proofErr w:type="gramEnd"/>
      <w:r>
        <w:t>rundeckwindowsnode.zippyops.com</w:t>
      </w:r>
    </w:p>
    <w:p w:rsidR="00E506A9" w:rsidRDefault="00E506A9" w:rsidP="00E506A9">
      <w:pPr>
        <w:pStyle w:val="outpuy"/>
      </w:pPr>
      <w:proofErr w:type="gramStart"/>
      <w:r>
        <w:t>servername=</w:t>
      </w:r>
      <w:proofErr w:type="gramEnd"/>
      <w:r>
        <w:t>rundeckwindowsnode.zippyops.com</w:t>
      </w:r>
    </w:p>
    <w:p w:rsidR="00E506A9" w:rsidRDefault="00E506A9" w:rsidP="00E506A9">
      <w:pPr>
        <w:pStyle w:val="outpuy"/>
      </w:pPr>
      <w:proofErr w:type="gramStart"/>
      <w:r>
        <w:t>username=</w:t>
      </w:r>
      <w:proofErr w:type="spellStart"/>
      <w:proofErr w:type="gramEnd"/>
      <w:r>
        <w:t>mani</w:t>
      </w:r>
      <w:proofErr w:type="spellEnd"/>
    </w:p>
    <w:p w:rsidR="00E506A9" w:rsidRDefault="00E506A9" w:rsidP="00E506A9">
      <w:pPr>
        <w:pStyle w:val="outpuy"/>
      </w:pPr>
      <w:proofErr w:type="spellStart"/>
      <w:proofErr w:type="gramStart"/>
      <w:r>
        <w:t>passwd</w:t>
      </w:r>
      <w:proofErr w:type="spellEnd"/>
      <w:r>
        <w:t>=</w:t>
      </w:r>
      <w:proofErr w:type="gramEnd"/>
      <w:r>
        <w:t>KP43v6bUiyM=</w:t>
      </w:r>
    </w:p>
    <w:p w:rsidR="00E506A9" w:rsidRDefault="00E506A9" w:rsidP="00E506A9">
      <w:pPr>
        <w:pStyle w:val="outpuy"/>
      </w:pPr>
      <w:r>
        <w:t>mail=praveenkumar.m@zippyops.in</w:t>
      </w:r>
    </w:p>
    <w:p w:rsidR="00E506A9" w:rsidRDefault="00E506A9" w:rsidP="00E506A9">
      <w:pPr>
        <w:pStyle w:val="outpuy"/>
      </w:pPr>
      <w:proofErr w:type="gramStart"/>
      <w:r>
        <w:t>access=</w:t>
      </w:r>
      <w:proofErr w:type="gramEnd"/>
      <w:r>
        <w:t>Normal</w:t>
      </w:r>
    </w:p>
    <w:p w:rsidR="00E506A9" w:rsidRDefault="00E506A9" w:rsidP="00E506A9">
      <w:pPr>
        <w:pStyle w:val="outpuy"/>
      </w:pPr>
      <w:proofErr w:type="gramStart"/>
      <w:r>
        <w:t>issue=</w:t>
      </w:r>
      <w:proofErr w:type="gramEnd"/>
      <w:r>
        <w:t>ADMINACCES-8</w:t>
      </w:r>
    </w:p>
    <w:p w:rsidR="00E506A9" w:rsidRDefault="00E506A9" w:rsidP="00E506A9">
      <w:pPr>
        <w:pStyle w:val="outpuy"/>
      </w:pPr>
      <w:proofErr w:type="gramStart"/>
      <w:r>
        <w:t>status=</w:t>
      </w:r>
      <w:proofErr w:type="gramEnd"/>
      <w:r>
        <w:t>Done</w:t>
      </w:r>
    </w:p>
    <w:p w:rsidR="00E506A9" w:rsidRDefault="00E506A9" w:rsidP="00E506A9">
      <w:pPr>
        <w:pStyle w:val="outpuy"/>
      </w:pPr>
      <w:proofErr w:type="gramStart"/>
      <w:r>
        <w:t>group=</w:t>
      </w:r>
      <w:proofErr w:type="gramEnd"/>
      <w:r>
        <w:t>False</w:t>
      </w:r>
    </w:p>
    <w:p w:rsidR="00E506A9" w:rsidRDefault="00E506A9" w:rsidP="00E506A9">
      <w:pPr>
        <w:pStyle w:val="outpuy"/>
      </w:pPr>
    </w:p>
    <w:p w:rsidR="00E506A9" w:rsidRDefault="00E506A9" w:rsidP="00E506A9">
      <w:pPr>
        <w:pStyle w:val="outpuy"/>
      </w:pPr>
    </w:p>
    <w:p w:rsidR="00E506A9" w:rsidRDefault="00E506A9" w:rsidP="00E506A9">
      <w:pPr>
        <w:pStyle w:val="outpuy"/>
      </w:pPr>
      <w:proofErr w:type="gramStart"/>
      <w:r>
        <w:t>if</w:t>
      </w:r>
      <w:proofErr w:type="gramEnd"/>
      <w:r>
        <w:t xml:space="preserve"> [ $</w:t>
      </w:r>
      <w:proofErr w:type="spellStart"/>
      <w:r>
        <w:t>nodehostname</w:t>
      </w:r>
      <w:proofErr w:type="spellEnd"/>
      <w:r>
        <w:t xml:space="preserve"> == $</w:t>
      </w:r>
      <w:proofErr w:type="spellStart"/>
      <w:r>
        <w:t>servername</w:t>
      </w:r>
      <w:proofErr w:type="spellEnd"/>
      <w:r>
        <w:t xml:space="preserve"> ]; then</w:t>
      </w:r>
    </w:p>
    <w:p w:rsidR="00E506A9" w:rsidRDefault="00E506A9" w:rsidP="00E506A9">
      <w:pPr>
        <w:pStyle w:val="outpuy"/>
      </w:pPr>
      <w:r>
        <w:t xml:space="preserve">  </w:t>
      </w:r>
      <w:proofErr w:type="gramStart"/>
      <w:r>
        <w:t>if</w:t>
      </w:r>
      <w:proofErr w:type="gramEnd"/>
      <w:r>
        <w:t xml:space="preserve"> [[ $</w:t>
      </w:r>
      <w:proofErr w:type="spellStart"/>
      <w:r>
        <w:t>var</w:t>
      </w:r>
      <w:proofErr w:type="spellEnd"/>
      <w:r>
        <w:t xml:space="preserve"> == 0 || $</w:t>
      </w:r>
      <w:proofErr w:type="spellStart"/>
      <w:r>
        <w:t>var</w:t>
      </w:r>
      <w:proofErr w:type="spellEnd"/>
      <w:r>
        <w:t xml:space="preserve"> == True ]]; then</w:t>
      </w:r>
    </w:p>
    <w:p w:rsidR="00E506A9" w:rsidRDefault="00E506A9" w:rsidP="00E506A9">
      <w:pPr>
        <w:pStyle w:val="outpuy"/>
      </w:pPr>
      <w:r>
        <w:t xml:space="preserve">    </w:t>
      </w:r>
      <w:proofErr w:type="gramStart"/>
      <w:r>
        <w:t>if</w:t>
      </w:r>
      <w:proofErr w:type="gramEnd"/>
      <w:r>
        <w:t xml:space="preserve"> [[ $access == Admin &amp;&amp; $status == Approved ]]; then</w:t>
      </w:r>
    </w:p>
    <w:p w:rsidR="00E506A9" w:rsidRDefault="00E506A9" w:rsidP="00E506A9">
      <w:pPr>
        <w:pStyle w:val="outpuy"/>
      </w:pPr>
      <w:r>
        <w:t xml:space="preserve">      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>/atlassian-cli-9.0.0/lib/acli-9.0.0.jar --server http://jiraservicedesk.zippyops.com:8080 --user "admin" --password "</w:t>
      </w:r>
      <w:proofErr w:type="spellStart"/>
      <w:r>
        <w:t>zippyops</w:t>
      </w:r>
      <w:proofErr w:type="spellEnd"/>
      <w:r>
        <w:t xml:space="preserve">" --action </w:t>
      </w:r>
      <w:proofErr w:type="spellStart"/>
      <w:r>
        <w:t>transitionIssue</w:t>
      </w:r>
      <w:proofErr w:type="spellEnd"/>
      <w:r>
        <w:t xml:space="preserve">  --issue "$issue"  --transition "Done"</w:t>
      </w:r>
    </w:p>
    <w:p w:rsidR="00E506A9" w:rsidRDefault="00E506A9" w:rsidP="00E506A9">
      <w:pPr>
        <w:pStyle w:val="outpuy"/>
      </w:pPr>
      <w:r>
        <w:t xml:space="preserve">      </w:t>
      </w:r>
      <w:proofErr w:type="gramStart"/>
      <w:r>
        <w:t>echo</w:t>
      </w:r>
      <w:proofErr w:type="gramEnd"/>
      <w:r>
        <w:t xml:space="preserve"> "New User $username created with the password $</w:t>
      </w:r>
      <w:proofErr w:type="spellStart"/>
      <w:r>
        <w:t>passwd</w:t>
      </w:r>
      <w:proofErr w:type="spellEnd"/>
      <w:r>
        <w:t xml:space="preserve"> with Admin access in the server $</w:t>
      </w:r>
      <w:proofErr w:type="spellStart"/>
      <w:r>
        <w:t>servername</w:t>
      </w:r>
      <w:proofErr w:type="spellEnd"/>
      <w:r>
        <w:t>" | mail -s "New User Creation done" $mail</w:t>
      </w:r>
    </w:p>
    <w:p w:rsidR="00E506A9" w:rsidRDefault="00E506A9" w:rsidP="00E506A9">
      <w:pPr>
        <w:pStyle w:val="outpuy"/>
      </w:pPr>
      <w:r>
        <w:t xml:space="preserve">    </w:t>
      </w:r>
      <w:proofErr w:type="gramStart"/>
      <w:r>
        <w:t>else</w:t>
      </w:r>
      <w:proofErr w:type="gramEnd"/>
    </w:p>
    <w:p w:rsidR="00E506A9" w:rsidRDefault="00E506A9" w:rsidP="00E506A9">
      <w:pPr>
        <w:pStyle w:val="outpuy"/>
      </w:pPr>
      <w:r>
        <w:t xml:space="preserve">      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>/atlassian-cli-9.0.0/lib/acli-9.0.0.jar --server http://jiraservicedesk.zippyops.com:8080 --user "admin" --password "</w:t>
      </w:r>
      <w:proofErr w:type="spellStart"/>
      <w:r>
        <w:t>zippyops</w:t>
      </w:r>
      <w:proofErr w:type="spellEnd"/>
      <w:r>
        <w:t xml:space="preserve">" --action </w:t>
      </w:r>
      <w:proofErr w:type="spellStart"/>
      <w:r>
        <w:t>transitionIssue</w:t>
      </w:r>
      <w:proofErr w:type="spellEnd"/>
      <w:r>
        <w:t xml:space="preserve">  --issue "$issue"  --transition "Done"</w:t>
      </w:r>
    </w:p>
    <w:p w:rsidR="00E506A9" w:rsidRDefault="00E506A9" w:rsidP="00E506A9">
      <w:pPr>
        <w:pStyle w:val="outpuy"/>
      </w:pPr>
      <w:r>
        <w:t xml:space="preserve">      </w:t>
      </w:r>
      <w:proofErr w:type="gramStart"/>
      <w:r>
        <w:t>echo</w:t>
      </w:r>
      <w:proofErr w:type="gramEnd"/>
      <w:r>
        <w:t xml:space="preserve"> "New User $username created with the password $</w:t>
      </w:r>
      <w:proofErr w:type="spellStart"/>
      <w:r>
        <w:t>passwd</w:t>
      </w:r>
      <w:proofErr w:type="spellEnd"/>
      <w:r>
        <w:t xml:space="preserve"> with Normal access in the server $</w:t>
      </w:r>
      <w:proofErr w:type="spellStart"/>
      <w:r>
        <w:t>servername</w:t>
      </w:r>
      <w:proofErr w:type="spellEnd"/>
      <w:r>
        <w:t>" | mail -s "New User Creation done" $mail</w:t>
      </w:r>
    </w:p>
    <w:p w:rsidR="00E506A9" w:rsidRDefault="00E506A9" w:rsidP="00E506A9">
      <w:pPr>
        <w:pStyle w:val="outpuy"/>
      </w:pPr>
      <w:r>
        <w:t xml:space="preserve">    </w:t>
      </w:r>
      <w:proofErr w:type="gramStart"/>
      <w:r>
        <w:t>fi</w:t>
      </w:r>
      <w:proofErr w:type="gramEnd"/>
    </w:p>
    <w:p w:rsidR="00E506A9" w:rsidRDefault="00E506A9" w:rsidP="00E506A9">
      <w:pPr>
        <w:pStyle w:val="outpuy"/>
      </w:pPr>
      <w:r>
        <w:t xml:space="preserve">  </w:t>
      </w:r>
      <w:proofErr w:type="spellStart"/>
      <w:proofErr w:type="gramStart"/>
      <w:r>
        <w:t>elif</w:t>
      </w:r>
      <w:proofErr w:type="spellEnd"/>
      <w:proofErr w:type="gramEnd"/>
      <w:r>
        <w:t xml:space="preserve"> [[ $</w:t>
      </w:r>
      <w:proofErr w:type="spellStart"/>
      <w:r>
        <w:t>var</w:t>
      </w:r>
      <w:proofErr w:type="spellEnd"/>
      <w:r>
        <w:t xml:space="preserve"> == 9 || $</w:t>
      </w:r>
      <w:proofErr w:type="spellStart"/>
      <w:r>
        <w:t>var</w:t>
      </w:r>
      <w:proofErr w:type="spellEnd"/>
      <w:r>
        <w:t xml:space="preserve"> == False ]]; then</w:t>
      </w:r>
    </w:p>
    <w:p w:rsidR="00E506A9" w:rsidRDefault="00E506A9" w:rsidP="00E506A9">
      <w:pPr>
        <w:pStyle w:val="outpuy"/>
      </w:pPr>
      <w:r>
        <w:t xml:space="preserve">      </w:t>
      </w:r>
      <w:proofErr w:type="gramStart"/>
      <w:r>
        <w:t>if</w:t>
      </w:r>
      <w:proofErr w:type="gramEnd"/>
      <w:r>
        <w:t xml:space="preserve"> [[ $access == Admin &amp;&amp; $status == Approved &amp;&amp; $group == $username || $access == Admin &amp;&amp; $status == Approved &amp;&amp; $group == False ]]; then</w:t>
      </w:r>
    </w:p>
    <w:p w:rsidR="00E506A9" w:rsidRDefault="00E506A9" w:rsidP="00E506A9">
      <w:pPr>
        <w:pStyle w:val="outpuy"/>
      </w:pPr>
      <w:r>
        <w:t xml:space="preserve">         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>/atlassian-cli-9.0.0/lib/acli-9.0.0.jar --server http://jiraservicedesk.zippyops.com:8080 --user "admin" --password "</w:t>
      </w:r>
      <w:proofErr w:type="spellStart"/>
      <w:r>
        <w:t>zippyops</w:t>
      </w:r>
      <w:proofErr w:type="spellEnd"/>
      <w:r>
        <w:t xml:space="preserve">" --action </w:t>
      </w:r>
      <w:proofErr w:type="spellStart"/>
      <w:r>
        <w:t>transitionIssue</w:t>
      </w:r>
      <w:proofErr w:type="spellEnd"/>
      <w:r>
        <w:t xml:space="preserve">  --issue "$issue"  --transition "Done"</w:t>
      </w:r>
    </w:p>
    <w:p w:rsidR="00E506A9" w:rsidRDefault="00E506A9" w:rsidP="00E506A9">
      <w:pPr>
        <w:pStyle w:val="outpuy"/>
      </w:pPr>
      <w:r>
        <w:t xml:space="preserve">         </w:t>
      </w:r>
      <w:proofErr w:type="gramStart"/>
      <w:r>
        <w:t>echo</w:t>
      </w:r>
      <w:proofErr w:type="gramEnd"/>
      <w:r>
        <w:t xml:space="preserve"> "$username user already exists in the server $</w:t>
      </w:r>
      <w:proofErr w:type="spellStart"/>
      <w:r>
        <w:t>servername</w:t>
      </w:r>
      <w:proofErr w:type="spellEnd"/>
      <w:r>
        <w:t xml:space="preserve"> and now the user has given Admin access" | mail -s "New User Creation done" $mail</w:t>
      </w:r>
    </w:p>
    <w:p w:rsidR="00E506A9" w:rsidRDefault="00E506A9" w:rsidP="00E506A9">
      <w:pPr>
        <w:pStyle w:val="outpuy"/>
      </w:pPr>
      <w:r>
        <w:t xml:space="preserve">      </w:t>
      </w:r>
      <w:proofErr w:type="spellStart"/>
      <w:proofErr w:type="gramStart"/>
      <w:r>
        <w:t>elif</w:t>
      </w:r>
      <w:proofErr w:type="spellEnd"/>
      <w:proofErr w:type="gramEnd"/>
      <w:r>
        <w:t xml:space="preserve"> [[ $status == Rejected &amp;&amp; $group == wheel || $access == Normal &amp;&amp; $group == wheel || $status == Rejected &amp;&amp; $group == </w:t>
      </w:r>
      <w:proofErr w:type="spellStart"/>
      <w:r>
        <w:t>sudo</w:t>
      </w:r>
      <w:proofErr w:type="spellEnd"/>
      <w:r>
        <w:t xml:space="preserve"> || $access == Normal &amp;&amp; $group == </w:t>
      </w:r>
      <w:proofErr w:type="spellStart"/>
      <w:r>
        <w:t>sudo</w:t>
      </w:r>
      <w:proofErr w:type="spellEnd"/>
      <w:r>
        <w:t xml:space="preserve"> || $status == Rejected &amp;&amp; $group == True || $access == Normal &amp;&amp; $group == True ]]; then</w:t>
      </w:r>
    </w:p>
    <w:p w:rsidR="00E506A9" w:rsidRDefault="00E506A9" w:rsidP="00E506A9">
      <w:pPr>
        <w:pStyle w:val="outpuy"/>
      </w:pPr>
      <w:r>
        <w:lastRenderedPageBreak/>
        <w:t xml:space="preserve">         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>/atlassian-cli-9.0.0/lib/acli-9.0.0.jar --server http://jiraservicedesk.zippyops.com:8080 --user "admin" --password "</w:t>
      </w:r>
      <w:proofErr w:type="spellStart"/>
      <w:r>
        <w:t>zippyops</w:t>
      </w:r>
      <w:proofErr w:type="spellEnd"/>
      <w:r>
        <w:t xml:space="preserve">" --action </w:t>
      </w:r>
      <w:proofErr w:type="spellStart"/>
      <w:r>
        <w:t>transitionIssue</w:t>
      </w:r>
      <w:proofErr w:type="spellEnd"/>
      <w:r>
        <w:t xml:space="preserve">  --issue "$issue"  --transition "Done"</w:t>
      </w:r>
    </w:p>
    <w:p w:rsidR="00E506A9" w:rsidRDefault="00E506A9" w:rsidP="00E506A9">
      <w:pPr>
        <w:pStyle w:val="outpuy"/>
      </w:pPr>
      <w:r>
        <w:t xml:space="preserve">         </w:t>
      </w:r>
      <w:proofErr w:type="gramStart"/>
      <w:r>
        <w:t>echo</w:t>
      </w:r>
      <w:proofErr w:type="gramEnd"/>
      <w:r>
        <w:t xml:space="preserve"> "$username user already exists in the server $</w:t>
      </w:r>
      <w:proofErr w:type="spellStart"/>
      <w:r>
        <w:t>servername</w:t>
      </w:r>
      <w:proofErr w:type="spellEnd"/>
      <w:r>
        <w:t xml:space="preserve"> and now the user has given Normal access" | mail -s "New User Creation done" $mail</w:t>
      </w:r>
    </w:p>
    <w:p w:rsidR="00E506A9" w:rsidRDefault="00E506A9" w:rsidP="00E506A9">
      <w:pPr>
        <w:pStyle w:val="outpuy"/>
      </w:pPr>
      <w:r>
        <w:t xml:space="preserve">      </w:t>
      </w:r>
      <w:proofErr w:type="gramStart"/>
      <w:r>
        <w:t>else</w:t>
      </w:r>
      <w:proofErr w:type="gramEnd"/>
    </w:p>
    <w:p w:rsidR="00E506A9" w:rsidRDefault="00E506A9" w:rsidP="00E506A9">
      <w:pPr>
        <w:pStyle w:val="outpuy"/>
      </w:pPr>
      <w:r>
        <w:t xml:space="preserve">         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>/atlassian-cli-9.0.0/lib/acli-9.0.0.jar --server http://jiraservicedesk.zippyops.com:8080 --user "admin" --password "</w:t>
      </w:r>
      <w:proofErr w:type="spellStart"/>
      <w:r>
        <w:t>zippyops</w:t>
      </w:r>
      <w:proofErr w:type="spellEnd"/>
      <w:r>
        <w:t xml:space="preserve">" --action </w:t>
      </w:r>
      <w:proofErr w:type="spellStart"/>
      <w:r>
        <w:t>transitionIssue</w:t>
      </w:r>
      <w:proofErr w:type="spellEnd"/>
      <w:r>
        <w:t xml:space="preserve">  --issue "$issue"  --transition "Done"</w:t>
      </w:r>
    </w:p>
    <w:p w:rsidR="00E506A9" w:rsidRDefault="00E506A9" w:rsidP="00E506A9">
      <w:pPr>
        <w:pStyle w:val="outpuy"/>
      </w:pPr>
      <w:r>
        <w:t xml:space="preserve">         </w:t>
      </w:r>
      <w:proofErr w:type="gramStart"/>
      <w:r>
        <w:t>echo</w:t>
      </w:r>
      <w:proofErr w:type="gramEnd"/>
      <w:r>
        <w:t xml:space="preserve"> "$username user already exists in the server $</w:t>
      </w:r>
      <w:proofErr w:type="spellStart"/>
      <w:r>
        <w:t>servername</w:t>
      </w:r>
      <w:proofErr w:type="spellEnd"/>
      <w:r>
        <w:t>" | mail -s "New User Creation not done" $mail</w:t>
      </w:r>
    </w:p>
    <w:p w:rsidR="00E506A9" w:rsidRDefault="00E506A9" w:rsidP="00E506A9">
      <w:pPr>
        <w:pStyle w:val="outpuy"/>
      </w:pPr>
      <w:r>
        <w:t xml:space="preserve">      </w:t>
      </w:r>
      <w:proofErr w:type="gramStart"/>
      <w:r>
        <w:t>fi</w:t>
      </w:r>
      <w:proofErr w:type="gramEnd"/>
    </w:p>
    <w:p w:rsidR="00E506A9" w:rsidRDefault="00E506A9" w:rsidP="00E506A9">
      <w:pPr>
        <w:pStyle w:val="outpuy"/>
      </w:pPr>
      <w:r>
        <w:t xml:space="preserve">  </w:t>
      </w:r>
      <w:proofErr w:type="gramStart"/>
      <w:r>
        <w:t>fi</w:t>
      </w:r>
      <w:proofErr w:type="gramEnd"/>
    </w:p>
    <w:p w:rsidR="00E506A9" w:rsidRDefault="00E506A9" w:rsidP="00E506A9">
      <w:pPr>
        <w:pStyle w:val="outpuy"/>
      </w:pPr>
      <w:proofErr w:type="gramStart"/>
      <w:r>
        <w:t>else</w:t>
      </w:r>
      <w:proofErr w:type="gramEnd"/>
    </w:p>
    <w:p w:rsidR="00E506A9" w:rsidRDefault="00E506A9" w:rsidP="00E506A9">
      <w:pPr>
        <w:pStyle w:val="outpuy"/>
      </w:pPr>
      <w:r>
        <w:t xml:space="preserve">  </w:t>
      </w:r>
      <w:proofErr w:type="gramStart"/>
      <w:r>
        <w:t>echo</w:t>
      </w:r>
      <w:proofErr w:type="gramEnd"/>
      <w:r>
        <w:t xml:space="preserve"> "Execution is not for this machine"</w:t>
      </w:r>
    </w:p>
    <w:p w:rsidR="00E506A9" w:rsidRDefault="00E506A9" w:rsidP="00E506A9">
      <w:pPr>
        <w:pStyle w:val="outpuy"/>
      </w:pPr>
      <w:proofErr w:type="gramStart"/>
      <w:r>
        <w:t>fi</w:t>
      </w:r>
      <w:proofErr w:type="gramEnd"/>
    </w:p>
    <w:p w:rsidR="00E506A9" w:rsidRDefault="00E506A9" w:rsidP="00E506A9">
      <w:pPr>
        <w:pStyle w:val="outpuy"/>
      </w:pPr>
    </w:p>
    <w:p w:rsidR="00AF0AB9" w:rsidRDefault="00AF0AB9" w:rsidP="00AF0AB9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Invoke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 xml:space="preserve"> job setting, click the Manage apps</w:t>
      </w:r>
    </w:p>
    <w:p w:rsidR="00AF0AB9" w:rsidRDefault="00AF0AB9" w:rsidP="00AF0AB9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4C2F211C" wp14:editId="471606FD">
            <wp:extent cx="1943100" cy="27336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AB9" w:rsidRDefault="00AF0AB9" w:rsidP="00AF0AB9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Click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 xml:space="preserve"> setting, </w:t>
      </w:r>
    </w:p>
    <w:p w:rsidR="00AF0AB9" w:rsidRDefault="00AF0AB9" w:rsidP="00AF0AB9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3316ED41" wp14:editId="1198AC2F">
            <wp:extent cx="2133600" cy="419100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AB9" w:rsidRDefault="00AF0AB9" w:rsidP="00AF0AB9">
      <w:pPr>
        <w:rPr>
          <w:rFonts w:cs="Calibri"/>
          <w:szCs w:val="24"/>
        </w:rPr>
      </w:pPr>
    </w:p>
    <w:p w:rsidR="00AF0AB9" w:rsidRDefault="00AF0AB9" w:rsidP="00AF0AB9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First mention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 xml:space="preserve"> API </w:t>
      </w:r>
      <w:proofErr w:type="spellStart"/>
      <w:r>
        <w:rPr>
          <w:rFonts w:cs="Calibri"/>
          <w:szCs w:val="24"/>
        </w:rPr>
        <w:t>URl</w:t>
      </w:r>
      <w:proofErr w:type="spellEnd"/>
      <w:r>
        <w:rPr>
          <w:rFonts w:cs="Calibri"/>
          <w:szCs w:val="24"/>
        </w:rPr>
        <w:t xml:space="preserve"> and then API </w:t>
      </w:r>
      <w:proofErr w:type="spellStart"/>
      <w:r>
        <w:rPr>
          <w:rFonts w:cs="Calibri"/>
          <w:szCs w:val="24"/>
        </w:rPr>
        <w:t>verion</w:t>
      </w:r>
      <w:proofErr w:type="spellEnd"/>
      <w:r>
        <w:rPr>
          <w:rFonts w:cs="Calibri"/>
          <w:szCs w:val="24"/>
        </w:rPr>
        <w:t xml:space="preserve"> </w:t>
      </w:r>
    </w:p>
    <w:p w:rsidR="00AF0AB9" w:rsidRDefault="00AF0AB9" w:rsidP="00AF0AB9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Then generate the </w:t>
      </w:r>
      <w:proofErr w:type="spellStart"/>
      <w:proofErr w:type="gramStart"/>
      <w:r>
        <w:rPr>
          <w:rFonts w:cs="Calibri"/>
          <w:szCs w:val="24"/>
        </w:rPr>
        <w:t>Api</w:t>
      </w:r>
      <w:proofErr w:type="spellEnd"/>
      <w:proofErr w:type="gramEnd"/>
      <w:r>
        <w:rPr>
          <w:rFonts w:cs="Calibri"/>
          <w:szCs w:val="24"/>
        </w:rPr>
        <w:t xml:space="preserve"> Token and paste here. </w:t>
      </w:r>
    </w:p>
    <w:p w:rsidR="00E506A9" w:rsidRDefault="00AF0AB9" w:rsidP="00170AF4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1BA17250" wp14:editId="016CF24F">
            <wp:extent cx="6115050" cy="4163060"/>
            <wp:effectExtent l="0" t="0" r="0" b="889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AB9" w:rsidRDefault="00AF0AB9" w:rsidP="00170AF4">
      <w:pPr>
        <w:rPr>
          <w:rFonts w:cs="Calibri"/>
          <w:szCs w:val="24"/>
        </w:rPr>
      </w:pPr>
      <w:r>
        <w:rPr>
          <w:rFonts w:cs="Calibri"/>
          <w:szCs w:val="24"/>
        </w:rPr>
        <w:t>Save,</w:t>
      </w:r>
    </w:p>
    <w:p w:rsidR="00AF0AB9" w:rsidRDefault="00AF0AB9" w:rsidP="00AF0AB9">
      <w:pPr>
        <w:rPr>
          <w:rFonts w:cs="Calibri"/>
          <w:szCs w:val="24"/>
        </w:rPr>
      </w:pPr>
      <w:r>
        <w:rPr>
          <w:rFonts w:cs="Calibri"/>
          <w:szCs w:val="24"/>
        </w:rPr>
        <w:t>Come back to issue,</w:t>
      </w:r>
    </w:p>
    <w:p w:rsidR="00AF0AB9" w:rsidRDefault="00AF0AB9" w:rsidP="00AF0AB9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Click </w:t>
      </w:r>
      <w:r w:rsidR="003A0C17">
        <w:rPr>
          <w:rFonts w:cs="Calibri"/>
          <w:szCs w:val="24"/>
        </w:rPr>
        <w:t>on Approve or Reject</w:t>
      </w:r>
      <w:r>
        <w:rPr>
          <w:rFonts w:cs="Calibri"/>
          <w:szCs w:val="24"/>
        </w:rPr>
        <w:t>.</w:t>
      </w:r>
    </w:p>
    <w:p w:rsidR="0078782C" w:rsidRDefault="0078782C" w:rsidP="00AF0AB9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28DF0319" wp14:editId="5430F16B">
            <wp:extent cx="2066925" cy="1885950"/>
            <wp:effectExtent l="0" t="0" r="9525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84" w:rsidRDefault="00D077DB" w:rsidP="00D077DB">
      <w:pPr>
        <w:pStyle w:val="Heading1"/>
      </w:pPr>
      <w:r>
        <w:t>Logfilecopy</w:t>
      </w:r>
    </w:p>
    <w:p w:rsidR="00F75FAC" w:rsidRDefault="00F75FAC" w:rsidP="00F75FAC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Creating custom field in </w:t>
      </w:r>
      <w:proofErr w:type="spellStart"/>
      <w:r>
        <w:rPr>
          <w:rFonts w:cs="Calibri"/>
          <w:szCs w:val="24"/>
        </w:rPr>
        <w:t>jira</w:t>
      </w:r>
      <w:proofErr w:type="spellEnd"/>
      <w:r>
        <w:rPr>
          <w:rFonts w:cs="Calibri"/>
          <w:szCs w:val="24"/>
        </w:rPr>
        <w:t>, click setting and in that click issue,</w:t>
      </w:r>
    </w:p>
    <w:p w:rsidR="00F75FAC" w:rsidRDefault="00F75FAC" w:rsidP="00F75FAC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02CE78FB" wp14:editId="4603F2D9">
            <wp:extent cx="1943100" cy="27336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FAC" w:rsidRDefault="00F75FAC" w:rsidP="00F75FAC">
      <w:pPr>
        <w:rPr>
          <w:rFonts w:cs="Calibri"/>
          <w:szCs w:val="24"/>
        </w:rPr>
      </w:pPr>
      <w:r>
        <w:rPr>
          <w:rFonts w:cs="Calibri"/>
          <w:szCs w:val="24"/>
        </w:rPr>
        <w:t>Click on Custom fields,</w:t>
      </w:r>
    </w:p>
    <w:p w:rsidR="00F75FAC" w:rsidRDefault="00F75FAC" w:rsidP="00F75FAC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20885B7C" wp14:editId="2A2A56B3">
            <wp:extent cx="2009775" cy="125730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FAC" w:rsidRDefault="00F75FAC" w:rsidP="00F75FAC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In that click Add Custom field in the right corner, </w:t>
      </w:r>
      <w:proofErr w:type="gramStart"/>
      <w:r>
        <w:rPr>
          <w:rFonts w:cs="Calibri"/>
          <w:szCs w:val="24"/>
        </w:rPr>
        <w:t>In</w:t>
      </w:r>
      <w:proofErr w:type="gramEnd"/>
      <w:r>
        <w:rPr>
          <w:rFonts w:cs="Calibri"/>
          <w:szCs w:val="24"/>
        </w:rPr>
        <w:t xml:space="preserve"> that create 3 field </w:t>
      </w:r>
    </w:p>
    <w:p w:rsidR="00F75FAC" w:rsidRDefault="00AE4A55" w:rsidP="00F75FAC">
      <w:pPr>
        <w:pStyle w:val="ListParagraph"/>
        <w:numPr>
          <w:ilvl w:val="0"/>
          <w:numId w:val="27"/>
        </w:numPr>
        <w:rPr>
          <w:rFonts w:cs="Calibri"/>
          <w:szCs w:val="24"/>
        </w:rPr>
      </w:pPr>
      <w:r>
        <w:rPr>
          <w:rFonts w:cs="Calibri"/>
          <w:szCs w:val="24"/>
        </w:rPr>
        <w:t>File</w:t>
      </w:r>
      <w:r w:rsidR="00F75FAC">
        <w:rPr>
          <w:rFonts w:cs="Calibri"/>
          <w:szCs w:val="24"/>
        </w:rPr>
        <w:t>name field in Text field (Single line)</w:t>
      </w:r>
    </w:p>
    <w:p w:rsidR="00F75FAC" w:rsidRDefault="00F75FAC" w:rsidP="00F75FAC">
      <w:pPr>
        <w:pStyle w:val="ListParagraph"/>
        <w:numPr>
          <w:ilvl w:val="0"/>
          <w:numId w:val="27"/>
        </w:numPr>
        <w:rPr>
          <w:rFonts w:cs="Calibri"/>
          <w:szCs w:val="24"/>
        </w:rPr>
      </w:pPr>
      <w:proofErr w:type="spellStart"/>
      <w:r>
        <w:rPr>
          <w:rFonts w:cs="Calibri"/>
          <w:szCs w:val="24"/>
        </w:rPr>
        <w:t>Mail_Id</w:t>
      </w:r>
      <w:proofErr w:type="spellEnd"/>
      <w:r>
        <w:rPr>
          <w:rFonts w:cs="Calibri"/>
          <w:szCs w:val="24"/>
        </w:rPr>
        <w:t xml:space="preserve"> field in Text field (Single line)</w:t>
      </w:r>
    </w:p>
    <w:p w:rsidR="00F75FAC" w:rsidRDefault="00F75FAC" w:rsidP="00F75FAC">
      <w:pPr>
        <w:pStyle w:val="ListParagraph"/>
        <w:numPr>
          <w:ilvl w:val="0"/>
          <w:numId w:val="27"/>
        </w:numPr>
        <w:rPr>
          <w:rFonts w:cs="Calibri"/>
          <w:szCs w:val="24"/>
        </w:rPr>
      </w:pPr>
      <w:r>
        <w:rPr>
          <w:rFonts w:cs="Calibri"/>
          <w:szCs w:val="24"/>
        </w:rPr>
        <w:t>Server field in Select List (Multiple choice)</w:t>
      </w:r>
    </w:p>
    <w:p w:rsidR="00AE4A55" w:rsidRDefault="00AE4A55" w:rsidP="00AE4A55">
      <w:pPr>
        <w:pStyle w:val="ListParagraph"/>
        <w:numPr>
          <w:ilvl w:val="0"/>
          <w:numId w:val="27"/>
        </w:numPr>
        <w:rPr>
          <w:rFonts w:cs="Calibri"/>
          <w:szCs w:val="24"/>
        </w:rPr>
      </w:pPr>
      <w:proofErr w:type="spellStart"/>
      <w:r>
        <w:rPr>
          <w:rFonts w:cs="Calibri"/>
          <w:szCs w:val="24"/>
        </w:rPr>
        <w:t>LogFilePath</w:t>
      </w:r>
      <w:proofErr w:type="spellEnd"/>
      <w:r>
        <w:rPr>
          <w:rFonts w:cs="Calibri"/>
          <w:szCs w:val="24"/>
        </w:rPr>
        <w:t xml:space="preserve"> field in Text field (Single line)</w:t>
      </w:r>
    </w:p>
    <w:p w:rsidR="00F75FAC" w:rsidRDefault="00F75FAC" w:rsidP="00F75FAC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354CE2C6" wp14:editId="61A4A649">
            <wp:extent cx="6115050" cy="38862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FAC" w:rsidRDefault="00F75FAC" w:rsidP="00F75FAC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Create the new project with the name </w:t>
      </w:r>
      <w:r w:rsidR="00AE4A55">
        <w:rPr>
          <w:rFonts w:cs="Calibri"/>
          <w:szCs w:val="24"/>
        </w:rPr>
        <w:t>Log file copy and issue id as LFC</w:t>
      </w:r>
      <w:r>
        <w:rPr>
          <w:rFonts w:cs="Calibri"/>
          <w:szCs w:val="24"/>
        </w:rPr>
        <w:t>.</w:t>
      </w:r>
    </w:p>
    <w:p w:rsidR="00F75FAC" w:rsidRDefault="00AE4A55" w:rsidP="00F75FAC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7CF8EF95" wp14:editId="561C3C75">
            <wp:extent cx="6115050" cy="284353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FAC" w:rsidRDefault="00F75FAC" w:rsidP="00F75FAC">
      <w:pPr>
        <w:rPr>
          <w:rFonts w:cs="Calibri"/>
          <w:szCs w:val="24"/>
        </w:rPr>
      </w:pPr>
    </w:p>
    <w:p w:rsidR="00B35E0D" w:rsidRDefault="00B35E0D" w:rsidP="00B35E0D">
      <w:pPr>
        <w:rPr>
          <w:rFonts w:cs="Calibri"/>
          <w:szCs w:val="24"/>
        </w:rPr>
      </w:pPr>
      <w:r>
        <w:rPr>
          <w:rFonts w:cs="Calibri"/>
          <w:szCs w:val="24"/>
        </w:rPr>
        <w:t>Create the workflow, click on issue,</w:t>
      </w:r>
    </w:p>
    <w:p w:rsidR="00B35E0D" w:rsidRDefault="00B35E0D" w:rsidP="00B35E0D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444EB52C" wp14:editId="1A8926EA">
            <wp:extent cx="1905000" cy="2181225"/>
            <wp:effectExtent l="0" t="0" r="0" b="952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E0D" w:rsidRDefault="00B35E0D" w:rsidP="00B35E0D">
      <w:pPr>
        <w:rPr>
          <w:rFonts w:cs="Calibri"/>
          <w:szCs w:val="24"/>
        </w:rPr>
      </w:pPr>
      <w:r>
        <w:rPr>
          <w:rFonts w:cs="Calibri"/>
          <w:szCs w:val="24"/>
        </w:rPr>
        <w:t>Click on workflow, there click on edit in which project you have to make change in workflow,</w:t>
      </w:r>
    </w:p>
    <w:p w:rsidR="00B35E0D" w:rsidRDefault="00B35E0D" w:rsidP="00B35E0D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1AA68EE4" wp14:editId="02C476EE">
            <wp:extent cx="2238375" cy="2276475"/>
            <wp:effectExtent l="0" t="0" r="9525" b="952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E0D" w:rsidRDefault="00B35E0D" w:rsidP="00B35E0D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4613417B" wp14:editId="6BC3EE4A">
            <wp:extent cx="6115050" cy="318135"/>
            <wp:effectExtent l="0" t="0" r="0" b="571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E0D" w:rsidRDefault="00B35E0D" w:rsidP="00B35E0D">
      <w:pPr>
        <w:rPr>
          <w:rFonts w:cs="Calibri"/>
          <w:szCs w:val="24"/>
        </w:rPr>
      </w:pPr>
      <w:r>
        <w:rPr>
          <w:rFonts w:cs="Calibri"/>
          <w:szCs w:val="24"/>
        </w:rPr>
        <w:t>Create the workflow like this,</w:t>
      </w:r>
    </w:p>
    <w:p w:rsidR="00B35E0D" w:rsidRDefault="00B35E0D" w:rsidP="00B35E0D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56997F39" wp14:editId="59B28EBD">
            <wp:extent cx="5357495" cy="245745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58775" cy="245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E0D" w:rsidRPr="002A0078" w:rsidRDefault="00B35E0D" w:rsidP="00B35E0D">
      <w:pPr>
        <w:rPr>
          <w:rFonts w:cs="Calibri"/>
          <w:szCs w:val="24"/>
        </w:rPr>
      </w:pPr>
      <w:r>
        <w:rPr>
          <w:rFonts w:cs="Calibri"/>
          <w:szCs w:val="24"/>
        </w:rPr>
        <w:lastRenderedPageBreak/>
        <w:t>Click on the approve transition, the new dialog box will open there click post function,</w:t>
      </w:r>
    </w:p>
    <w:p w:rsidR="00B35E0D" w:rsidRDefault="00B35E0D" w:rsidP="00B35E0D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321ACB1E" wp14:editId="48EF0B4D">
            <wp:extent cx="6115050" cy="2854325"/>
            <wp:effectExtent l="0" t="0" r="0" b="317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E0D" w:rsidRDefault="00B35E0D" w:rsidP="00B35E0D">
      <w:pPr>
        <w:rPr>
          <w:rFonts w:cs="Calibri"/>
          <w:szCs w:val="24"/>
        </w:rPr>
      </w:pPr>
      <w:r>
        <w:rPr>
          <w:rFonts w:cs="Calibri"/>
          <w:szCs w:val="24"/>
        </w:rPr>
        <w:t>Click on add post function</w:t>
      </w:r>
    </w:p>
    <w:p w:rsidR="00B35E0D" w:rsidRDefault="00B35E0D" w:rsidP="00B35E0D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159154CE" wp14:editId="036F0F6C">
            <wp:extent cx="6115050" cy="1172845"/>
            <wp:effectExtent l="0" t="0" r="0" b="825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E0D" w:rsidRDefault="00B35E0D" w:rsidP="00B35E0D">
      <w:pPr>
        <w:rPr>
          <w:rFonts w:cs="Calibri"/>
          <w:szCs w:val="24"/>
        </w:rPr>
      </w:pPr>
      <w:r>
        <w:rPr>
          <w:rFonts w:cs="Calibri"/>
          <w:szCs w:val="24"/>
        </w:rPr>
        <w:t>Click on script post-function and click Add.</w:t>
      </w:r>
    </w:p>
    <w:p w:rsidR="00B35E0D" w:rsidRDefault="00B35E0D" w:rsidP="00B35E0D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56AF58A2" wp14:editId="1FE813BF">
            <wp:extent cx="6115050" cy="3076575"/>
            <wp:effectExtent l="0" t="0" r="0" b="952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E0D" w:rsidRDefault="00B35E0D" w:rsidP="00B35E0D">
      <w:pPr>
        <w:rPr>
          <w:rFonts w:cs="Calibri"/>
          <w:szCs w:val="24"/>
        </w:rPr>
      </w:pPr>
      <w:r>
        <w:rPr>
          <w:rFonts w:cs="Calibri"/>
          <w:szCs w:val="24"/>
        </w:rPr>
        <w:lastRenderedPageBreak/>
        <w:t>Click Custom script post function,</w:t>
      </w:r>
    </w:p>
    <w:p w:rsidR="00B35E0D" w:rsidRDefault="00B35E0D" w:rsidP="00B35E0D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254A5883" wp14:editId="30325010">
            <wp:extent cx="6115050" cy="2955925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E0D" w:rsidRDefault="00B35E0D" w:rsidP="00B35E0D">
      <w:pPr>
        <w:rPr>
          <w:rFonts w:cs="Calibri"/>
          <w:szCs w:val="24"/>
        </w:rPr>
      </w:pPr>
      <w:r>
        <w:rPr>
          <w:rFonts w:cs="Calibri"/>
          <w:szCs w:val="24"/>
        </w:rPr>
        <w:t>Type the script and Click on update,</w:t>
      </w:r>
    </w:p>
    <w:p w:rsidR="00B35E0D" w:rsidRDefault="00B35E0D" w:rsidP="00B35E0D">
      <w:pPr>
        <w:pStyle w:val="outpuy"/>
      </w:pPr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cmd</w:t>
      </w:r>
      <w:proofErr w:type="spellEnd"/>
      <w:r>
        <w:t xml:space="preserve"> = "curl -u </w:t>
      </w:r>
      <w:proofErr w:type="spellStart"/>
      <w:r>
        <w:t>admin:zippyops</w:t>
      </w:r>
      <w:proofErr w:type="spellEnd"/>
      <w:r>
        <w:t xml:space="preserve"> http://jiraservicedesk.zippyops.com:8080/plugins/servlet/rundeck?issueKey=${issue.key}"</w:t>
      </w:r>
    </w:p>
    <w:p w:rsidR="00B35E0D" w:rsidRDefault="00B35E0D" w:rsidP="00B35E0D">
      <w:pPr>
        <w:pStyle w:val="outpuy"/>
      </w:pPr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proc</w:t>
      </w:r>
      <w:proofErr w:type="spellEnd"/>
      <w:r>
        <w:t xml:space="preserve"> = </w:t>
      </w:r>
      <w:proofErr w:type="spellStart"/>
      <w:r>
        <w:t>cmd.execute</w:t>
      </w:r>
      <w:proofErr w:type="spellEnd"/>
      <w:r>
        <w:t>()</w:t>
      </w:r>
    </w:p>
    <w:p w:rsidR="00B35E0D" w:rsidRDefault="00B35E0D" w:rsidP="00B35E0D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153651AD" wp14:editId="5FE827D9">
            <wp:extent cx="6115050" cy="249682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E0D" w:rsidRDefault="00B35E0D" w:rsidP="00B35E0D">
      <w:pPr>
        <w:rPr>
          <w:rFonts w:cs="Calibri"/>
          <w:szCs w:val="24"/>
        </w:rPr>
      </w:pPr>
      <w:r>
        <w:rPr>
          <w:rFonts w:cs="Calibri"/>
          <w:szCs w:val="24"/>
        </w:rPr>
        <w:t>Click on publish,</w:t>
      </w:r>
    </w:p>
    <w:p w:rsidR="00B35E0D" w:rsidRDefault="00B35E0D" w:rsidP="00B35E0D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684D8D0A" wp14:editId="0228B757">
            <wp:extent cx="6115050" cy="2892425"/>
            <wp:effectExtent l="0" t="0" r="0" b="317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E0D" w:rsidRDefault="00B35E0D" w:rsidP="00B35E0D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6F0E3DFF" wp14:editId="106D6517">
            <wp:extent cx="5114925" cy="3676650"/>
            <wp:effectExtent l="0" t="0" r="9525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E0D" w:rsidRDefault="00B35E0D" w:rsidP="00B35E0D">
      <w:pPr>
        <w:rPr>
          <w:rFonts w:cs="Calibri"/>
          <w:szCs w:val="24"/>
        </w:rPr>
      </w:pPr>
      <w:r>
        <w:rPr>
          <w:rFonts w:cs="Calibri"/>
          <w:szCs w:val="24"/>
        </w:rPr>
        <w:t>Like this do for the rejection transition,</w:t>
      </w:r>
    </w:p>
    <w:p w:rsidR="00F75FAC" w:rsidRDefault="00F75FAC" w:rsidP="00F75FAC">
      <w:pPr>
        <w:rPr>
          <w:rFonts w:cs="Calibri"/>
          <w:szCs w:val="24"/>
        </w:rPr>
      </w:pPr>
      <w:r>
        <w:rPr>
          <w:rFonts w:cs="Calibri"/>
          <w:szCs w:val="24"/>
        </w:rPr>
        <w:t>Approval setup,</w:t>
      </w:r>
    </w:p>
    <w:p w:rsidR="00F75FAC" w:rsidRDefault="00F75FAC" w:rsidP="00F75FAC">
      <w:pPr>
        <w:rPr>
          <w:rFonts w:cs="Calibri"/>
          <w:szCs w:val="24"/>
        </w:rPr>
      </w:pPr>
      <w:r>
        <w:rPr>
          <w:rFonts w:cs="Calibri"/>
          <w:szCs w:val="24"/>
        </w:rPr>
        <w:t>Go to settings, and click manage apps,</w:t>
      </w:r>
    </w:p>
    <w:p w:rsidR="00F75FAC" w:rsidRDefault="00F75FAC" w:rsidP="00F75FAC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5FBF473E" wp14:editId="481CFFEC">
            <wp:extent cx="2266950" cy="29337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FAC" w:rsidRPr="00861E77" w:rsidRDefault="00F75FAC" w:rsidP="00F75FAC">
      <w:pPr>
        <w:rPr>
          <w:rFonts w:cs="Calibri"/>
          <w:szCs w:val="24"/>
        </w:rPr>
      </w:pPr>
      <w:r>
        <w:rPr>
          <w:rFonts w:cs="Calibri"/>
          <w:szCs w:val="24"/>
        </w:rPr>
        <w:t>Click configuration below approval, if it not available install the plugins.</w:t>
      </w:r>
    </w:p>
    <w:p w:rsidR="00F75FAC" w:rsidRDefault="00F75FAC" w:rsidP="00F75FAC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1B92D7E1" wp14:editId="6B708FBA">
            <wp:extent cx="2095500" cy="451485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FAC" w:rsidRDefault="00F75FAC" w:rsidP="00F75FAC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Click ADD, then click create </w:t>
      </w:r>
    </w:p>
    <w:p w:rsidR="00F75FAC" w:rsidRDefault="00AE4A55" w:rsidP="00F75FAC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45027859" wp14:editId="701EC029">
            <wp:extent cx="5591175" cy="3400425"/>
            <wp:effectExtent l="0" t="0" r="9525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FAC" w:rsidRDefault="00F75FAC" w:rsidP="00F75FAC">
      <w:pPr>
        <w:rPr>
          <w:rFonts w:cs="Calibri"/>
          <w:szCs w:val="24"/>
        </w:rPr>
      </w:pPr>
      <w:r>
        <w:rPr>
          <w:rFonts w:cs="Calibri"/>
          <w:szCs w:val="24"/>
        </w:rPr>
        <w:t>After creating click configuration, and click add</w:t>
      </w:r>
    </w:p>
    <w:p w:rsidR="00F75FAC" w:rsidRDefault="00F75FAC" w:rsidP="00F75FAC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2E6E7C4C" wp14:editId="5FA3445A">
            <wp:extent cx="6115050" cy="3039110"/>
            <wp:effectExtent l="0" t="0" r="0" b="889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FAC" w:rsidRDefault="00AE4A55" w:rsidP="00F75FAC">
      <w:pPr>
        <w:rPr>
          <w:rFonts w:cs="Calibri"/>
          <w:szCs w:val="24"/>
        </w:rPr>
      </w:pPr>
      <w:r>
        <w:rPr>
          <w:rFonts w:cs="Calibri"/>
          <w:szCs w:val="24"/>
        </w:rPr>
        <w:t>Create the three job for Log file copy</w:t>
      </w:r>
      <w:r w:rsidR="00F75FAC">
        <w:rPr>
          <w:rFonts w:cs="Calibri"/>
          <w:szCs w:val="24"/>
        </w:rPr>
        <w:t xml:space="preserve"> Approve in </w:t>
      </w:r>
      <w:proofErr w:type="spellStart"/>
      <w:r w:rsidR="00F75FAC">
        <w:rPr>
          <w:rFonts w:cs="Calibri"/>
          <w:szCs w:val="24"/>
        </w:rPr>
        <w:t>rundeck</w:t>
      </w:r>
      <w:proofErr w:type="spellEnd"/>
      <w:r w:rsidR="00F75FAC">
        <w:rPr>
          <w:rFonts w:cs="Calibri"/>
          <w:szCs w:val="24"/>
        </w:rPr>
        <w:t>,</w:t>
      </w:r>
    </w:p>
    <w:p w:rsidR="00F75FAC" w:rsidRDefault="00AE4A55" w:rsidP="00F75FAC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One for </w:t>
      </w:r>
      <w:proofErr w:type="spellStart"/>
      <w:r>
        <w:rPr>
          <w:rFonts w:cs="Calibri"/>
          <w:szCs w:val="24"/>
        </w:rPr>
        <w:t>linux</w:t>
      </w:r>
      <w:proofErr w:type="spellEnd"/>
      <w:r>
        <w:rPr>
          <w:rFonts w:cs="Calibri"/>
          <w:szCs w:val="24"/>
        </w:rPr>
        <w:t xml:space="preserve"> and one for windows and another for NFS share.</w:t>
      </w:r>
    </w:p>
    <w:p w:rsidR="00F75FAC" w:rsidRDefault="00F75FAC" w:rsidP="00F75FAC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First we </w:t>
      </w:r>
      <w:r w:rsidR="00AE4A55">
        <w:rPr>
          <w:rFonts w:cs="Calibri"/>
          <w:szCs w:val="24"/>
        </w:rPr>
        <w:t>going to create jobs for NFS share</w:t>
      </w:r>
      <w:r>
        <w:rPr>
          <w:rFonts w:cs="Calibri"/>
          <w:szCs w:val="24"/>
        </w:rPr>
        <w:t>,</w:t>
      </w:r>
    </w:p>
    <w:p w:rsidR="00AF0AB9" w:rsidRDefault="00AE4A55" w:rsidP="00170AF4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199D221E" wp14:editId="7F0CF6E2">
            <wp:extent cx="6115050" cy="136017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A55" w:rsidRDefault="00AE4A55" w:rsidP="00170AF4">
      <w:pPr>
        <w:rPr>
          <w:rFonts w:cs="Calibri"/>
          <w:szCs w:val="24"/>
        </w:rPr>
      </w:pPr>
      <w:r>
        <w:rPr>
          <w:rFonts w:cs="Calibri"/>
          <w:szCs w:val="24"/>
        </w:rPr>
        <w:t>Workflows,</w:t>
      </w:r>
    </w:p>
    <w:p w:rsidR="00AE4A55" w:rsidRDefault="00AE4A55" w:rsidP="00170AF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06287BB8" wp14:editId="79F9A0E0">
            <wp:extent cx="6115050" cy="3575685"/>
            <wp:effectExtent l="0" t="0" r="0" b="571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A55" w:rsidRDefault="00AE4A55" w:rsidP="00170AF4">
      <w:pPr>
        <w:rPr>
          <w:rFonts w:cs="Calibri"/>
          <w:szCs w:val="24"/>
        </w:rPr>
      </w:pPr>
      <w:r>
        <w:rPr>
          <w:rFonts w:cs="Calibri"/>
          <w:szCs w:val="24"/>
        </w:rPr>
        <w:t>Nodes,</w:t>
      </w:r>
    </w:p>
    <w:p w:rsidR="00AE4A55" w:rsidRDefault="00AE4A55" w:rsidP="00170AF4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2B5EA6EA" wp14:editId="3AB39095">
            <wp:extent cx="6115050" cy="356743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A55" w:rsidRDefault="00AE4A55" w:rsidP="00170AF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7338212A" wp14:editId="3AF2A43E">
            <wp:extent cx="6115050" cy="184912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A55" w:rsidRDefault="00AE4A55" w:rsidP="00170AF4">
      <w:pPr>
        <w:rPr>
          <w:rFonts w:cs="Calibri"/>
          <w:szCs w:val="24"/>
        </w:rPr>
      </w:pPr>
      <w:r>
        <w:rPr>
          <w:rFonts w:cs="Calibri"/>
          <w:szCs w:val="24"/>
        </w:rPr>
        <w:t>Click create,</w:t>
      </w:r>
    </w:p>
    <w:p w:rsidR="00AE4A55" w:rsidRDefault="00AE4A55" w:rsidP="00170AF4">
      <w:pPr>
        <w:rPr>
          <w:rFonts w:cs="Calibri"/>
          <w:szCs w:val="24"/>
        </w:rPr>
      </w:pPr>
      <w:r>
        <w:rPr>
          <w:rFonts w:cs="Calibri"/>
          <w:szCs w:val="24"/>
        </w:rPr>
        <w:t>Now for windows,</w:t>
      </w:r>
    </w:p>
    <w:p w:rsidR="00AE4A55" w:rsidRDefault="00AE4A55" w:rsidP="00170AF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32CEAC6C" wp14:editId="7EFAFC57">
            <wp:extent cx="6115050" cy="1630680"/>
            <wp:effectExtent l="0" t="0" r="0" b="762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A55" w:rsidRDefault="00AE4A55" w:rsidP="00170AF4">
      <w:pPr>
        <w:rPr>
          <w:rFonts w:cs="Calibri"/>
          <w:szCs w:val="24"/>
        </w:rPr>
      </w:pPr>
      <w:r>
        <w:rPr>
          <w:rFonts w:cs="Calibri"/>
          <w:szCs w:val="24"/>
        </w:rPr>
        <w:t>Workflow,</w:t>
      </w:r>
    </w:p>
    <w:p w:rsidR="00AE4A55" w:rsidRDefault="00AE4A55" w:rsidP="00AE4A55">
      <w:pPr>
        <w:rPr>
          <w:rFonts w:cs="Calibri"/>
          <w:szCs w:val="24"/>
        </w:rPr>
      </w:pPr>
      <w:r>
        <w:rPr>
          <w:rFonts w:cs="Calibri"/>
          <w:szCs w:val="24"/>
        </w:rPr>
        <w:lastRenderedPageBreak/>
        <w:t>Click on Add Log Filter, and in that click Key Value Data.</w:t>
      </w:r>
    </w:p>
    <w:p w:rsidR="00AE4A55" w:rsidRDefault="00AE4A55" w:rsidP="00AE4A55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7C6B9C0B" wp14:editId="474E3F8B">
            <wp:extent cx="3743325" cy="3188759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53757" cy="319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A55" w:rsidRDefault="00AE4A55" w:rsidP="00AE4A55">
      <w:pPr>
        <w:rPr>
          <w:rFonts w:cs="Calibri"/>
          <w:szCs w:val="24"/>
        </w:rPr>
      </w:pPr>
      <w:r>
        <w:rPr>
          <w:rFonts w:cs="Calibri"/>
          <w:szCs w:val="24"/>
        </w:rPr>
        <w:t>Give the pattern like this, and save.</w:t>
      </w:r>
    </w:p>
    <w:p w:rsidR="00AE4A55" w:rsidRDefault="00AE4A55" w:rsidP="00170AF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36487FE4" wp14:editId="775F1E93">
            <wp:extent cx="4629150" cy="3471863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32932" cy="347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A55" w:rsidRDefault="00AE4A55" w:rsidP="00170AF4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4C1DDB11" wp14:editId="766F6DC1">
            <wp:extent cx="6115050" cy="351091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A55" w:rsidRDefault="00AE4A55" w:rsidP="00170AF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76530334" wp14:editId="0D3D1C5C">
            <wp:extent cx="6115050" cy="316928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A55" w:rsidRDefault="00AE4A55" w:rsidP="00170AF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3749B089" wp14:editId="30E6D743">
            <wp:extent cx="6115050" cy="1083310"/>
            <wp:effectExtent l="0" t="0" r="0" b="254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08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78D" w:rsidRDefault="0092578D" w:rsidP="0092578D">
      <w:r>
        <w:t>Nodes,</w:t>
      </w:r>
    </w:p>
    <w:p w:rsidR="0092578D" w:rsidRDefault="0092578D" w:rsidP="0092578D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6528FB4A" wp14:editId="703D2B1C">
            <wp:extent cx="6115050" cy="3311525"/>
            <wp:effectExtent l="0" t="0" r="0" b="317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78D" w:rsidRDefault="0092578D" w:rsidP="0092578D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75ABBA38" wp14:editId="5813E9A8">
            <wp:extent cx="6115050" cy="1938655"/>
            <wp:effectExtent l="0" t="0" r="0" b="444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78D" w:rsidRDefault="0092578D" w:rsidP="0092578D">
      <w:pPr>
        <w:rPr>
          <w:rFonts w:cs="Calibri"/>
          <w:szCs w:val="24"/>
        </w:rPr>
      </w:pPr>
      <w:r>
        <w:rPr>
          <w:rFonts w:cs="Calibri"/>
          <w:szCs w:val="24"/>
        </w:rPr>
        <w:t>Click create.</w:t>
      </w:r>
    </w:p>
    <w:p w:rsidR="00AE4A55" w:rsidRDefault="0092578D" w:rsidP="00170AF4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Now for </w:t>
      </w:r>
      <w:proofErr w:type="spellStart"/>
      <w:r>
        <w:rPr>
          <w:rFonts w:cs="Calibri"/>
          <w:szCs w:val="24"/>
        </w:rPr>
        <w:t>linux</w:t>
      </w:r>
      <w:proofErr w:type="spellEnd"/>
      <w:r>
        <w:rPr>
          <w:rFonts w:cs="Calibri"/>
          <w:szCs w:val="24"/>
        </w:rPr>
        <w:t>,</w:t>
      </w:r>
    </w:p>
    <w:p w:rsidR="0092578D" w:rsidRDefault="0092578D" w:rsidP="00170AF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7B352C45" wp14:editId="34564DAE">
            <wp:extent cx="6115050" cy="138049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78D" w:rsidRDefault="0092578D" w:rsidP="0092578D">
      <w:pPr>
        <w:rPr>
          <w:rFonts w:cs="Calibri"/>
          <w:szCs w:val="24"/>
        </w:rPr>
      </w:pPr>
      <w:r>
        <w:rPr>
          <w:rFonts w:cs="Calibri"/>
          <w:szCs w:val="24"/>
        </w:rPr>
        <w:t>Workflow,</w:t>
      </w:r>
    </w:p>
    <w:p w:rsidR="0092578D" w:rsidRDefault="0092578D" w:rsidP="0092578D">
      <w:pPr>
        <w:rPr>
          <w:rFonts w:cs="Calibri"/>
          <w:szCs w:val="24"/>
        </w:rPr>
      </w:pPr>
      <w:r>
        <w:rPr>
          <w:rFonts w:cs="Calibri"/>
          <w:szCs w:val="24"/>
        </w:rPr>
        <w:t>Click on Add Log Filter, and in that click Key Value Data.</w:t>
      </w:r>
    </w:p>
    <w:p w:rsidR="0092578D" w:rsidRDefault="0092578D" w:rsidP="0092578D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07240E71" wp14:editId="0D4AB250">
            <wp:extent cx="3743325" cy="3188759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53757" cy="319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78D" w:rsidRDefault="0092578D" w:rsidP="0092578D">
      <w:pPr>
        <w:rPr>
          <w:rFonts w:cs="Calibri"/>
          <w:szCs w:val="24"/>
        </w:rPr>
      </w:pPr>
      <w:r>
        <w:rPr>
          <w:rFonts w:cs="Calibri"/>
          <w:szCs w:val="24"/>
        </w:rPr>
        <w:t>Give the pattern like this, and save.</w:t>
      </w:r>
    </w:p>
    <w:p w:rsidR="00861E77" w:rsidRDefault="0092578D" w:rsidP="00170AF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52534D68" wp14:editId="26BBDA80">
            <wp:extent cx="4524375" cy="3339784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532283" cy="334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78D" w:rsidRDefault="0092578D" w:rsidP="00170AF4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140803DB" wp14:editId="3AAD53DA">
            <wp:extent cx="6115050" cy="3517900"/>
            <wp:effectExtent l="0" t="0" r="0" b="635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78D" w:rsidRDefault="0092578D" w:rsidP="00170AF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0727F0BD" wp14:editId="5B10014A">
            <wp:extent cx="6115050" cy="373888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78D" w:rsidRDefault="0092578D" w:rsidP="0092578D">
      <w:pPr>
        <w:pStyle w:val="outpuy"/>
      </w:pPr>
      <w:proofErr w:type="gramStart"/>
      <w:r>
        <w:t>issue</w:t>
      </w:r>
      <w:proofErr w:type="gramEnd"/>
      <w:r>
        <w:t>=@</w:t>
      </w:r>
      <w:proofErr w:type="spellStart"/>
      <w:r>
        <w:t>option.jiraIssue</w:t>
      </w:r>
      <w:proofErr w:type="spellEnd"/>
      <w:r>
        <w:t>@</w:t>
      </w:r>
    </w:p>
    <w:p w:rsidR="0092578D" w:rsidRDefault="0092578D" w:rsidP="0092578D">
      <w:pPr>
        <w:pStyle w:val="outpuy"/>
      </w:pPr>
      <w:proofErr w:type="spellStart"/>
      <w:proofErr w:type="gramStart"/>
      <w:r>
        <w:t>nodeostype</w:t>
      </w:r>
      <w:proofErr w:type="spellEnd"/>
      <w:proofErr w:type="gramEnd"/>
      <w:r>
        <w:t>=@</w:t>
      </w:r>
      <w:proofErr w:type="spellStart"/>
      <w:r>
        <w:t>node.os</w:t>
      </w:r>
      <w:proofErr w:type="spellEnd"/>
      <w:r>
        <w:t>-name@</w:t>
      </w:r>
    </w:p>
    <w:p w:rsidR="0092578D" w:rsidRDefault="0092578D" w:rsidP="0092578D">
      <w:pPr>
        <w:pStyle w:val="outpuy"/>
      </w:pPr>
      <w:proofErr w:type="gramStart"/>
      <w:r>
        <w:t>path</w:t>
      </w:r>
      <w:proofErr w:type="gramEnd"/>
      <w:r>
        <w:t>=@</w:t>
      </w:r>
      <w:proofErr w:type="spellStart"/>
      <w:r>
        <w:t>data.path</w:t>
      </w:r>
      <w:proofErr w:type="spellEnd"/>
      <w:r>
        <w:t>@</w:t>
      </w:r>
    </w:p>
    <w:p w:rsidR="0092578D" w:rsidRDefault="0092578D" w:rsidP="0092578D">
      <w:pPr>
        <w:pStyle w:val="outpuy"/>
      </w:pPr>
      <w:proofErr w:type="spellStart"/>
      <w:proofErr w:type="gramStart"/>
      <w:r>
        <w:t>nodehostname</w:t>
      </w:r>
      <w:proofErr w:type="spellEnd"/>
      <w:proofErr w:type="gramEnd"/>
      <w:r>
        <w:t>=@</w:t>
      </w:r>
      <w:proofErr w:type="spellStart"/>
      <w:r>
        <w:t>node.hostname</w:t>
      </w:r>
      <w:proofErr w:type="spellEnd"/>
      <w:r>
        <w:t>@</w:t>
      </w:r>
    </w:p>
    <w:p w:rsidR="0092578D" w:rsidRDefault="0092578D" w:rsidP="0092578D">
      <w:pPr>
        <w:pStyle w:val="outpuy"/>
      </w:pPr>
      <w:proofErr w:type="spellStart"/>
      <w:proofErr w:type="gramStart"/>
      <w:r>
        <w:t>servername</w:t>
      </w:r>
      <w:proofErr w:type="spellEnd"/>
      <w:proofErr w:type="gramEnd"/>
      <w:r>
        <w:t>=@</w:t>
      </w:r>
      <w:proofErr w:type="spellStart"/>
      <w:r>
        <w:t>data.server</w:t>
      </w:r>
      <w:proofErr w:type="spellEnd"/>
      <w:r>
        <w:t>@</w:t>
      </w:r>
    </w:p>
    <w:p w:rsidR="0092578D" w:rsidRDefault="0092578D" w:rsidP="0092578D">
      <w:pPr>
        <w:pStyle w:val="outpuy"/>
      </w:pPr>
      <w:proofErr w:type="gramStart"/>
      <w:r>
        <w:t>filename</w:t>
      </w:r>
      <w:proofErr w:type="gramEnd"/>
      <w:r>
        <w:t>=@</w:t>
      </w:r>
      <w:proofErr w:type="spellStart"/>
      <w:r>
        <w:t>data.filename</w:t>
      </w:r>
      <w:proofErr w:type="spellEnd"/>
      <w:r>
        <w:t>@</w:t>
      </w:r>
    </w:p>
    <w:p w:rsidR="0092578D" w:rsidRDefault="0092578D" w:rsidP="0092578D">
      <w:pPr>
        <w:pStyle w:val="outpuy"/>
      </w:pPr>
      <w:proofErr w:type="gramStart"/>
      <w:r>
        <w:lastRenderedPageBreak/>
        <w:t>status</w:t>
      </w:r>
      <w:proofErr w:type="gramEnd"/>
      <w:r>
        <w:t>=@</w:t>
      </w:r>
      <w:proofErr w:type="spellStart"/>
      <w:r>
        <w:t>data.status</w:t>
      </w:r>
      <w:proofErr w:type="spellEnd"/>
      <w:r>
        <w:t>@</w:t>
      </w:r>
    </w:p>
    <w:p w:rsidR="0092578D" w:rsidRDefault="0092578D" w:rsidP="0092578D">
      <w:pPr>
        <w:pStyle w:val="outpuy"/>
      </w:pPr>
    </w:p>
    <w:p w:rsidR="0092578D" w:rsidRDefault="0092578D" w:rsidP="0092578D">
      <w:pPr>
        <w:pStyle w:val="outpuy"/>
      </w:pPr>
      <w:proofErr w:type="gramStart"/>
      <w:r>
        <w:t>if</w:t>
      </w:r>
      <w:proofErr w:type="gramEnd"/>
      <w:r>
        <w:t xml:space="preserve"> [ $</w:t>
      </w:r>
      <w:proofErr w:type="spellStart"/>
      <w:r>
        <w:t>nodeostype</w:t>
      </w:r>
      <w:proofErr w:type="spellEnd"/>
      <w:r>
        <w:t xml:space="preserve"> == Centos ]; then</w:t>
      </w:r>
    </w:p>
    <w:p w:rsidR="0092578D" w:rsidRDefault="0092578D" w:rsidP="0092578D">
      <w:pPr>
        <w:pStyle w:val="outpuy"/>
      </w:pPr>
      <w:r>
        <w:t xml:space="preserve">  </w:t>
      </w:r>
      <w:proofErr w:type="gramStart"/>
      <w:r>
        <w:t>if</w:t>
      </w:r>
      <w:proofErr w:type="gramEnd"/>
      <w:r>
        <w:t xml:space="preserve"> [ $</w:t>
      </w:r>
      <w:proofErr w:type="spellStart"/>
      <w:r>
        <w:t>nodehostname</w:t>
      </w:r>
      <w:proofErr w:type="spellEnd"/>
      <w:r>
        <w:t xml:space="preserve"> == $</w:t>
      </w:r>
      <w:proofErr w:type="spellStart"/>
      <w:r>
        <w:t>servername</w:t>
      </w:r>
      <w:proofErr w:type="spellEnd"/>
      <w:r>
        <w:t xml:space="preserve"> ]; then</w:t>
      </w:r>
    </w:p>
    <w:p w:rsidR="0092578D" w:rsidRDefault="0092578D" w:rsidP="0092578D">
      <w:pPr>
        <w:pStyle w:val="outpuy"/>
      </w:pPr>
      <w:r>
        <w:t xml:space="preserve">    </w:t>
      </w:r>
      <w:proofErr w:type="gramStart"/>
      <w:r>
        <w:t>if</w:t>
      </w:r>
      <w:proofErr w:type="gramEnd"/>
      <w:r>
        <w:t xml:space="preserve"> [ $status == Approved ]; then</w:t>
      </w:r>
    </w:p>
    <w:p w:rsidR="0092578D" w:rsidRDefault="0092578D" w:rsidP="0092578D">
      <w:pPr>
        <w:pStyle w:val="outpuy"/>
      </w:pPr>
      <w:r>
        <w:t xml:space="preserve">      </w:t>
      </w:r>
      <w:proofErr w:type="gramStart"/>
      <w:r>
        <w:t>cd</w:t>
      </w:r>
      <w:proofErr w:type="gramEnd"/>
      <w:r>
        <w:t xml:space="preserve"> $path</w:t>
      </w:r>
    </w:p>
    <w:p w:rsidR="0092578D" w:rsidRDefault="0092578D" w:rsidP="0092578D">
      <w:pPr>
        <w:pStyle w:val="outpuy"/>
      </w:pPr>
      <w:r>
        <w:t xml:space="preserve">      </w:t>
      </w:r>
      <w:proofErr w:type="spellStart"/>
      <w:proofErr w:type="gramStart"/>
      <w:r>
        <w:t>var</w:t>
      </w:r>
      <w:proofErr w:type="spellEnd"/>
      <w:proofErr w:type="gramEnd"/>
      <w:r>
        <w:t>=$(echo $?)</w:t>
      </w:r>
    </w:p>
    <w:p w:rsidR="0092578D" w:rsidRDefault="0092578D" w:rsidP="0092578D">
      <w:pPr>
        <w:pStyle w:val="outpuy"/>
      </w:pPr>
      <w:r>
        <w:t xml:space="preserve">      </w:t>
      </w:r>
      <w:proofErr w:type="gramStart"/>
      <w:r>
        <w:t>if</w:t>
      </w:r>
      <w:proofErr w:type="gramEnd"/>
      <w:r>
        <w:t xml:space="preserve"> [ $</w:t>
      </w:r>
      <w:proofErr w:type="spellStart"/>
      <w:r>
        <w:t>var</w:t>
      </w:r>
      <w:proofErr w:type="spellEnd"/>
      <w:r>
        <w:t xml:space="preserve"> == 0 ]; then</w:t>
      </w:r>
    </w:p>
    <w:p w:rsidR="0092578D" w:rsidRDefault="0092578D" w:rsidP="0092578D">
      <w:pPr>
        <w:pStyle w:val="outpuy"/>
      </w:pPr>
      <w:r>
        <w:t xml:space="preserve">        </w:t>
      </w: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sshpass</w:t>
      </w:r>
      <w:proofErr w:type="spellEnd"/>
      <w:r>
        <w:t xml:space="preserve"> -p '</w:t>
      </w:r>
      <w:proofErr w:type="spellStart"/>
      <w:r>
        <w:t>zippyops</w:t>
      </w:r>
      <w:proofErr w:type="spellEnd"/>
      <w:r>
        <w:t xml:space="preserve">' </w:t>
      </w:r>
      <w:proofErr w:type="spellStart"/>
      <w:r>
        <w:t>scp</w:t>
      </w:r>
      <w:proofErr w:type="spellEnd"/>
      <w:r>
        <w:t xml:space="preserve"> $filename rundeck@rundeck.zippyops.com:/var/lib/rundeck/LogFileCopy/copyfile/"$issue"_"$filename"</w:t>
      </w:r>
    </w:p>
    <w:p w:rsidR="0092578D" w:rsidRDefault="0092578D" w:rsidP="0092578D">
      <w:pPr>
        <w:pStyle w:val="outpuy"/>
      </w:pPr>
      <w:r>
        <w:t xml:space="preserve">        </w:t>
      </w:r>
      <w:proofErr w:type="gramStart"/>
      <w:r>
        <w:t>copy</w:t>
      </w:r>
      <w:proofErr w:type="gramEnd"/>
      <w:r>
        <w:t>=$(echo $?)</w:t>
      </w:r>
    </w:p>
    <w:p w:rsidR="0092578D" w:rsidRDefault="0092578D" w:rsidP="0092578D">
      <w:pPr>
        <w:pStyle w:val="outpuy"/>
      </w:pPr>
      <w:r>
        <w:t xml:space="preserve">      </w:t>
      </w:r>
      <w:proofErr w:type="gramStart"/>
      <w:r>
        <w:t>fi</w:t>
      </w:r>
      <w:proofErr w:type="gramEnd"/>
    </w:p>
    <w:p w:rsidR="0092578D" w:rsidRDefault="0092578D" w:rsidP="0092578D">
      <w:pPr>
        <w:pStyle w:val="outpuy"/>
      </w:pPr>
      <w:r>
        <w:t xml:space="preserve">    </w:t>
      </w:r>
      <w:proofErr w:type="gramStart"/>
      <w:r>
        <w:t>fi</w:t>
      </w:r>
      <w:proofErr w:type="gramEnd"/>
    </w:p>
    <w:p w:rsidR="0092578D" w:rsidRDefault="0092578D" w:rsidP="0092578D">
      <w:pPr>
        <w:pStyle w:val="outpuy"/>
      </w:pPr>
      <w:r>
        <w:t xml:space="preserve">  </w:t>
      </w:r>
      <w:proofErr w:type="gramStart"/>
      <w:r>
        <w:t>else</w:t>
      </w:r>
      <w:proofErr w:type="gramEnd"/>
    </w:p>
    <w:p w:rsidR="0092578D" w:rsidRDefault="0092578D" w:rsidP="0092578D">
      <w:pPr>
        <w:pStyle w:val="outpuy"/>
      </w:pPr>
      <w:r>
        <w:t xml:space="preserve">    </w:t>
      </w:r>
      <w:proofErr w:type="gramStart"/>
      <w:r>
        <w:t>echo</w:t>
      </w:r>
      <w:proofErr w:type="gramEnd"/>
      <w:r>
        <w:t xml:space="preserve"> "Execution is not for this machine"</w:t>
      </w:r>
    </w:p>
    <w:p w:rsidR="0092578D" w:rsidRDefault="0092578D" w:rsidP="0092578D">
      <w:pPr>
        <w:pStyle w:val="outpuy"/>
      </w:pPr>
      <w:r>
        <w:t xml:space="preserve">  </w:t>
      </w:r>
      <w:proofErr w:type="gramStart"/>
      <w:r>
        <w:t>fi</w:t>
      </w:r>
      <w:proofErr w:type="gramEnd"/>
    </w:p>
    <w:p w:rsidR="0092578D" w:rsidRDefault="0092578D" w:rsidP="0092578D">
      <w:pPr>
        <w:pStyle w:val="outpuy"/>
      </w:pPr>
      <w:proofErr w:type="spellStart"/>
      <w:proofErr w:type="gramStart"/>
      <w:r>
        <w:t>elif</w:t>
      </w:r>
      <w:proofErr w:type="spellEnd"/>
      <w:proofErr w:type="gramEnd"/>
      <w:r>
        <w:t xml:space="preserve"> [ $</w:t>
      </w:r>
      <w:proofErr w:type="spellStart"/>
      <w:r>
        <w:t>nodeostype</w:t>
      </w:r>
      <w:proofErr w:type="spellEnd"/>
      <w:r>
        <w:t xml:space="preserve"> == Ubuntu ]; then</w:t>
      </w:r>
    </w:p>
    <w:p w:rsidR="0092578D" w:rsidRDefault="0092578D" w:rsidP="0092578D">
      <w:pPr>
        <w:pStyle w:val="outpuy"/>
      </w:pPr>
      <w:r>
        <w:t xml:space="preserve">  </w:t>
      </w:r>
      <w:proofErr w:type="gramStart"/>
      <w:r>
        <w:t>if</w:t>
      </w:r>
      <w:proofErr w:type="gramEnd"/>
      <w:r>
        <w:t xml:space="preserve"> [ $</w:t>
      </w:r>
      <w:proofErr w:type="spellStart"/>
      <w:r>
        <w:t>nodehostname</w:t>
      </w:r>
      <w:proofErr w:type="spellEnd"/>
      <w:r>
        <w:t xml:space="preserve"> == $</w:t>
      </w:r>
      <w:proofErr w:type="spellStart"/>
      <w:r>
        <w:t>servername</w:t>
      </w:r>
      <w:proofErr w:type="spellEnd"/>
      <w:r>
        <w:t xml:space="preserve"> ]; then</w:t>
      </w:r>
    </w:p>
    <w:p w:rsidR="0092578D" w:rsidRDefault="0092578D" w:rsidP="0092578D">
      <w:pPr>
        <w:pStyle w:val="outpuy"/>
      </w:pPr>
      <w:r>
        <w:t xml:space="preserve">    </w:t>
      </w:r>
      <w:proofErr w:type="gramStart"/>
      <w:r>
        <w:t>if</w:t>
      </w:r>
      <w:proofErr w:type="gramEnd"/>
      <w:r>
        <w:t xml:space="preserve"> [ $status == Approved ]; then</w:t>
      </w:r>
    </w:p>
    <w:p w:rsidR="0092578D" w:rsidRDefault="0092578D" w:rsidP="0092578D">
      <w:pPr>
        <w:pStyle w:val="outpuy"/>
      </w:pPr>
      <w:r>
        <w:t xml:space="preserve">      </w:t>
      </w:r>
      <w:proofErr w:type="gramStart"/>
      <w:r>
        <w:t>cd</w:t>
      </w:r>
      <w:proofErr w:type="gramEnd"/>
      <w:r>
        <w:t xml:space="preserve"> $path</w:t>
      </w:r>
    </w:p>
    <w:p w:rsidR="0092578D" w:rsidRDefault="0092578D" w:rsidP="0092578D">
      <w:pPr>
        <w:pStyle w:val="outpuy"/>
      </w:pPr>
      <w:r>
        <w:t xml:space="preserve">      </w:t>
      </w:r>
      <w:proofErr w:type="spellStart"/>
      <w:proofErr w:type="gramStart"/>
      <w:r>
        <w:t>var</w:t>
      </w:r>
      <w:proofErr w:type="spellEnd"/>
      <w:proofErr w:type="gramEnd"/>
      <w:r>
        <w:t>=$(echo $?)</w:t>
      </w:r>
    </w:p>
    <w:p w:rsidR="0092578D" w:rsidRDefault="0092578D" w:rsidP="0092578D">
      <w:pPr>
        <w:pStyle w:val="outpuy"/>
      </w:pPr>
      <w:r>
        <w:t xml:space="preserve">      </w:t>
      </w:r>
      <w:proofErr w:type="gramStart"/>
      <w:r>
        <w:t>if</w:t>
      </w:r>
      <w:proofErr w:type="gramEnd"/>
      <w:r>
        <w:t xml:space="preserve"> [ $</w:t>
      </w:r>
      <w:proofErr w:type="spellStart"/>
      <w:r>
        <w:t>var</w:t>
      </w:r>
      <w:proofErr w:type="spellEnd"/>
      <w:r>
        <w:t xml:space="preserve"> == 0 ]; then</w:t>
      </w:r>
    </w:p>
    <w:p w:rsidR="0092578D" w:rsidRDefault="0092578D" w:rsidP="0092578D">
      <w:pPr>
        <w:pStyle w:val="outpuy"/>
      </w:pPr>
      <w:r>
        <w:t xml:space="preserve">        </w:t>
      </w: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sshpass</w:t>
      </w:r>
      <w:proofErr w:type="spellEnd"/>
      <w:r>
        <w:t xml:space="preserve"> -p '</w:t>
      </w:r>
      <w:proofErr w:type="spellStart"/>
      <w:r>
        <w:t>zippyops</w:t>
      </w:r>
      <w:proofErr w:type="spellEnd"/>
      <w:r>
        <w:t xml:space="preserve">' </w:t>
      </w:r>
      <w:proofErr w:type="spellStart"/>
      <w:r>
        <w:t>scp</w:t>
      </w:r>
      <w:proofErr w:type="spellEnd"/>
      <w:r>
        <w:t xml:space="preserve"> $filename rundeck@rundeck.zippyops.com:/var/lib/rundeck/LogFileCopy/copyfile/"$issue"_"$filename"</w:t>
      </w:r>
    </w:p>
    <w:p w:rsidR="0092578D" w:rsidRDefault="0092578D" w:rsidP="0092578D">
      <w:pPr>
        <w:pStyle w:val="outpuy"/>
      </w:pPr>
      <w:r>
        <w:t xml:space="preserve">        </w:t>
      </w:r>
      <w:proofErr w:type="gramStart"/>
      <w:r>
        <w:t>copy</w:t>
      </w:r>
      <w:proofErr w:type="gramEnd"/>
      <w:r>
        <w:t>=$(echo $?)</w:t>
      </w:r>
    </w:p>
    <w:p w:rsidR="0092578D" w:rsidRDefault="0092578D" w:rsidP="0092578D">
      <w:pPr>
        <w:pStyle w:val="outpuy"/>
      </w:pPr>
      <w:r>
        <w:t xml:space="preserve">      </w:t>
      </w:r>
      <w:proofErr w:type="gramStart"/>
      <w:r>
        <w:t>fi</w:t>
      </w:r>
      <w:proofErr w:type="gramEnd"/>
    </w:p>
    <w:p w:rsidR="0092578D" w:rsidRDefault="0092578D" w:rsidP="0092578D">
      <w:pPr>
        <w:pStyle w:val="outpuy"/>
      </w:pPr>
      <w:r>
        <w:t xml:space="preserve">    </w:t>
      </w:r>
      <w:proofErr w:type="gramStart"/>
      <w:r>
        <w:t>fi</w:t>
      </w:r>
      <w:proofErr w:type="gramEnd"/>
    </w:p>
    <w:p w:rsidR="0092578D" w:rsidRDefault="0092578D" w:rsidP="0092578D">
      <w:pPr>
        <w:pStyle w:val="outpuy"/>
      </w:pPr>
      <w:r>
        <w:t xml:space="preserve">  </w:t>
      </w:r>
      <w:proofErr w:type="gramStart"/>
      <w:r>
        <w:t>else</w:t>
      </w:r>
      <w:proofErr w:type="gramEnd"/>
    </w:p>
    <w:p w:rsidR="0092578D" w:rsidRDefault="0092578D" w:rsidP="0092578D">
      <w:pPr>
        <w:pStyle w:val="outpuy"/>
      </w:pPr>
      <w:r>
        <w:t xml:space="preserve">    </w:t>
      </w:r>
      <w:proofErr w:type="gramStart"/>
      <w:r>
        <w:t>echo</w:t>
      </w:r>
      <w:proofErr w:type="gramEnd"/>
      <w:r>
        <w:t xml:space="preserve"> "Execution is not for this machine"</w:t>
      </w:r>
    </w:p>
    <w:p w:rsidR="0092578D" w:rsidRDefault="0092578D" w:rsidP="0092578D">
      <w:pPr>
        <w:pStyle w:val="outpuy"/>
      </w:pPr>
      <w:r>
        <w:t xml:space="preserve">  </w:t>
      </w:r>
      <w:proofErr w:type="gramStart"/>
      <w:r>
        <w:t>fi</w:t>
      </w:r>
      <w:proofErr w:type="gramEnd"/>
    </w:p>
    <w:p w:rsidR="0092578D" w:rsidRDefault="0092578D" w:rsidP="0092578D">
      <w:pPr>
        <w:pStyle w:val="outpuy"/>
      </w:pPr>
      <w:proofErr w:type="gramStart"/>
      <w:r>
        <w:t>fi</w:t>
      </w:r>
      <w:proofErr w:type="gramEnd"/>
    </w:p>
    <w:p w:rsidR="0092578D" w:rsidRDefault="0092578D" w:rsidP="0092578D">
      <w:pPr>
        <w:pStyle w:val="outpuy"/>
      </w:pPr>
      <w:proofErr w:type="gramStart"/>
      <w:r>
        <w:t>echo</w:t>
      </w:r>
      <w:proofErr w:type="gramEnd"/>
      <w:r>
        <w:t xml:space="preserve"> "</w:t>
      </w:r>
      <w:proofErr w:type="spellStart"/>
      <w:r>
        <w:t>var</w:t>
      </w:r>
      <w:proofErr w:type="spellEnd"/>
      <w:r>
        <w:t>=$</w:t>
      </w:r>
      <w:proofErr w:type="spellStart"/>
      <w:r>
        <w:t>var</w:t>
      </w:r>
      <w:proofErr w:type="spellEnd"/>
      <w:r>
        <w:t>"</w:t>
      </w:r>
    </w:p>
    <w:p w:rsidR="0092578D" w:rsidRDefault="0092578D" w:rsidP="0092578D">
      <w:pPr>
        <w:pStyle w:val="outpuy"/>
      </w:pPr>
      <w:proofErr w:type="gramStart"/>
      <w:r>
        <w:t>echo</w:t>
      </w:r>
      <w:proofErr w:type="gramEnd"/>
      <w:r>
        <w:t xml:space="preserve"> "copy=$copy"</w:t>
      </w:r>
    </w:p>
    <w:p w:rsidR="0092578D" w:rsidRDefault="0092578D" w:rsidP="00170AF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38109F88" wp14:editId="3C35AF7D">
            <wp:extent cx="6115050" cy="254254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78D" w:rsidRDefault="0092578D" w:rsidP="00170AF4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15A29B02" wp14:editId="124D6E2E">
            <wp:extent cx="6115050" cy="3863340"/>
            <wp:effectExtent l="0" t="0" r="0" b="381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78D" w:rsidRDefault="0092578D" w:rsidP="00170AF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3D6BC9FD" wp14:editId="38362384">
            <wp:extent cx="6115050" cy="3847465"/>
            <wp:effectExtent l="0" t="0" r="0" b="63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78D" w:rsidRDefault="0092578D" w:rsidP="0092578D">
      <w:pPr>
        <w:rPr>
          <w:rFonts w:cs="Calibri"/>
          <w:szCs w:val="24"/>
        </w:rPr>
      </w:pPr>
      <w:r>
        <w:rPr>
          <w:rFonts w:cs="Calibri"/>
          <w:szCs w:val="24"/>
        </w:rPr>
        <w:t>Nodes,</w:t>
      </w:r>
    </w:p>
    <w:p w:rsidR="0092578D" w:rsidRDefault="0092578D" w:rsidP="0092578D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7CF7F299" wp14:editId="4F22C427">
            <wp:extent cx="6115050" cy="358965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78D" w:rsidRDefault="0092578D" w:rsidP="0092578D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03CBEDA7" wp14:editId="4168DF35">
            <wp:extent cx="6115050" cy="1821815"/>
            <wp:effectExtent l="0" t="0" r="0" b="698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78D" w:rsidRDefault="0092578D" w:rsidP="0092578D">
      <w:pPr>
        <w:rPr>
          <w:rFonts w:cs="Calibri"/>
          <w:szCs w:val="24"/>
        </w:rPr>
      </w:pPr>
      <w:r>
        <w:rPr>
          <w:rFonts w:cs="Calibri"/>
          <w:szCs w:val="24"/>
        </w:rPr>
        <w:t>Click create,</w:t>
      </w:r>
    </w:p>
    <w:p w:rsidR="0092578D" w:rsidRDefault="0092578D" w:rsidP="0092578D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Open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 xml:space="preserve"> terminal,</w:t>
      </w:r>
    </w:p>
    <w:p w:rsidR="0092578D" w:rsidRDefault="0092578D" w:rsidP="0092578D">
      <w:pPr>
        <w:pStyle w:val="outpuy"/>
      </w:pPr>
      <w:r>
        <w:t>[</w:t>
      </w:r>
      <w:proofErr w:type="spellStart"/>
      <w:r>
        <w:t>root@rundeck</w:t>
      </w:r>
      <w:proofErr w:type="spellEnd"/>
      <w:r>
        <w:t xml:space="preserve"> ~]# </w:t>
      </w:r>
      <w:proofErr w:type="gramStart"/>
      <w:r>
        <w:t>cd</w:t>
      </w:r>
      <w:proofErr w:type="gramEnd"/>
      <w:r>
        <w:t xml:space="preserve">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>/</w:t>
      </w:r>
    </w:p>
    <w:p w:rsidR="0092578D" w:rsidRDefault="0092578D" w:rsidP="0092578D">
      <w:pPr>
        <w:pStyle w:val="outpuy"/>
      </w:pPr>
      <w:r>
        <w:t>[</w:t>
      </w:r>
      <w:proofErr w:type="spellStart"/>
      <w:r>
        <w:t>root@rundeck</w:t>
      </w:r>
      <w:proofErr w:type="spellEnd"/>
      <w:r>
        <w:t xml:space="preserve"> </w:t>
      </w:r>
      <w:proofErr w:type="spellStart"/>
      <w:r>
        <w:t>rundeck</w:t>
      </w:r>
      <w:proofErr w:type="spellEnd"/>
      <w:r>
        <w:t xml:space="preserve">]# </w:t>
      </w:r>
      <w:proofErr w:type="spellStart"/>
      <w:proofErr w:type="gramStart"/>
      <w:r>
        <w:t>mkdir</w:t>
      </w:r>
      <w:proofErr w:type="spellEnd"/>
      <w:proofErr w:type="gramEnd"/>
      <w:r>
        <w:t xml:space="preserve"> </w:t>
      </w:r>
      <w:proofErr w:type="spellStart"/>
      <w:r>
        <w:t>LogFileCopy</w:t>
      </w:r>
      <w:proofErr w:type="spellEnd"/>
      <w:r>
        <w:t>/</w:t>
      </w:r>
    </w:p>
    <w:p w:rsidR="0092578D" w:rsidRDefault="0092578D" w:rsidP="0092578D">
      <w:pPr>
        <w:pStyle w:val="outpuy"/>
      </w:pPr>
      <w:r w:rsidRPr="0092578D">
        <w:t>[</w:t>
      </w:r>
      <w:proofErr w:type="spellStart"/>
      <w:r w:rsidRPr="0092578D">
        <w:t>root@rundeck</w:t>
      </w:r>
      <w:proofErr w:type="spellEnd"/>
      <w:r w:rsidRPr="0092578D">
        <w:t xml:space="preserve"> </w:t>
      </w:r>
      <w:proofErr w:type="spellStart"/>
      <w:r w:rsidRPr="0092578D">
        <w:t>rundeck</w:t>
      </w:r>
      <w:proofErr w:type="spellEnd"/>
      <w:r w:rsidRPr="0092578D">
        <w:t xml:space="preserve">]# </w:t>
      </w:r>
      <w:proofErr w:type="gramStart"/>
      <w:r w:rsidRPr="0092578D">
        <w:t>cd</w:t>
      </w:r>
      <w:proofErr w:type="gramEnd"/>
      <w:r w:rsidRPr="0092578D">
        <w:t xml:space="preserve"> </w:t>
      </w:r>
      <w:proofErr w:type="spellStart"/>
      <w:r w:rsidRPr="0092578D">
        <w:t>LogFileCopy</w:t>
      </w:r>
      <w:proofErr w:type="spellEnd"/>
      <w:r w:rsidRPr="0092578D">
        <w:t>/</w:t>
      </w:r>
    </w:p>
    <w:p w:rsidR="0092578D" w:rsidRDefault="0092578D" w:rsidP="0092578D">
      <w:pPr>
        <w:pStyle w:val="outpuy"/>
      </w:pPr>
      <w:r>
        <w:t>[</w:t>
      </w:r>
      <w:proofErr w:type="spellStart"/>
      <w:r>
        <w:t>root@rundeck</w:t>
      </w:r>
      <w:proofErr w:type="spellEnd"/>
      <w:r>
        <w:t xml:space="preserve"> </w:t>
      </w:r>
      <w:proofErr w:type="spellStart"/>
      <w:r>
        <w:t>LogFileCopy</w:t>
      </w:r>
      <w:proofErr w:type="spellEnd"/>
      <w:r>
        <w:t xml:space="preserve">]# </w:t>
      </w:r>
      <w:proofErr w:type="gramStart"/>
      <w:r>
        <w:t>cat</w:t>
      </w:r>
      <w:proofErr w:type="gramEnd"/>
      <w:r>
        <w:t xml:space="preserve"> Logfile.sh</w:t>
      </w:r>
    </w:p>
    <w:p w:rsidR="0092578D" w:rsidRDefault="0092578D" w:rsidP="0092578D">
      <w:pPr>
        <w:pStyle w:val="outpuy"/>
      </w:pPr>
      <w:proofErr w:type="gramStart"/>
      <w:r>
        <w:t>issue=</w:t>
      </w:r>
      <w:proofErr w:type="gramEnd"/>
      <w:r>
        <w:t>LFC-1</w:t>
      </w:r>
    </w:p>
    <w:p w:rsidR="0092578D" w:rsidRDefault="0092578D" w:rsidP="0092578D">
      <w:pPr>
        <w:pStyle w:val="outpuy"/>
      </w:pPr>
      <w:r>
        <w:t>path=$(java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>/atlassian-cli-9.0.0/lib/acli-9.0.0.jar --server http://jiraservicedesk.zippyops.com:8080 --user "admin" --password "</w:t>
      </w:r>
      <w:proofErr w:type="spellStart"/>
      <w:r>
        <w:t>zippyops</w:t>
      </w:r>
      <w:proofErr w:type="spellEnd"/>
      <w:r>
        <w:t xml:space="preserve">" --action </w:t>
      </w:r>
      <w:proofErr w:type="spellStart"/>
      <w:r>
        <w:t>getFieldValue</w:t>
      </w:r>
      <w:proofErr w:type="spellEnd"/>
      <w:r>
        <w:t xml:space="preserve">  --issue "$issue"  --field "</w:t>
      </w:r>
      <w:proofErr w:type="spellStart"/>
      <w:r>
        <w:t>LogFilePath</w:t>
      </w:r>
      <w:proofErr w:type="spellEnd"/>
      <w:r>
        <w:t>" | tail -1)</w:t>
      </w:r>
    </w:p>
    <w:p w:rsidR="0092578D" w:rsidRDefault="0092578D" w:rsidP="0092578D">
      <w:pPr>
        <w:pStyle w:val="outpuy"/>
      </w:pPr>
      <w:r>
        <w:t>filename=$(java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>/atlassian-cli-9.0.0/lib/acli-9.0.0.jar --server http://jiraservicedesk.zippyops.com:8080 --user "admin" --password "</w:t>
      </w:r>
      <w:proofErr w:type="spellStart"/>
      <w:r>
        <w:t>zippyops</w:t>
      </w:r>
      <w:proofErr w:type="spellEnd"/>
      <w:r>
        <w:t xml:space="preserve">" --action </w:t>
      </w:r>
      <w:proofErr w:type="spellStart"/>
      <w:r>
        <w:t>getFieldValue</w:t>
      </w:r>
      <w:proofErr w:type="spellEnd"/>
      <w:r>
        <w:t xml:space="preserve">  --issue "$issue"  --field "Filename" | tail -1)</w:t>
      </w:r>
    </w:p>
    <w:p w:rsidR="0092578D" w:rsidRDefault="0092578D" w:rsidP="0092578D">
      <w:pPr>
        <w:pStyle w:val="outpuy"/>
      </w:pPr>
      <w:r>
        <w:t>mail=$(java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>/atlassian-cli-9.0.0/lib/acli-9.0.0.jar --server http://jiraservicedesk.zippyops.com:8080 --user "admin" --password "</w:t>
      </w:r>
      <w:proofErr w:type="spellStart"/>
      <w:r>
        <w:t>zippyops</w:t>
      </w:r>
      <w:proofErr w:type="spellEnd"/>
      <w:r>
        <w:t xml:space="preserve">" --action </w:t>
      </w:r>
      <w:proofErr w:type="spellStart"/>
      <w:r>
        <w:t>getFieldValue</w:t>
      </w:r>
      <w:proofErr w:type="spellEnd"/>
      <w:r>
        <w:t xml:space="preserve">  --issue "$issue"  --field "Mail-Id" | tail -1)</w:t>
      </w:r>
    </w:p>
    <w:p w:rsidR="0092578D" w:rsidRDefault="0092578D" w:rsidP="0092578D">
      <w:pPr>
        <w:pStyle w:val="outpuy"/>
      </w:pPr>
      <w:r>
        <w:lastRenderedPageBreak/>
        <w:t>status=$(java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>/atlassian-cli-9.0.0/lib/acli-9.0.0.jar --server http://jiraservicedesk.zippyops.com:8080 --user "admin" --password "</w:t>
      </w:r>
      <w:proofErr w:type="spellStart"/>
      <w:r>
        <w:t>zippyops</w:t>
      </w:r>
      <w:proofErr w:type="spellEnd"/>
      <w:r>
        <w:t xml:space="preserve">" --action </w:t>
      </w:r>
      <w:proofErr w:type="spellStart"/>
      <w:r>
        <w:t>getFieldValue</w:t>
      </w:r>
      <w:proofErr w:type="spellEnd"/>
      <w:r>
        <w:t xml:space="preserve">  --issue "$issue"  --field "Status" | tail -1)</w:t>
      </w:r>
    </w:p>
    <w:p w:rsidR="0092578D" w:rsidRDefault="0092578D" w:rsidP="0092578D">
      <w:pPr>
        <w:pStyle w:val="outpuy"/>
      </w:pPr>
      <w:r>
        <w:t>server=$(java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>/atlassian-cli-9.0.0/lib/acli-9.0.0.jar --server http://jiraservicedesk.zippyops.com:8080 --user "admin" --password "</w:t>
      </w:r>
      <w:proofErr w:type="spellStart"/>
      <w:r>
        <w:t>zippyops</w:t>
      </w:r>
      <w:proofErr w:type="spellEnd"/>
      <w:r>
        <w:t xml:space="preserve">" --action </w:t>
      </w:r>
      <w:proofErr w:type="spellStart"/>
      <w:r>
        <w:t>getFieldValue</w:t>
      </w:r>
      <w:proofErr w:type="spellEnd"/>
      <w:r>
        <w:t xml:space="preserve">  --issue "$issue"  --field "Server" | tail -1)</w:t>
      </w:r>
    </w:p>
    <w:p w:rsidR="0092578D" w:rsidRDefault="0092578D" w:rsidP="0092578D">
      <w:pPr>
        <w:pStyle w:val="outpuy"/>
      </w:pPr>
    </w:p>
    <w:p w:rsidR="0092578D" w:rsidRDefault="0092578D" w:rsidP="0092578D">
      <w:pPr>
        <w:pStyle w:val="outpuy"/>
      </w:pPr>
      <w:proofErr w:type="gramStart"/>
      <w:r>
        <w:t>echo</w:t>
      </w:r>
      <w:proofErr w:type="gramEnd"/>
      <w:r>
        <w:t xml:space="preserve"> "path=$path"</w:t>
      </w:r>
    </w:p>
    <w:p w:rsidR="0092578D" w:rsidRDefault="0092578D" w:rsidP="0092578D">
      <w:pPr>
        <w:pStyle w:val="outpuy"/>
      </w:pPr>
      <w:proofErr w:type="gramStart"/>
      <w:r>
        <w:t>echo</w:t>
      </w:r>
      <w:proofErr w:type="gramEnd"/>
      <w:r>
        <w:t xml:space="preserve"> "filename=$filename"</w:t>
      </w:r>
    </w:p>
    <w:p w:rsidR="0092578D" w:rsidRDefault="0092578D" w:rsidP="0092578D">
      <w:pPr>
        <w:pStyle w:val="outpuy"/>
      </w:pPr>
      <w:proofErr w:type="gramStart"/>
      <w:r>
        <w:t>echo</w:t>
      </w:r>
      <w:proofErr w:type="gramEnd"/>
      <w:r>
        <w:t xml:space="preserve"> "status=$status"</w:t>
      </w:r>
    </w:p>
    <w:p w:rsidR="0092578D" w:rsidRDefault="0092578D" w:rsidP="0092578D">
      <w:pPr>
        <w:pStyle w:val="outpuy"/>
      </w:pPr>
      <w:proofErr w:type="gramStart"/>
      <w:r>
        <w:t>echo</w:t>
      </w:r>
      <w:proofErr w:type="gramEnd"/>
      <w:r>
        <w:t xml:space="preserve"> "server=$server"</w:t>
      </w:r>
    </w:p>
    <w:p w:rsidR="0092578D" w:rsidRDefault="0092578D" w:rsidP="0092578D">
      <w:pPr>
        <w:pStyle w:val="outpuy"/>
      </w:pPr>
    </w:p>
    <w:p w:rsidR="0092578D" w:rsidRDefault="0092578D" w:rsidP="0092578D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"3c\$</w:t>
      </w:r>
      <w:proofErr w:type="spellStart"/>
      <w:r>
        <w:t>servername</w:t>
      </w:r>
      <w:proofErr w:type="spellEnd"/>
      <w:r>
        <w:t xml:space="preserve">='$server'" </w:t>
      </w:r>
      <w:proofErr w:type="spellStart"/>
      <w:r>
        <w:t>LogFileCopy</w:t>
      </w:r>
      <w:proofErr w:type="spellEnd"/>
      <w:r>
        <w:t>/winLogfile.ps1</w:t>
      </w:r>
    </w:p>
    <w:p w:rsidR="0092578D" w:rsidRDefault="0092578D" w:rsidP="0092578D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"4c\$pat='$path'" </w:t>
      </w:r>
      <w:proofErr w:type="spellStart"/>
      <w:r>
        <w:t>LogFileCopy</w:t>
      </w:r>
      <w:proofErr w:type="spellEnd"/>
      <w:r>
        <w:t>/winLogfile.ps1</w:t>
      </w:r>
    </w:p>
    <w:p w:rsidR="0092578D" w:rsidRDefault="0092578D" w:rsidP="0092578D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"5c\$</w:t>
      </w:r>
      <w:proofErr w:type="spellStart"/>
      <w:r>
        <w:t>filenam</w:t>
      </w:r>
      <w:proofErr w:type="spellEnd"/>
      <w:r>
        <w:t xml:space="preserve">='$filename'" </w:t>
      </w:r>
      <w:proofErr w:type="spellStart"/>
      <w:r>
        <w:t>LogFileCopy</w:t>
      </w:r>
      <w:proofErr w:type="spellEnd"/>
      <w:r>
        <w:t>/winLogfile.ps1</w:t>
      </w:r>
    </w:p>
    <w:p w:rsidR="0092578D" w:rsidRDefault="0092578D" w:rsidP="0092578D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"6c\$</w:t>
      </w:r>
      <w:proofErr w:type="spellStart"/>
      <w:r>
        <w:t>statu</w:t>
      </w:r>
      <w:proofErr w:type="spellEnd"/>
      <w:r>
        <w:t xml:space="preserve">='$status'" </w:t>
      </w:r>
      <w:proofErr w:type="spellStart"/>
      <w:r>
        <w:t>LogFileCopy</w:t>
      </w:r>
      <w:proofErr w:type="spellEnd"/>
      <w:r>
        <w:t>/winLogfile.ps1</w:t>
      </w:r>
    </w:p>
    <w:p w:rsidR="0092578D" w:rsidRDefault="0092578D" w:rsidP="0092578D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"7c\$</w:t>
      </w:r>
      <w:proofErr w:type="spellStart"/>
      <w:r>
        <w:t>issu</w:t>
      </w:r>
      <w:proofErr w:type="spellEnd"/>
      <w:r>
        <w:t xml:space="preserve">='$issue'" </w:t>
      </w:r>
      <w:proofErr w:type="spellStart"/>
      <w:r>
        <w:t>LogFileCopy</w:t>
      </w:r>
      <w:proofErr w:type="spellEnd"/>
      <w:r>
        <w:t>/winLogfile.ps1</w:t>
      </w:r>
    </w:p>
    <w:p w:rsidR="0092578D" w:rsidRDefault="0092578D" w:rsidP="0092578D">
      <w:pPr>
        <w:pStyle w:val="outpuy"/>
      </w:pPr>
    </w:p>
    <w:p w:rsidR="0092578D" w:rsidRDefault="0092578D" w:rsidP="0092578D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"2c\path=$path" LogFileCopy/mail.sh</w:t>
      </w:r>
    </w:p>
    <w:p w:rsidR="0092578D" w:rsidRDefault="0092578D" w:rsidP="0092578D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"3c\</w:t>
      </w:r>
      <w:proofErr w:type="spellStart"/>
      <w:r>
        <w:t>servername</w:t>
      </w:r>
      <w:proofErr w:type="spellEnd"/>
      <w:r>
        <w:t>=$server" LogFileCopy/mail.sh</w:t>
      </w:r>
    </w:p>
    <w:p w:rsidR="0092578D" w:rsidRDefault="0092578D" w:rsidP="0092578D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"4c\status=$status" LogFileCopy/mail.sh</w:t>
      </w:r>
    </w:p>
    <w:p w:rsidR="0092578D" w:rsidRDefault="0092578D" w:rsidP="0092578D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"5c\filename=$filename" LogFileCopy/mail.sh</w:t>
      </w:r>
    </w:p>
    <w:p w:rsidR="0092578D" w:rsidRDefault="0092578D" w:rsidP="0092578D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"6c\mail=$mail" LogFileCopy/mail.sh</w:t>
      </w:r>
    </w:p>
    <w:p w:rsidR="0092578D" w:rsidRDefault="0092578D" w:rsidP="0092578D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"7c\issue=$issue" LogFileCopy/mail.sh</w:t>
      </w:r>
    </w:p>
    <w:p w:rsidR="0092578D" w:rsidRDefault="0092578D" w:rsidP="0092578D">
      <w:pPr>
        <w:pStyle w:val="outpuy"/>
      </w:pPr>
    </w:p>
    <w:p w:rsidR="0092578D" w:rsidRDefault="0092578D" w:rsidP="0092578D">
      <w:pPr>
        <w:pStyle w:val="outpuy"/>
      </w:pPr>
      <w:proofErr w:type="spellStart"/>
      <w:proofErr w:type="gramStart"/>
      <w:r>
        <w:t>mkdir</w:t>
      </w:r>
      <w:proofErr w:type="spellEnd"/>
      <w:proofErr w:type="gramEnd"/>
      <w:r>
        <w:t xml:space="preserve"> </w:t>
      </w:r>
      <w:proofErr w:type="spellStart"/>
      <w:r>
        <w:t>LogFileCopy</w:t>
      </w:r>
      <w:proofErr w:type="spellEnd"/>
      <w:r>
        <w:t>/</w:t>
      </w:r>
      <w:proofErr w:type="spellStart"/>
      <w:r>
        <w:t>copyfile</w:t>
      </w:r>
      <w:proofErr w:type="spellEnd"/>
      <w:r>
        <w:t xml:space="preserve"> || true</w:t>
      </w:r>
    </w:p>
    <w:p w:rsidR="0092578D" w:rsidRDefault="0092578D" w:rsidP="0092578D">
      <w:pPr>
        <w:pStyle w:val="outpuy"/>
      </w:pPr>
    </w:p>
    <w:p w:rsidR="0092578D" w:rsidRDefault="0092578D" w:rsidP="0092578D">
      <w:pPr>
        <w:pStyle w:val="outpuy"/>
      </w:pPr>
    </w:p>
    <w:p w:rsidR="0092578D" w:rsidRDefault="0092578D" w:rsidP="0092578D">
      <w:pPr>
        <w:pStyle w:val="outpuy"/>
      </w:pPr>
    </w:p>
    <w:p w:rsidR="0092578D" w:rsidRDefault="0092578D" w:rsidP="0092578D">
      <w:pPr>
        <w:pStyle w:val="outpuy"/>
      </w:pPr>
    </w:p>
    <w:p w:rsidR="0092578D" w:rsidRDefault="0092578D" w:rsidP="0092578D">
      <w:pPr>
        <w:pStyle w:val="outpuy"/>
      </w:pPr>
    </w:p>
    <w:p w:rsidR="0092578D" w:rsidRDefault="0092578D" w:rsidP="0092578D">
      <w:pPr>
        <w:pStyle w:val="outpuy"/>
      </w:pPr>
      <w:r>
        <w:t xml:space="preserve"> [</w:t>
      </w:r>
      <w:proofErr w:type="spellStart"/>
      <w:r>
        <w:t>root@rundeck</w:t>
      </w:r>
      <w:proofErr w:type="spellEnd"/>
      <w:r>
        <w:t xml:space="preserve"> </w:t>
      </w:r>
      <w:proofErr w:type="spellStart"/>
      <w:r>
        <w:t>LogFileCopy</w:t>
      </w:r>
      <w:proofErr w:type="spellEnd"/>
      <w:r>
        <w:t xml:space="preserve">]# </w:t>
      </w:r>
      <w:proofErr w:type="gramStart"/>
      <w:r>
        <w:t>cat</w:t>
      </w:r>
      <w:proofErr w:type="gramEnd"/>
      <w:r>
        <w:t xml:space="preserve"> winLogfile.ps1</w:t>
      </w:r>
    </w:p>
    <w:p w:rsidR="0092578D" w:rsidRDefault="0092578D" w:rsidP="0092578D">
      <w:pPr>
        <w:pStyle w:val="outpuy"/>
      </w:pPr>
      <w:r>
        <w:t>$</w:t>
      </w:r>
      <w:proofErr w:type="spellStart"/>
      <w:r>
        <w:t>nodeostype</w:t>
      </w:r>
      <w:proofErr w:type="spellEnd"/>
      <w:r>
        <w:t>='Windows'</w:t>
      </w:r>
    </w:p>
    <w:p w:rsidR="0092578D" w:rsidRDefault="0092578D" w:rsidP="0092578D">
      <w:pPr>
        <w:pStyle w:val="outpuy"/>
      </w:pPr>
      <w:r>
        <w:t>$</w:t>
      </w:r>
      <w:proofErr w:type="spellStart"/>
      <w:r>
        <w:t>nodehostname</w:t>
      </w:r>
      <w:proofErr w:type="spellEnd"/>
      <w:r>
        <w:t>='rundeckwindowsnode.zippyops.com'</w:t>
      </w:r>
    </w:p>
    <w:p w:rsidR="0092578D" w:rsidRDefault="0092578D" w:rsidP="0092578D">
      <w:pPr>
        <w:pStyle w:val="outpuy"/>
      </w:pPr>
      <w:r>
        <w:t>$</w:t>
      </w:r>
      <w:proofErr w:type="spellStart"/>
      <w:r>
        <w:t>servername</w:t>
      </w:r>
      <w:proofErr w:type="spellEnd"/>
      <w:r>
        <w:t>='rundeckwindowsnode.zippyops.com'</w:t>
      </w:r>
    </w:p>
    <w:p w:rsidR="0092578D" w:rsidRDefault="0092578D" w:rsidP="0092578D">
      <w:pPr>
        <w:pStyle w:val="outpuy"/>
      </w:pPr>
      <w:r>
        <w:t>$pat='C</w:t>
      </w:r>
      <w:proofErr w:type="gramStart"/>
      <w:r>
        <w:t>:\</w:t>
      </w:r>
      <w:proofErr w:type="gramEnd"/>
      <w:r>
        <w:t>Program Files\Notepad++\</w:t>
      </w:r>
      <w:proofErr w:type="spellStart"/>
      <w:r>
        <w:t>autoCompletion</w:t>
      </w:r>
      <w:proofErr w:type="spellEnd"/>
      <w:r>
        <w:t>'</w:t>
      </w:r>
    </w:p>
    <w:p w:rsidR="0092578D" w:rsidRDefault="0092578D" w:rsidP="0092578D">
      <w:pPr>
        <w:pStyle w:val="outpuy"/>
      </w:pPr>
      <w:r>
        <w:t>$</w:t>
      </w:r>
      <w:proofErr w:type="spellStart"/>
      <w:r>
        <w:t>filenam</w:t>
      </w:r>
      <w:proofErr w:type="spellEnd"/>
      <w:r>
        <w:t>='cc.xml'</w:t>
      </w:r>
    </w:p>
    <w:p w:rsidR="0092578D" w:rsidRDefault="0092578D" w:rsidP="0092578D">
      <w:pPr>
        <w:pStyle w:val="outpuy"/>
      </w:pPr>
      <w:r>
        <w:t>$</w:t>
      </w:r>
      <w:proofErr w:type="spellStart"/>
      <w:r>
        <w:t>statu</w:t>
      </w:r>
      <w:proofErr w:type="spellEnd"/>
      <w:r>
        <w:t>='Approved'</w:t>
      </w:r>
    </w:p>
    <w:p w:rsidR="0092578D" w:rsidRDefault="0092578D" w:rsidP="0092578D">
      <w:pPr>
        <w:pStyle w:val="outpuy"/>
      </w:pPr>
      <w:r>
        <w:t>$</w:t>
      </w:r>
      <w:proofErr w:type="spellStart"/>
      <w:r>
        <w:t>issu</w:t>
      </w:r>
      <w:proofErr w:type="spellEnd"/>
      <w:r>
        <w:t>='LFC-1'</w:t>
      </w:r>
    </w:p>
    <w:p w:rsidR="0092578D" w:rsidRDefault="0092578D" w:rsidP="0092578D">
      <w:pPr>
        <w:pStyle w:val="outpuy"/>
      </w:pPr>
    </w:p>
    <w:p w:rsidR="0092578D" w:rsidRDefault="0092578D" w:rsidP="0092578D">
      <w:pPr>
        <w:pStyle w:val="outpuy"/>
      </w:pPr>
      <w:proofErr w:type="gramStart"/>
      <w:r>
        <w:t>if(</w:t>
      </w:r>
      <w:proofErr w:type="gramEnd"/>
      <w:r>
        <w:t>"$</w:t>
      </w:r>
      <w:proofErr w:type="spellStart"/>
      <w:r>
        <w:t>nodeostype</w:t>
      </w:r>
      <w:proofErr w:type="spellEnd"/>
      <w:r>
        <w:t>" -</w:t>
      </w:r>
      <w:proofErr w:type="spellStart"/>
      <w:r>
        <w:t>eq</w:t>
      </w:r>
      <w:proofErr w:type="spellEnd"/>
      <w:r>
        <w:t xml:space="preserve"> "Windows"){</w:t>
      </w:r>
    </w:p>
    <w:p w:rsidR="0092578D" w:rsidRDefault="0092578D" w:rsidP="0092578D">
      <w:pPr>
        <w:pStyle w:val="outpuy"/>
      </w:pPr>
      <w:r>
        <w:t xml:space="preserve">  </w:t>
      </w:r>
      <w:proofErr w:type="gramStart"/>
      <w:r>
        <w:t>if(</w:t>
      </w:r>
      <w:proofErr w:type="gramEnd"/>
      <w:r>
        <w:t>"$</w:t>
      </w:r>
      <w:proofErr w:type="spellStart"/>
      <w:r>
        <w:t>nodehostname</w:t>
      </w:r>
      <w:proofErr w:type="spellEnd"/>
      <w:r>
        <w:t>" -</w:t>
      </w:r>
      <w:proofErr w:type="spellStart"/>
      <w:r>
        <w:t>eq</w:t>
      </w:r>
      <w:proofErr w:type="spellEnd"/>
      <w:r>
        <w:t xml:space="preserve"> "$</w:t>
      </w:r>
      <w:proofErr w:type="spellStart"/>
      <w:r>
        <w:t>servername</w:t>
      </w:r>
      <w:proofErr w:type="spellEnd"/>
      <w:r>
        <w:t>"){</w:t>
      </w:r>
    </w:p>
    <w:p w:rsidR="0092578D" w:rsidRDefault="0092578D" w:rsidP="0092578D">
      <w:pPr>
        <w:pStyle w:val="outpuy"/>
      </w:pPr>
      <w:r>
        <w:t xml:space="preserve">    </w:t>
      </w:r>
      <w:proofErr w:type="gramStart"/>
      <w:r>
        <w:t>if(</w:t>
      </w:r>
      <w:proofErr w:type="gramEnd"/>
      <w:r>
        <w:t>"$</w:t>
      </w:r>
      <w:proofErr w:type="spellStart"/>
      <w:r>
        <w:t>statu</w:t>
      </w:r>
      <w:proofErr w:type="spellEnd"/>
      <w:r>
        <w:t>" -</w:t>
      </w:r>
      <w:proofErr w:type="spellStart"/>
      <w:r>
        <w:t>eq</w:t>
      </w:r>
      <w:proofErr w:type="spellEnd"/>
      <w:r>
        <w:t xml:space="preserve"> "Approved"){</w:t>
      </w:r>
    </w:p>
    <w:p w:rsidR="0092578D" w:rsidRDefault="0092578D" w:rsidP="0092578D">
      <w:pPr>
        <w:pStyle w:val="outpuy"/>
      </w:pPr>
      <w:r>
        <w:t xml:space="preserve">      </w:t>
      </w:r>
      <w:proofErr w:type="gramStart"/>
      <w:r>
        <w:t>cd</w:t>
      </w:r>
      <w:proofErr w:type="gramEnd"/>
      <w:r>
        <w:t xml:space="preserve"> "$pat"</w:t>
      </w:r>
    </w:p>
    <w:p w:rsidR="0092578D" w:rsidRDefault="0092578D" w:rsidP="0092578D">
      <w:pPr>
        <w:pStyle w:val="outpuy"/>
      </w:pPr>
      <w:r>
        <w:t xml:space="preserve">      $</w:t>
      </w:r>
      <w:proofErr w:type="spellStart"/>
      <w:r>
        <w:t>var</w:t>
      </w:r>
      <w:proofErr w:type="spellEnd"/>
      <w:r>
        <w:t>=$(echo $?)</w:t>
      </w:r>
    </w:p>
    <w:p w:rsidR="0092578D" w:rsidRDefault="0092578D" w:rsidP="0092578D">
      <w:pPr>
        <w:pStyle w:val="outpuy"/>
      </w:pPr>
      <w:r>
        <w:t xml:space="preserve">      </w:t>
      </w:r>
      <w:proofErr w:type="gramStart"/>
      <w:r>
        <w:t>if(</w:t>
      </w:r>
      <w:proofErr w:type="gramEnd"/>
      <w:r>
        <w:t>"$</w:t>
      </w:r>
      <w:proofErr w:type="spellStart"/>
      <w:r>
        <w:t>var</w:t>
      </w:r>
      <w:proofErr w:type="spellEnd"/>
      <w:r>
        <w:t>" -</w:t>
      </w:r>
      <w:proofErr w:type="spellStart"/>
      <w:r>
        <w:t>eq</w:t>
      </w:r>
      <w:proofErr w:type="spellEnd"/>
      <w:r>
        <w:t xml:space="preserve"> "True"){</w:t>
      </w:r>
    </w:p>
    <w:p w:rsidR="0092578D" w:rsidRDefault="0092578D" w:rsidP="0092578D">
      <w:pPr>
        <w:pStyle w:val="outpuy"/>
      </w:pPr>
      <w:r>
        <w:t xml:space="preserve">        </w:t>
      </w:r>
      <w:proofErr w:type="spellStart"/>
      <w:proofErr w:type="gramStart"/>
      <w:r>
        <w:t>pscp</w:t>
      </w:r>
      <w:proofErr w:type="spellEnd"/>
      <w:proofErr w:type="gramEnd"/>
      <w:r>
        <w:t xml:space="preserve"> -pw </w:t>
      </w:r>
      <w:proofErr w:type="spellStart"/>
      <w:r>
        <w:t>zippyops</w:t>
      </w:r>
      <w:proofErr w:type="spellEnd"/>
      <w:r>
        <w:t xml:space="preserve"> $</w:t>
      </w:r>
      <w:proofErr w:type="spellStart"/>
      <w:r>
        <w:t>filenam</w:t>
      </w:r>
      <w:proofErr w:type="spellEnd"/>
      <w:r>
        <w:t xml:space="preserve"> rundeck@rundeck.zippyops.com:/var/lib/rundeck/LogFileCopy/copyfile/"$issu"_"$filenam"</w:t>
      </w:r>
    </w:p>
    <w:p w:rsidR="0092578D" w:rsidRDefault="0092578D" w:rsidP="0092578D">
      <w:pPr>
        <w:pStyle w:val="outpuy"/>
      </w:pPr>
      <w:r>
        <w:t xml:space="preserve">        $copy=$(echo $?)</w:t>
      </w:r>
    </w:p>
    <w:p w:rsidR="0092578D" w:rsidRDefault="0092578D" w:rsidP="0092578D">
      <w:pPr>
        <w:pStyle w:val="outpuy"/>
      </w:pPr>
      <w:r>
        <w:t xml:space="preserve">      }</w:t>
      </w:r>
    </w:p>
    <w:p w:rsidR="0092578D" w:rsidRDefault="0092578D" w:rsidP="0092578D">
      <w:pPr>
        <w:pStyle w:val="outpuy"/>
      </w:pPr>
      <w:r>
        <w:t xml:space="preserve">    }</w:t>
      </w:r>
    </w:p>
    <w:p w:rsidR="0092578D" w:rsidRDefault="0092578D" w:rsidP="0092578D">
      <w:pPr>
        <w:pStyle w:val="outpuy"/>
      </w:pPr>
      <w:r>
        <w:t xml:space="preserve">  </w:t>
      </w:r>
      <w:proofErr w:type="gramStart"/>
      <w:r>
        <w:t>}else</w:t>
      </w:r>
      <w:proofErr w:type="gramEnd"/>
      <w:r>
        <w:t>{</w:t>
      </w:r>
    </w:p>
    <w:p w:rsidR="0092578D" w:rsidRDefault="0092578D" w:rsidP="0092578D">
      <w:pPr>
        <w:pStyle w:val="outpuy"/>
      </w:pPr>
      <w:r>
        <w:t xml:space="preserve">      </w:t>
      </w:r>
      <w:proofErr w:type="gramStart"/>
      <w:r>
        <w:t>echo</w:t>
      </w:r>
      <w:proofErr w:type="gramEnd"/>
      <w:r>
        <w:t xml:space="preserve"> "</w:t>
      </w:r>
      <w:proofErr w:type="spellStart"/>
      <w:r>
        <w:t>Excution</w:t>
      </w:r>
      <w:proofErr w:type="spellEnd"/>
      <w:r>
        <w:t xml:space="preserve"> is not for this machine"</w:t>
      </w:r>
    </w:p>
    <w:p w:rsidR="0092578D" w:rsidRDefault="0092578D" w:rsidP="0092578D">
      <w:pPr>
        <w:pStyle w:val="outpuy"/>
      </w:pPr>
      <w:r>
        <w:t>}</w:t>
      </w:r>
    </w:p>
    <w:p w:rsidR="0092578D" w:rsidRDefault="0092578D" w:rsidP="0092578D">
      <w:pPr>
        <w:pStyle w:val="outpuy"/>
      </w:pPr>
      <w:r>
        <w:t>}</w:t>
      </w:r>
    </w:p>
    <w:p w:rsidR="0092578D" w:rsidRDefault="0092578D" w:rsidP="0092578D">
      <w:pPr>
        <w:pStyle w:val="outpuy"/>
      </w:pPr>
      <w:proofErr w:type="gramStart"/>
      <w:r>
        <w:t>echo</w:t>
      </w:r>
      <w:proofErr w:type="gramEnd"/>
      <w:r>
        <w:t xml:space="preserve"> "</w:t>
      </w:r>
      <w:proofErr w:type="spellStart"/>
      <w:r>
        <w:t>var</w:t>
      </w:r>
      <w:proofErr w:type="spellEnd"/>
      <w:r>
        <w:t>=$</w:t>
      </w:r>
      <w:proofErr w:type="spellStart"/>
      <w:r>
        <w:t>var</w:t>
      </w:r>
      <w:proofErr w:type="spellEnd"/>
      <w:r>
        <w:t>"</w:t>
      </w:r>
    </w:p>
    <w:p w:rsidR="0092578D" w:rsidRDefault="0092578D" w:rsidP="0092578D">
      <w:pPr>
        <w:pStyle w:val="outpuy"/>
      </w:pPr>
      <w:proofErr w:type="gramStart"/>
      <w:r>
        <w:t>echo</w:t>
      </w:r>
      <w:proofErr w:type="gramEnd"/>
      <w:r>
        <w:t xml:space="preserve"> "copy=$copy"</w:t>
      </w:r>
    </w:p>
    <w:p w:rsidR="0092578D" w:rsidRDefault="0092578D" w:rsidP="0092578D">
      <w:pPr>
        <w:pStyle w:val="outpuy"/>
      </w:pPr>
    </w:p>
    <w:p w:rsidR="0092578D" w:rsidRDefault="0092578D" w:rsidP="0092578D">
      <w:pPr>
        <w:pStyle w:val="outpuy"/>
      </w:pPr>
    </w:p>
    <w:p w:rsidR="0092578D" w:rsidRDefault="0092578D" w:rsidP="0092578D">
      <w:pPr>
        <w:pStyle w:val="outpuy"/>
      </w:pPr>
    </w:p>
    <w:p w:rsidR="0092578D" w:rsidRDefault="0092578D" w:rsidP="0092578D">
      <w:pPr>
        <w:pStyle w:val="outpuy"/>
      </w:pPr>
      <w:r>
        <w:t>[</w:t>
      </w:r>
      <w:proofErr w:type="spellStart"/>
      <w:r>
        <w:t>root@rundeck</w:t>
      </w:r>
      <w:proofErr w:type="spellEnd"/>
      <w:r>
        <w:t xml:space="preserve"> </w:t>
      </w:r>
      <w:proofErr w:type="spellStart"/>
      <w:r>
        <w:t>LogFileCopy</w:t>
      </w:r>
      <w:proofErr w:type="spellEnd"/>
      <w:r>
        <w:t xml:space="preserve">]# </w:t>
      </w:r>
      <w:proofErr w:type="gramStart"/>
      <w:r>
        <w:t>cat</w:t>
      </w:r>
      <w:proofErr w:type="gramEnd"/>
      <w:r>
        <w:t xml:space="preserve"> mail.sh</w:t>
      </w:r>
    </w:p>
    <w:p w:rsidR="0092578D" w:rsidRDefault="0092578D" w:rsidP="0092578D">
      <w:pPr>
        <w:pStyle w:val="outpuy"/>
      </w:pPr>
      <w:proofErr w:type="spellStart"/>
      <w:proofErr w:type="gramStart"/>
      <w:r>
        <w:lastRenderedPageBreak/>
        <w:t>var</w:t>
      </w:r>
      <w:proofErr w:type="spellEnd"/>
      <w:r>
        <w:t>=</w:t>
      </w:r>
      <w:proofErr w:type="gramEnd"/>
      <w:r>
        <w:t>True</w:t>
      </w:r>
    </w:p>
    <w:p w:rsidR="0092578D" w:rsidRDefault="0092578D" w:rsidP="0092578D">
      <w:pPr>
        <w:pStyle w:val="outpuy"/>
      </w:pPr>
      <w:proofErr w:type="gramStart"/>
      <w:r>
        <w:t>nodehostname=</w:t>
      </w:r>
      <w:proofErr w:type="gramEnd"/>
      <w:r>
        <w:t>rundeckwindowsnode.zippyops.com</w:t>
      </w:r>
    </w:p>
    <w:p w:rsidR="0092578D" w:rsidRDefault="0092578D" w:rsidP="0092578D">
      <w:pPr>
        <w:pStyle w:val="outpuy"/>
      </w:pPr>
      <w:proofErr w:type="gramStart"/>
      <w:r>
        <w:t>servername=</w:t>
      </w:r>
      <w:proofErr w:type="gramEnd"/>
      <w:r>
        <w:t>rundeckwindowsnode.zippyops.com</w:t>
      </w:r>
    </w:p>
    <w:p w:rsidR="0092578D" w:rsidRDefault="0092578D" w:rsidP="0092578D">
      <w:pPr>
        <w:pStyle w:val="outpuy"/>
      </w:pPr>
      <w:proofErr w:type="gramStart"/>
      <w:r>
        <w:t>status=</w:t>
      </w:r>
      <w:proofErr w:type="gramEnd"/>
      <w:r>
        <w:t>Approved</w:t>
      </w:r>
    </w:p>
    <w:p w:rsidR="0092578D" w:rsidRDefault="0092578D" w:rsidP="0092578D">
      <w:pPr>
        <w:pStyle w:val="outpuy"/>
      </w:pPr>
      <w:proofErr w:type="gramStart"/>
      <w:r>
        <w:t>filename=</w:t>
      </w:r>
      <w:proofErr w:type="gramEnd"/>
      <w:r>
        <w:t>cc.xml</w:t>
      </w:r>
    </w:p>
    <w:p w:rsidR="0092578D" w:rsidRDefault="0092578D" w:rsidP="0092578D">
      <w:pPr>
        <w:pStyle w:val="outpuy"/>
      </w:pPr>
      <w:r>
        <w:t>mail=praveenkumar.m@zippyops.in</w:t>
      </w:r>
    </w:p>
    <w:p w:rsidR="0092578D" w:rsidRDefault="0092578D" w:rsidP="0092578D">
      <w:pPr>
        <w:pStyle w:val="outpuy"/>
      </w:pPr>
      <w:proofErr w:type="gramStart"/>
      <w:r>
        <w:t>issue=</w:t>
      </w:r>
      <w:proofErr w:type="gramEnd"/>
      <w:r>
        <w:t>LFC-1</w:t>
      </w:r>
    </w:p>
    <w:p w:rsidR="0092578D" w:rsidRDefault="0092578D" w:rsidP="0092578D">
      <w:pPr>
        <w:pStyle w:val="outpuy"/>
      </w:pPr>
      <w:proofErr w:type="gramStart"/>
      <w:r>
        <w:t>copy=</w:t>
      </w:r>
      <w:proofErr w:type="gramEnd"/>
      <w:r>
        <w:t>False</w:t>
      </w:r>
    </w:p>
    <w:p w:rsidR="0092578D" w:rsidRDefault="0092578D" w:rsidP="0092578D">
      <w:pPr>
        <w:pStyle w:val="outpuy"/>
      </w:pPr>
    </w:p>
    <w:p w:rsidR="0092578D" w:rsidRDefault="0092578D" w:rsidP="0092578D">
      <w:pPr>
        <w:pStyle w:val="outpuy"/>
      </w:pPr>
      <w:proofErr w:type="gramStart"/>
      <w:r>
        <w:t>if</w:t>
      </w:r>
      <w:proofErr w:type="gramEnd"/>
      <w:r>
        <w:t xml:space="preserve"> [ $status == Approved ]; then</w:t>
      </w:r>
    </w:p>
    <w:p w:rsidR="0092578D" w:rsidRDefault="0092578D" w:rsidP="0092578D">
      <w:pPr>
        <w:pStyle w:val="outpuy"/>
      </w:pPr>
      <w:r>
        <w:t xml:space="preserve">  </w:t>
      </w:r>
      <w:proofErr w:type="gramStart"/>
      <w:r>
        <w:t>if</w:t>
      </w:r>
      <w:proofErr w:type="gramEnd"/>
      <w:r>
        <w:t xml:space="preserve"> [[ $</w:t>
      </w:r>
      <w:proofErr w:type="spellStart"/>
      <w:r>
        <w:t>var</w:t>
      </w:r>
      <w:proofErr w:type="spellEnd"/>
      <w:r>
        <w:t xml:space="preserve"> == 0 &amp;&amp; $copy == 0 || $</w:t>
      </w:r>
      <w:proofErr w:type="spellStart"/>
      <w:r>
        <w:t>var</w:t>
      </w:r>
      <w:proofErr w:type="spellEnd"/>
      <w:r>
        <w:t xml:space="preserve"> == True &amp;&amp; $copy == True ]]; then</w:t>
      </w:r>
    </w:p>
    <w:p w:rsidR="0092578D" w:rsidRDefault="0092578D" w:rsidP="0092578D">
      <w:pPr>
        <w:pStyle w:val="outpuy"/>
      </w:pPr>
      <w:r>
        <w:t xml:space="preserve">    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>/atlassian-cli-9.0.0/lib/acli-9.0.0.jar --server http://jiraservicedesk.zippyops.com:8080 --user "admin" --password "</w:t>
      </w:r>
      <w:proofErr w:type="spellStart"/>
      <w:r>
        <w:t>zippyops</w:t>
      </w:r>
      <w:proofErr w:type="spellEnd"/>
      <w:r>
        <w:t xml:space="preserve">" --action </w:t>
      </w:r>
      <w:proofErr w:type="spellStart"/>
      <w:r>
        <w:t>transitionIssue</w:t>
      </w:r>
      <w:proofErr w:type="spellEnd"/>
      <w:r>
        <w:t xml:space="preserve">  --issue "$issue"  --transition "Done"</w:t>
      </w:r>
    </w:p>
    <w:p w:rsidR="0092578D" w:rsidRDefault="0092578D" w:rsidP="0092578D">
      <w:pPr>
        <w:pStyle w:val="outpuy"/>
      </w:pPr>
      <w:r>
        <w:t xml:space="preserve">    </w:t>
      </w:r>
      <w:proofErr w:type="gramStart"/>
      <w:r>
        <w:t>echo</w:t>
      </w:r>
      <w:proofErr w:type="gramEnd"/>
      <w:r>
        <w:t xml:space="preserve"> "Log file copy is done and transfer to </w:t>
      </w:r>
      <w:proofErr w:type="spellStart"/>
      <w:r>
        <w:t>Nfs</w:t>
      </w:r>
      <w:proofErr w:type="spellEnd"/>
      <w:r>
        <w:t xml:space="preserve"> server" | mail -s "Log file copy done" $mail</w:t>
      </w:r>
    </w:p>
    <w:p w:rsidR="0092578D" w:rsidRDefault="0092578D" w:rsidP="0092578D">
      <w:pPr>
        <w:pStyle w:val="outpuy"/>
      </w:pPr>
      <w:r>
        <w:t xml:space="preserve">  </w:t>
      </w:r>
      <w:proofErr w:type="spellStart"/>
      <w:proofErr w:type="gramStart"/>
      <w:r>
        <w:t>elif</w:t>
      </w:r>
      <w:proofErr w:type="spellEnd"/>
      <w:proofErr w:type="gramEnd"/>
      <w:r>
        <w:t xml:space="preserve"> [[ $</w:t>
      </w:r>
      <w:proofErr w:type="spellStart"/>
      <w:r>
        <w:t>var</w:t>
      </w:r>
      <w:proofErr w:type="spellEnd"/>
      <w:r>
        <w:t xml:space="preserve"> == 0 &amp;&amp; $copy == 1 || $</w:t>
      </w:r>
      <w:proofErr w:type="spellStart"/>
      <w:r>
        <w:t>var</w:t>
      </w:r>
      <w:proofErr w:type="spellEnd"/>
      <w:r>
        <w:t xml:space="preserve"> == True &amp;&amp; $copy == False ]]; then</w:t>
      </w:r>
    </w:p>
    <w:p w:rsidR="0092578D" w:rsidRDefault="0092578D" w:rsidP="0092578D">
      <w:pPr>
        <w:pStyle w:val="outpuy"/>
      </w:pPr>
      <w:r>
        <w:t xml:space="preserve">    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>/atlassian-cli-9.0.0/lib/acli-9.0.0.jar --server http://jiraservicedesk.zippyops.com:8080 --user "admin" --password "</w:t>
      </w:r>
      <w:proofErr w:type="spellStart"/>
      <w:r>
        <w:t>zippyops</w:t>
      </w:r>
      <w:proofErr w:type="spellEnd"/>
      <w:r>
        <w:t xml:space="preserve">" --action </w:t>
      </w:r>
      <w:proofErr w:type="spellStart"/>
      <w:r>
        <w:t>transitionIssue</w:t>
      </w:r>
      <w:proofErr w:type="spellEnd"/>
      <w:r>
        <w:t xml:space="preserve">  --issue "$issue"  --transition "Done"</w:t>
      </w:r>
    </w:p>
    <w:p w:rsidR="0092578D" w:rsidRDefault="0092578D" w:rsidP="0092578D">
      <w:pPr>
        <w:pStyle w:val="outpuy"/>
      </w:pPr>
      <w:r>
        <w:t xml:space="preserve">    </w:t>
      </w:r>
      <w:proofErr w:type="gramStart"/>
      <w:r>
        <w:t>echo</w:t>
      </w:r>
      <w:proofErr w:type="gramEnd"/>
      <w:r>
        <w:t xml:space="preserve"> "File not found in the </w:t>
      </w:r>
      <w:proofErr w:type="spellStart"/>
      <w:r>
        <w:t>specfied</w:t>
      </w:r>
      <w:proofErr w:type="spellEnd"/>
      <w:r>
        <w:t xml:space="preserve"> path in the </w:t>
      </w:r>
      <w:proofErr w:type="spellStart"/>
      <w:r>
        <w:t>specfied</w:t>
      </w:r>
      <w:proofErr w:type="spellEnd"/>
      <w:r>
        <w:t xml:space="preserve"> server $</w:t>
      </w:r>
      <w:proofErr w:type="spellStart"/>
      <w:r>
        <w:t>servername</w:t>
      </w:r>
      <w:proofErr w:type="spellEnd"/>
      <w:r>
        <w:t>" | mail -s "Log file copy not done" $mail</w:t>
      </w:r>
    </w:p>
    <w:p w:rsidR="0092578D" w:rsidRDefault="0092578D" w:rsidP="0092578D">
      <w:pPr>
        <w:pStyle w:val="outpuy"/>
      </w:pPr>
      <w:r>
        <w:t xml:space="preserve">  </w:t>
      </w:r>
      <w:proofErr w:type="spellStart"/>
      <w:proofErr w:type="gramStart"/>
      <w:r>
        <w:t>elif</w:t>
      </w:r>
      <w:proofErr w:type="spellEnd"/>
      <w:proofErr w:type="gramEnd"/>
      <w:r>
        <w:t xml:space="preserve"> [[ $</w:t>
      </w:r>
      <w:proofErr w:type="spellStart"/>
      <w:r>
        <w:t>var</w:t>
      </w:r>
      <w:proofErr w:type="spellEnd"/>
      <w:r>
        <w:t xml:space="preserve"> == 1 || $</w:t>
      </w:r>
      <w:proofErr w:type="spellStart"/>
      <w:r>
        <w:t>var</w:t>
      </w:r>
      <w:proofErr w:type="spellEnd"/>
      <w:r>
        <w:t xml:space="preserve"> == False ]]; then</w:t>
      </w:r>
    </w:p>
    <w:p w:rsidR="0092578D" w:rsidRDefault="0092578D" w:rsidP="0092578D">
      <w:pPr>
        <w:pStyle w:val="outpuy"/>
      </w:pPr>
      <w:r>
        <w:t xml:space="preserve">    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>/atlassian-cli-9.0.0/lib/acli-9.0.0.jar --server http://jiraservicedesk.zippyops.com:8080 --user "admin" --password "</w:t>
      </w:r>
      <w:proofErr w:type="spellStart"/>
      <w:r>
        <w:t>zippyops</w:t>
      </w:r>
      <w:proofErr w:type="spellEnd"/>
      <w:r>
        <w:t xml:space="preserve">" --action </w:t>
      </w:r>
      <w:proofErr w:type="spellStart"/>
      <w:r>
        <w:t>transitionIssue</w:t>
      </w:r>
      <w:proofErr w:type="spellEnd"/>
      <w:r>
        <w:t xml:space="preserve">  --issue "$issue"  --transition "Done"</w:t>
      </w:r>
    </w:p>
    <w:p w:rsidR="0092578D" w:rsidRDefault="0092578D" w:rsidP="0092578D">
      <w:pPr>
        <w:pStyle w:val="outpuy"/>
      </w:pPr>
      <w:r>
        <w:t xml:space="preserve">    </w:t>
      </w:r>
      <w:proofErr w:type="gramStart"/>
      <w:r>
        <w:t>echo</w:t>
      </w:r>
      <w:proofErr w:type="gramEnd"/>
      <w:r>
        <w:t xml:space="preserve"> "Path not found in the </w:t>
      </w:r>
      <w:proofErr w:type="spellStart"/>
      <w:r>
        <w:t>specfied</w:t>
      </w:r>
      <w:proofErr w:type="spellEnd"/>
      <w:r>
        <w:t xml:space="preserve"> server $</w:t>
      </w:r>
      <w:proofErr w:type="spellStart"/>
      <w:r>
        <w:t>servername</w:t>
      </w:r>
      <w:proofErr w:type="spellEnd"/>
      <w:r>
        <w:t>" | mail -s "Log file copy not done" $mail</w:t>
      </w:r>
    </w:p>
    <w:p w:rsidR="0092578D" w:rsidRDefault="0092578D" w:rsidP="0092578D">
      <w:pPr>
        <w:pStyle w:val="outpuy"/>
      </w:pPr>
      <w:r>
        <w:t xml:space="preserve">  </w:t>
      </w:r>
      <w:proofErr w:type="gramStart"/>
      <w:r>
        <w:t>fi</w:t>
      </w:r>
      <w:proofErr w:type="gramEnd"/>
    </w:p>
    <w:p w:rsidR="0092578D" w:rsidRDefault="0092578D" w:rsidP="0092578D">
      <w:pPr>
        <w:pStyle w:val="outpuy"/>
      </w:pPr>
      <w:proofErr w:type="spellStart"/>
      <w:proofErr w:type="gramStart"/>
      <w:r>
        <w:t>elif</w:t>
      </w:r>
      <w:proofErr w:type="spellEnd"/>
      <w:proofErr w:type="gramEnd"/>
      <w:r>
        <w:t xml:space="preserve"> [ $status == Rejected ]; then</w:t>
      </w:r>
    </w:p>
    <w:p w:rsidR="0092578D" w:rsidRDefault="0092578D" w:rsidP="0092578D">
      <w:pPr>
        <w:pStyle w:val="outpuy"/>
      </w:pPr>
      <w:r>
        <w:t xml:space="preserve">  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>/atlassian-cli-9.0.0/lib/acli-9.0.0.jar --server http://jiraservicedesk.zippyops.com:8080 --user "admin" --password "</w:t>
      </w:r>
      <w:proofErr w:type="spellStart"/>
      <w:r>
        <w:t>zippyops</w:t>
      </w:r>
      <w:proofErr w:type="spellEnd"/>
      <w:r>
        <w:t xml:space="preserve">" --action </w:t>
      </w:r>
      <w:proofErr w:type="spellStart"/>
      <w:r>
        <w:t>transitionIssue</w:t>
      </w:r>
      <w:proofErr w:type="spellEnd"/>
      <w:r>
        <w:t xml:space="preserve">  --issue "$issue"  --transition "Done"</w:t>
      </w:r>
    </w:p>
    <w:p w:rsidR="0092578D" w:rsidRDefault="0092578D" w:rsidP="0092578D">
      <w:pPr>
        <w:pStyle w:val="outpuy"/>
      </w:pPr>
      <w:r>
        <w:t xml:space="preserve">  </w:t>
      </w:r>
      <w:proofErr w:type="gramStart"/>
      <w:r>
        <w:t>echo</w:t>
      </w:r>
      <w:proofErr w:type="gramEnd"/>
      <w:r>
        <w:t xml:space="preserve"> "Log file copy is not Approved for you" | mail -s "Log file copy not done" $mail</w:t>
      </w:r>
    </w:p>
    <w:p w:rsidR="0092578D" w:rsidRDefault="0092578D" w:rsidP="0092578D">
      <w:pPr>
        <w:pStyle w:val="outpuy"/>
      </w:pPr>
      <w:proofErr w:type="gramStart"/>
      <w:r>
        <w:t>fi</w:t>
      </w:r>
      <w:proofErr w:type="gramEnd"/>
    </w:p>
    <w:p w:rsidR="0092578D" w:rsidRDefault="0092578D" w:rsidP="0092578D">
      <w:pPr>
        <w:pStyle w:val="outpuy"/>
      </w:pPr>
      <w:r>
        <w:t>[</w:t>
      </w:r>
      <w:proofErr w:type="spellStart"/>
      <w:r>
        <w:t>root@rundeck</w:t>
      </w:r>
      <w:proofErr w:type="spellEnd"/>
      <w:r>
        <w:t xml:space="preserve"> </w:t>
      </w:r>
      <w:proofErr w:type="spellStart"/>
      <w:r>
        <w:t>LogFileCopy</w:t>
      </w:r>
      <w:proofErr w:type="spellEnd"/>
      <w:r>
        <w:t>]#</w:t>
      </w:r>
    </w:p>
    <w:p w:rsidR="007765ED" w:rsidRDefault="007765ED" w:rsidP="007765ED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Invoke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 xml:space="preserve"> job setting, click the Manage apps</w:t>
      </w:r>
    </w:p>
    <w:p w:rsidR="007765ED" w:rsidRDefault="007765ED" w:rsidP="007765ED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3A36ECAC" wp14:editId="68225DE5">
            <wp:extent cx="1943100" cy="2733675"/>
            <wp:effectExtent l="0" t="0" r="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5ED" w:rsidRDefault="007765ED" w:rsidP="007765ED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Click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 xml:space="preserve"> setting, </w:t>
      </w:r>
    </w:p>
    <w:p w:rsidR="007765ED" w:rsidRDefault="007765ED" w:rsidP="007765ED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09790B1D" wp14:editId="03AC00C0">
            <wp:extent cx="2133600" cy="419100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5ED" w:rsidRDefault="007765ED" w:rsidP="007765ED">
      <w:pPr>
        <w:rPr>
          <w:rFonts w:cs="Calibri"/>
          <w:szCs w:val="24"/>
        </w:rPr>
      </w:pPr>
    </w:p>
    <w:p w:rsidR="007765ED" w:rsidRDefault="007765ED" w:rsidP="007765ED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First mention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 xml:space="preserve"> API </w:t>
      </w:r>
      <w:proofErr w:type="spellStart"/>
      <w:r>
        <w:rPr>
          <w:rFonts w:cs="Calibri"/>
          <w:szCs w:val="24"/>
        </w:rPr>
        <w:t>URl</w:t>
      </w:r>
      <w:proofErr w:type="spellEnd"/>
      <w:r>
        <w:rPr>
          <w:rFonts w:cs="Calibri"/>
          <w:szCs w:val="24"/>
        </w:rPr>
        <w:t xml:space="preserve"> and then API </w:t>
      </w:r>
      <w:proofErr w:type="spellStart"/>
      <w:r>
        <w:rPr>
          <w:rFonts w:cs="Calibri"/>
          <w:szCs w:val="24"/>
        </w:rPr>
        <w:t>verion</w:t>
      </w:r>
      <w:proofErr w:type="spellEnd"/>
      <w:r>
        <w:rPr>
          <w:rFonts w:cs="Calibri"/>
          <w:szCs w:val="24"/>
        </w:rPr>
        <w:t xml:space="preserve"> </w:t>
      </w:r>
    </w:p>
    <w:p w:rsidR="007765ED" w:rsidRDefault="007765ED" w:rsidP="007765ED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Then generate the </w:t>
      </w:r>
      <w:proofErr w:type="spellStart"/>
      <w:proofErr w:type="gramStart"/>
      <w:r>
        <w:rPr>
          <w:rFonts w:cs="Calibri"/>
          <w:szCs w:val="24"/>
        </w:rPr>
        <w:t>Api</w:t>
      </w:r>
      <w:proofErr w:type="spellEnd"/>
      <w:proofErr w:type="gramEnd"/>
      <w:r>
        <w:rPr>
          <w:rFonts w:cs="Calibri"/>
          <w:szCs w:val="24"/>
        </w:rPr>
        <w:t xml:space="preserve"> Token and paste here. </w:t>
      </w:r>
    </w:p>
    <w:p w:rsidR="007765ED" w:rsidRDefault="007765ED" w:rsidP="007765ED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63928B6E" wp14:editId="3860EF20">
            <wp:extent cx="6115050" cy="438785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38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5ED" w:rsidRDefault="007765ED" w:rsidP="007765ED">
      <w:pPr>
        <w:rPr>
          <w:rFonts w:cs="Calibri"/>
          <w:szCs w:val="24"/>
        </w:rPr>
      </w:pPr>
      <w:r>
        <w:rPr>
          <w:rFonts w:cs="Calibri"/>
          <w:szCs w:val="24"/>
        </w:rPr>
        <w:t>Come back to issue,</w:t>
      </w:r>
    </w:p>
    <w:p w:rsidR="007765ED" w:rsidRDefault="00B35E0D" w:rsidP="007765ED">
      <w:pPr>
        <w:rPr>
          <w:rFonts w:cs="Calibri"/>
          <w:szCs w:val="24"/>
        </w:rPr>
      </w:pPr>
      <w:r>
        <w:rPr>
          <w:rFonts w:cs="Calibri"/>
          <w:szCs w:val="24"/>
        </w:rPr>
        <w:t>Click on Approve or R</w:t>
      </w:r>
      <w:r w:rsidR="0078782C">
        <w:rPr>
          <w:rFonts w:cs="Calibri"/>
          <w:szCs w:val="24"/>
        </w:rPr>
        <w:t>eject</w:t>
      </w:r>
      <w:r>
        <w:rPr>
          <w:rFonts w:cs="Calibri"/>
          <w:szCs w:val="24"/>
        </w:rPr>
        <w:t>.</w:t>
      </w:r>
    </w:p>
    <w:p w:rsidR="0078782C" w:rsidRPr="003145C0" w:rsidRDefault="0078782C" w:rsidP="007765ED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5FC2C285" wp14:editId="295A42C8">
            <wp:extent cx="2066925" cy="1885950"/>
            <wp:effectExtent l="0" t="0" r="9525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5ED" w:rsidRPr="003145C0" w:rsidRDefault="007765ED" w:rsidP="007765ED">
      <w:pPr>
        <w:pStyle w:val="Heading1"/>
      </w:pPr>
      <w:r>
        <w:t>Mysql Dump</w:t>
      </w:r>
    </w:p>
    <w:p w:rsidR="00BF0F23" w:rsidRDefault="00BF0F23" w:rsidP="00BF0F23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Creating custom field in </w:t>
      </w:r>
      <w:proofErr w:type="spellStart"/>
      <w:r>
        <w:rPr>
          <w:rFonts w:cs="Calibri"/>
          <w:szCs w:val="24"/>
        </w:rPr>
        <w:t>jira</w:t>
      </w:r>
      <w:proofErr w:type="spellEnd"/>
      <w:r>
        <w:rPr>
          <w:rFonts w:cs="Calibri"/>
          <w:szCs w:val="24"/>
        </w:rPr>
        <w:t>, click setting and in that click issue,</w:t>
      </w:r>
    </w:p>
    <w:p w:rsidR="00BF0F23" w:rsidRDefault="00BF0F23" w:rsidP="00BF0F23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7ECE7C7F" wp14:editId="528AFD8F">
            <wp:extent cx="1943100" cy="273367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F23" w:rsidRDefault="00BF0F23" w:rsidP="00BF0F23">
      <w:pPr>
        <w:rPr>
          <w:rFonts w:cs="Calibri"/>
          <w:szCs w:val="24"/>
        </w:rPr>
      </w:pPr>
      <w:r>
        <w:rPr>
          <w:rFonts w:cs="Calibri"/>
          <w:szCs w:val="24"/>
        </w:rPr>
        <w:t>Click on Custom fields,</w:t>
      </w:r>
    </w:p>
    <w:p w:rsidR="00BF0F23" w:rsidRDefault="00BF0F23" w:rsidP="00BF0F23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392E46AB" wp14:editId="3F59E14B">
            <wp:extent cx="2009775" cy="1257300"/>
            <wp:effectExtent l="0" t="0" r="952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F23" w:rsidRDefault="00BF0F23" w:rsidP="00BF0F23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In that click Add Custom field in the right corner, </w:t>
      </w:r>
      <w:proofErr w:type="gramStart"/>
      <w:r>
        <w:rPr>
          <w:rFonts w:cs="Calibri"/>
          <w:szCs w:val="24"/>
        </w:rPr>
        <w:t>In</w:t>
      </w:r>
      <w:proofErr w:type="gramEnd"/>
      <w:r>
        <w:rPr>
          <w:rFonts w:cs="Calibri"/>
          <w:szCs w:val="24"/>
        </w:rPr>
        <w:t xml:space="preserve"> that create 3 field </w:t>
      </w:r>
    </w:p>
    <w:p w:rsidR="00BF0F23" w:rsidRDefault="00BF0F23" w:rsidP="00BF0F23">
      <w:pPr>
        <w:pStyle w:val="ListParagraph"/>
        <w:numPr>
          <w:ilvl w:val="0"/>
          <w:numId w:val="28"/>
        </w:numPr>
        <w:rPr>
          <w:rFonts w:cs="Calibri"/>
          <w:szCs w:val="24"/>
        </w:rPr>
      </w:pPr>
      <w:r>
        <w:rPr>
          <w:rFonts w:cs="Calibri"/>
          <w:szCs w:val="24"/>
        </w:rPr>
        <w:t>Tables field in Select List (Multiple choice)</w:t>
      </w:r>
    </w:p>
    <w:p w:rsidR="00BF0F23" w:rsidRDefault="00BF0F23" w:rsidP="00BF0F23">
      <w:pPr>
        <w:pStyle w:val="ListParagraph"/>
        <w:numPr>
          <w:ilvl w:val="0"/>
          <w:numId w:val="28"/>
        </w:numPr>
        <w:rPr>
          <w:rFonts w:cs="Calibri"/>
          <w:szCs w:val="24"/>
        </w:rPr>
      </w:pPr>
      <w:proofErr w:type="spellStart"/>
      <w:r>
        <w:rPr>
          <w:rFonts w:cs="Calibri"/>
          <w:szCs w:val="24"/>
        </w:rPr>
        <w:t>Mail_Id</w:t>
      </w:r>
      <w:proofErr w:type="spellEnd"/>
      <w:r>
        <w:rPr>
          <w:rFonts w:cs="Calibri"/>
          <w:szCs w:val="24"/>
        </w:rPr>
        <w:t xml:space="preserve"> field in Text field (Single line)</w:t>
      </w:r>
    </w:p>
    <w:p w:rsidR="00BF0F23" w:rsidRDefault="00BF0F23" w:rsidP="00BF0F23">
      <w:pPr>
        <w:pStyle w:val="ListParagraph"/>
        <w:numPr>
          <w:ilvl w:val="0"/>
          <w:numId w:val="28"/>
        </w:numPr>
        <w:rPr>
          <w:rFonts w:cs="Calibri"/>
          <w:szCs w:val="24"/>
        </w:rPr>
      </w:pPr>
      <w:r>
        <w:rPr>
          <w:rFonts w:cs="Calibri"/>
          <w:szCs w:val="24"/>
        </w:rPr>
        <w:t>Server field in Select List (Multiple choice)</w:t>
      </w:r>
    </w:p>
    <w:p w:rsidR="00BF0F23" w:rsidRPr="00376268" w:rsidRDefault="00BF0F23" w:rsidP="00BF0F23">
      <w:pPr>
        <w:pStyle w:val="ListParagraph"/>
        <w:numPr>
          <w:ilvl w:val="0"/>
          <w:numId w:val="28"/>
        </w:numPr>
        <w:rPr>
          <w:rFonts w:cs="Calibri"/>
          <w:szCs w:val="24"/>
        </w:rPr>
      </w:pPr>
      <w:r>
        <w:rPr>
          <w:rFonts w:cs="Calibri"/>
          <w:szCs w:val="24"/>
        </w:rPr>
        <w:t>Database field in Radio Button</w:t>
      </w:r>
    </w:p>
    <w:p w:rsidR="00BF0F23" w:rsidRDefault="00BF0F23" w:rsidP="00BF0F23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7624C58C" wp14:editId="7BBB7AC0">
            <wp:extent cx="6115050" cy="388620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F23" w:rsidRDefault="00BF0F23" w:rsidP="00BF0F23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Create the new project with the name </w:t>
      </w:r>
      <w:proofErr w:type="spellStart"/>
      <w:r>
        <w:rPr>
          <w:rFonts w:cs="Calibri"/>
          <w:szCs w:val="24"/>
        </w:rPr>
        <w:t>Mysql</w:t>
      </w:r>
      <w:proofErr w:type="spellEnd"/>
      <w:r>
        <w:rPr>
          <w:rFonts w:cs="Calibri"/>
          <w:szCs w:val="24"/>
        </w:rPr>
        <w:t xml:space="preserve"> Dump and issue id as MYSQLDUMP.</w:t>
      </w:r>
    </w:p>
    <w:p w:rsidR="00BF0F23" w:rsidRDefault="00BF0F23" w:rsidP="00BF0F23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113090C1" wp14:editId="0F2DE9E6">
            <wp:extent cx="6115050" cy="2736215"/>
            <wp:effectExtent l="0" t="0" r="0" b="698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F23" w:rsidRDefault="00BF0F23" w:rsidP="00BF0F23">
      <w:pPr>
        <w:rPr>
          <w:rFonts w:cs="Calibri"/>
          <w:szCs w:val="24"/>
        </w:rPr>
      </w:pPr>
    </w:p>
    <w:p w:rsidR="00B35E0D" w:rsidRDefault="00B35E0D" w:rsidP="00B35E0D">
      <w:pPr>
        <w:rPr>
          <w:rFonts w:cs="Calibri"/>
          <w:szCs w:val="24"/>
        </w:rPr>
      </w:pPr>
      <w:r>
        <w:rPr>
          <w:rFonts w:cs="Calibri"/>
          <w:szCs w:val="24"/>
        </w:rPr>
        <w:t>Create the workflow, click on issue,</w:t>
      </w:r>
    </w:p>
    <w:p w:rsidR="00B35E0D" w:rsidRDefault="00B35E0D" w:rsidP="00B35E0D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444EB52C" wp14:editId="1A8926EA">
            <wp:extent cx="1905000" cy="2181225"/>
            <wp:effectExtent l="0" t="0" r="0" b="952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E0D" w:rsidRDefault="00B35E0D" w:rsidP="00B35E0D">
      <w:pPr>
        <w:rPr>
          <w:rFonts w:cs="Calibri"/>
          <w:szCs w:val="24"/>
        </w:rPr>
      </w:pPr>
      <w:r>
        <w:rPr>
          <w:rFonts w:cs="Calibri"/>
          <w:szCs w:val="24"/>
        </w:rPr>
        <w:t>Click on workflow, there click on edit in which project you have to make change in workflow,</w:t>
      </w:r>
    </w:p>
    <w:p w:rsidR="00B35E0D" w:rsidRDefault="00B35E0D" w:rsidP="00B35E0D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1AA68EE4" wp14:editId="02C476EE">
            <wp:extent cx="2238375" cy="2276475"/>
            <wp:effectExtent l="0" t="0" r="9525" b="952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E0D" w:rsidRDefault="00B35E0D" w:rsidP="00B35E0D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4613417B" wp14:editId="6BC3EE4A">
            <wp:extent cx="6115050" cy="318135"/>
            <wp:effectExtent l="0" t="0" r="0" b="571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E0D" w:rsidRDefault="00B35E0D" w:rsidP="00B35E0D">
      <w:pPr>
        <w:rPr>
          <w:rFonts w:cs="Calibri"/>
          <w:szCs w:val="24"/>
        </w:rPr>
      </w:pPr>
      <w:r>
        <w:rPr>
          <w:rFonts w:cs="Calibri"/>
          <w:szCs w:val="24"/>
        </w:rPr>
        <w:t>Create the workflow like this,</w:t>
      </w:r>
    </w:p>
    <w:p w:rsidR="00B35E0D" w:rsidRDefault="00B35E0D" w:rsidP="00B35E0D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56997F39" wp14:editId="59B28EBD">
            <wp:extent cx="5357495" cy="245745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58775" cy="245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E0D" w:rsidRPr="002A0078" w:rsidRDefault="00B35E0D" w:rsidP="00B35E0D">
      <w:pPr>
        <w:rPr>
          <w:rFonts w:cs="Calibri"/>
          <w:szCs w:val="24"/>
        </w:rPr>
      </w:pPr>
      <w:r>
        <w:rPr>
          <w:rFonts w:cs="Calibri"/>
          <w:szCs w:val="24"/>
        </w:rPr>
        <w:lastRenderedPageBreak/>
        <w:t>Click on the approve transition, the new dialog box will open there click post function,</w:t>
      </w:r>
    </w:p>
    <w:p w:rsidR="00B35E0D" w:rsidRDefault="00B35E0D" w:rsidP="00B35E0D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321ACB1E" wp14:editId="48EF0B4D">
            <wp:extent cx="6115050" cy="2854325"/>
            <wp:effectExtent l="0" t="0" r="0" b="3175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E0D" w:rsidRDefault="00B35E0D" w:rsidP="00B35E0D">
      <w:pPr>
        <w:rPr>
          <w:rFonts w:cs="Calibri"/>
          <w:szCs w:val="24"/>
        </w:rPr>
      </w:pPr>
      <w:r>
        <w:rPr>
          <w:rFonts w:cs="Calibri"/>
          <w:szCs w:val="24"/>
        </w:rPr>
        <w:t>Click on add post function</w:t>
      </w:r>
    </w:p>
    <w:p w:rsidR="00B35E0D" w:rsidRDefault="00B35E0D" w:rsidP="00B35E0D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159154CE" wp14:editId="036F0F6C">
            <wp:extent cx="6115050" cy="1172845"/>
            <wp:effectExtent l="0" t="0" r="0" b="825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E0D" w:rsidRDefault="00B35E0D" w:rsidP="00B35E0D">
      <w:pPr>
        <w:rPr>
          <w:rFonts w:cs="Calibri"/>
          <w:szCs w:val="24"/>
        </w:rPr>
      </w:pPr>
      <w:r>
        <w:rPr>
          <w:rFonts w:cs="Calibri"/>
          <w:szCs w:val="24"/>
        </w:rPr>
        <w:t>Click on script post-function and click Add.</w:t>
      </w:r>
    </w:p>
    <w:p w:rsidR="00B35E0D" w:rsidRDefault="00B35E0D" w:rsidP="00B35E0D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56AF58A2" wp14:editId="1FE813BF">
            <wp:extent cx="6115050" cy="3076575"/>
            <wp:effectExtent l="0" t="0" r="0" b="952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E0D" w:rsidRDefault="00B35E0D" w:rsidP="00B35E0D">
      <w:pPr>
        <w:rPr>
          <w:rFonts w:cs="Calibri"/>
          <w:szCs w:val="24"/>
        </w:rPr>
      </w:pPr>
      <w:r>
        <w:rPr>
          <w:rFonts w:cs="Calibri"/>
          <w:szCs w:val="24"/>
        </w:rPr>
        <w:lastRenderedPageBreak/>
        <w:t>Click Custom script post function,</w:t>
      </w:r>
    </w:p>
    <w:p w:rsidR="00B35E0D" w:rsidRDefault="00B35E0D" w:rsidP="00B35E0D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254A5883" wp14:editId="30325010">
            <wp:extent cx="6115050" cy="2955925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E0D" w:rsidRDefault="00B35E0D" w:rsidP="00B35E0D">
      <w:pPr>
        <w:rPr>
          <w:rFonts w:cs="Calibri"/>
          <w:szCs w:val="24"/>
        </w:rPr>
      </w:pPr>
      <w:r>
        <w:rPr>
          <w:rFonts w:cs="Calibri"/>
          <w:szCs w:val="24"/>
        </w:rPr>
        <w:t>Type the script and Click on update,</w:t>
      </w:r>
    </w:p>
    <w:p w:rsidR="00B35E0D" w:rsidRDefault="00B35E0D" w:rsidP="00B35E0D">
      <w:pPr>
        <w:pStyle w:val="outpuy"/>
      </w:pPr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cmd</w:t>
      </w:r>
      <w:proofErr w:type="spellEnd"/>
      <w:r>
        <w:t xml:space="preserve"> = "curl -u </w:t>
      </w:r>
      <w:proofErr w:type="spellStart"/>
      <w:r>
        <w:t>admin:zippyops</w:t>
      </w:r>
      <w:proofErr w:type="spellEnd"/>
      <w:r>
        <w:t xml:space="preserve"> http://jiraservicedesk.zippyops.com:8080/plugins/servlet/rundeck?issueKey=${issue.key}"</w:t>
      </w:r>
    </w:p>
    <w:p w:rsidR="00B35E0D" w:rsidRDefault="00B35E0D" w:rsidP="00B35E0D">
      <w:pPr>
        <w:pStyle w:val="outpuy"/>
      </w:pPr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proc</w:t>
      </w:r>
      <w:proofErr w:type="spellEnd"/>
      <w:r>
        <w:t xml:space="preserve"> = </w:t>
      </w:r>
      <w:proofErr w:type="spellStart"/>
      <w:r>
        <w:t>cmd.execute</w:t>
      </w:r>
      <w:proofErr w:type="spellEnd"/>
      <w:r>
        <w:t>()</w:t>
      </w:r>
    </w:p>
    <w:p w:rsidR="00B35E0D" w:rsidRDefault="00B35E0D" w:rsidP="00B35E0D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153651AD" wp14:editId="5FE827D9">
            <wp:extent cx="6115050" cy="249682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E0D" w:rsidRDefault="00B35E0D" w:rsidP="00B35E0D">
      <w:pPr>
        <w:rPr>
          <w:rFonts w:cs="Calibri"/>
          <w:szCs w:val="24"/>
        </w:rPr>
      </w:pPr>
      <w:r>
        <w:rPr>
          <w:rFonts w:cs="Calibri"/>
          <w:szCs w:val="24"/>
        </w:rPr>
        <w:t>Click on publish,</w:t>
      </w:r>
    </w:p>
    <w:p w:rsidR="00B35E0D" w:rsidRDefault="00B35E0D" w:rsidP="00B35E0D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684D8D0A" wp14:editId="0228B757">
            <wp:extent cx="6115050" cy="2892425"/>
            <wp:effectExtent l="0" t="0" r="0" b="317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E0D" w:rsidRDefault="00B35E0D" w:rsidP="00B35E0D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6F0E3DFF" wp14:editId="106D6517">
            <wp:extent cx="5114925" cy="3676650"/>
            <wp:effectExtent l="0" t="0" r="9525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E0D" w:rsidRDefault="00B35E0D" w:rsidP="00B35E0D">
      <w:pPr>
        <w:rPr>
          <w:rFonts w:cs="Calibri"/>
          <w:szCs w:val="24"/>
        </w:rPr>
      </w:pPr>
      <w:r>
        <w:rPr>
          <w:rFonts w:cs="Calibri"/>
          <w:szCs w:val="24"/>
        </w:rPr>
        <w:t>Like this do for the rejection transition,</w:t>
      </w:r>
    </w:p>
    <w:p w:rsidR="00BF0F23" w:rsidRDefault="00BF0F23" w:rsidP="00BF0F23">
      <w:pPr>
        <w:rPr>
          <w:rFonts w:cs="Calibri"/>
          <w:szCs w:val="24"/>
        </w:rPr>
      </w:pPr>
      <w:r>
        <w:rPr>
          <w:rFonts w:cs="Calibri"/>
          <w:szCs w:val="24"/>
        </w:rPr>
        <w:t>Approval setup,</w:t>
      </w:r>
    </w:p>
    <w:p w:rsidR="00BF0F23" w:rsidRDefault="00BF0F23" w:rsidP="00BF0F23">
      <w:pPr>
        <w:rPr>
          <w:rFonts w:cs="Calibri"/>
          <w:szCs w:val="24"/>
        </w:rPr>
      </w:pPr>
      <w:r>
        <w:rPr>
          <w:rFonts w:cs="Calibri"/>
          <w:szCs w:val="24"/>
        </w:rPr>
        <w:t>Go to settings, and click manage apps,</w:t>
      </w:r>
    </w:p>
    <w:p w:rsidR="00BF0F23" w:rsidRDefault="00BF0F23" w:rsidP="00BF0F23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16BE50B6" wp14:editId="1E2B095F">
            <wp:extent cx="2266950" cy="293370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F23" w:rsidRPr="00861E77" w:rsidRDefault="00BF0F23" w:rsidP="00BF0F23">
      <w:pPr>
        <w:rPr>
          <w:rFonts w:cs="Calibri"/>
          <w:szCs w:val="24"/>
        </w:rPr>
      </w:pPr>
      <w:r>
        <w:rPr>
          <w:rFonts w:cs="Calibri"/>
          <w:szCs w:val="24"/>
        </w:rPr>
        <w:t>Click configuration below approval, if it not available install the plugins.</w:t>
      </w:r>
    </w:p>
    <w:p w:rsidR="00BF0F23" w:rsidRDefault="00BF0F23" w:rsidP="00BF0F23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74133E47" wp14:editId="21490F8C">
            <wp:extent cx="2095500" cy="451485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F23" w:rsidRDefault="00BF0F23" w:rsidP="00BF0F23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Click ADD, then click create </w:t>
      </w:r>
    </w:p>
    <w:p w:rsidR="00BF0F23" w:rsidRDefault="00BF0F23" w:rsidP="00BF0F23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40906288" wp14:editId="52AB55B5">
            <wp:extent cx="5486400" cy="3343275"/>
            <wp:effectExtent l="0" t="0" r="0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F23" w:rsidRDefault="00BF0F23" w:rsidP="00BF0F23">
      <w:pPr>
        <w:rPr>
          <w:rFonts w:cs="Calibri"/>
          <w:szCs w:val="24"/>
        </w:rPr>
      </w:pPr>
      <w:r>
        <w:rPr>
          <w:rFonts w:cs="Calibri"/>
          <w:szCs w:val="24"/>
        </w:rPr>
        <w:t>After creating click configuration, and click add</w:t>
      </w:r>
    </w:p>
    <w:p w:rsidR="00BF0F23" w:rsidRDefault="00BF0F23" w:rsidP="00BF0F23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06E981CA" wp14:editId="4724D808">
            <wp:extent cx="5856957" cy="272415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67701" cy="272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F23" w:rsidRDefault="00BF0F23" w:rsidP="00BF0F23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Create the job for </w:t>
      </w:r>
      <w:proofErr w:type="spellStart"/>
      <w:r>
        <w:rPr>
          <w:rFonts w:cs="Calibri"/>
          <w:szCs w:val="24"/>
        </w:rPr>
        <w:t>Mysql</w:t>
      </w:r>
      <w:proofErr w:type="spellEnd"/>
      <w:r>
        <w:rPr>
          <w:rFonts w:cs="Calibri"/>
          <w:szCs w:val="24"/>
        </w:rPr>
        <w:t xml:space="preserve"> Dump Approve in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>,</w:t>
      </w:r>
    </w:p>
    <w:p w:rsidR="00BF0F23" w:rsidRDefault="00BF0F23" w:rsidP="007765ED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50C315A3" wp14:editId="45CDA4F3">
            <wp:extent cx="6115050" cy="152781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F23" w:rsidRDefault="00BF0F23" w:rsidP="00BF0F23">
      <w:pPr>
        <w:rPr>
          <w:rFonts w:cs="Calibri"/>
          <w:szCs w:val="24"/>
        </w:rPr>
      </w:pPr>
      <w:r>
        <w:rPr>
          <w:rFonts w:cs="Calibri"/>
          <w:szCs w:val="24"/>
        </w:rPr>
        <w:t>Workflow,</w:t>
      </w:r>
    </w:p>
    <w:p w:rsidR="00BF0F23" w:rsidRDefault="00BF0F23" w:rsidP="00BF0F23">
      <w:pPr>
        <w:rPr>
          <w:rFonts w:cs="Calibri"/>
          <w:szCs w:val="24"/>
        </w:rPr>
      </w:pPr>
      <w:r>
        <w:rPr>
          <w:rFonts w:cs="Calibri"/>
          <w:szCs w:val="24"/>
        </w:rPr>
        <w:t>Click on Add Log Filter, and in that click Key Value Data.</w:t>
      </w:r>
    </w:p>
    <w:p w:rsidR="00BF0F23" w:rsidRDefault="00BF0F23" w:rsidP="00BF0F23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3BD48FFF" wp14:editId="64A4F58A">
            <wp:extent cx="3105150" cy="2645128"/>
            <wp:effectExtent l="0" t="0" r="0" b="317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17077" cy="2655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F23" w:rsidRDefault="00BF0F23" w:rsidP="00BF0F23">
      <w:pPr>
        <w:rPr>
          <w:rFonts w:cs="Calibri"/>
          <w:szCs w:val="24"/>
        </w:rPr>
      </w:pPr>
      <w:r>
        <w:rPr>
          <w:rFonts w:cs="Calibri"/>
          <w:szCs w:val="24"/>
        </w:rPr>
        <w:t>Give the pattern like this, and save.</w:t>
      </w:r>
    </w:p>
    <w:p w:rsidR="00BF0F23" w:rsidRDefault="00387AD4" w:rsidP="007765ED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10D57CE7" wp14:editId="669803A7">
            <wp:extent cx="3981860" cy="298132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87954" cy="298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AD4" w:rsidRDefault="00387AD4" w:rsidP="007765ED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525726A2" wp14:editId="18527C6F">
            <wp:extent cx="6115050" cy="3500120"/>
            <wp:effectExtent l="0" t="0" r="0" b="508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AD4" w:rsidRDefault="00387AD4" w:rsidP="007765ED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366BFD3B" wp14:editId="7695B1ED">
            <wp:extent cx="6115050" cy="274637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AD4" w:rsidRDefault="00387AD4" w:rsidP="00387AD4">
      <w:pPr>
        <w:rPr>
          <w:rFonts w:cs="Calibri"/>
          <w:szCs w:val="24"/>
        </w:rPr>
      </w:pPr>
      <w:r>
        <w:rPr>
          <w:rFonts w:cs="Calibri"/>
          <w:szCs w:val="24"/>
        </w:rPr>
        <w:t>Nodes,</w:t>
      </w:r>
    </w:p>
    <w:p w:rsidR="00387AD4" w:rsidRDefault="00387AD4" w:rsidP="00387AD4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60650244" wp14:editId="1E14E058">
            <wp:extent cx="6115050" cy="356743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AD4" w:rsidRDefault="00387AD4" w:rsidP="00387AD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21EF4A31" wp14:editId="73FDF272">
            <wp:extent cx="6115050" cy="184912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AD4" w:rsidRDefault="00387AD4" w:rsidP="00387AD4">
      <w:pPr>
        <w:rPr>
          <w:rFonts w:cs="Calibri"/>
          <w:szCs w:val="24"/>
        </w:rPr>
      </w:pPr>
      <w:r>
        <w:rPr>
          <w:rFonts w:cs="Calibri"/>
          <w:szCs w:val="24"/>
        </w:rPr>
        <w:t>Click create,</w:t>
      </w:r>
    </w:p>
    <w:p w:rsidR="00BF0F23" w:rsidRDefault="00387AD4" w:rsidP="007765ED">
      <w:pPr>
        <w:rPr>
          <w:rFonts w:cs="Calibri"/>
          <w:szCs w:val="24"/>
        </w:rPr>
      </w:pPr>
      <w:r>
        <w:rPr>
          <w:rFonts w:cs="Calibri"/>
          <w:szCs w:val="24"/>
        </w:rPr>
        <w:t>Open terminal,</w:t>
      </w:r>
    </w:p>
    <w:p w:rsidR="00387AD4" w:rsidRDefault="00387AD4" w:rsidP="00387AD4">
      <w:pPr>
        <w:pStyle w:val="outpuy"/>
      </w:pPr>
      <w:r>
        <w:t>[</w:t>
      </w:r>
      <w:proofErr w:type="spellStart"/>
      <w:r>
        <w:t>root@rundeck</w:t>
      </w:r>
      <w:proofErr w:type="spellEnd"/>
      <w:r>
        <w:t xml:space="preserve"> ~]# </w:t>
      </w:r>
      <w:proofErr w:type="gramStart"/>
      <w:r>
        <w:t>cd</w:t>
      </w:r>
      <w:proofErr w:type="gramEnd"/>
      <w:r>
        <w:t xml:space="preserve">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>/</w:t>
      </w:r>
    </w:p>
    <w:p w:rsidR="00387AD4" w:rsidRDefault="00387AD4" w:rsidP="00387AD4">
      <w:pPr>
        <w:pStyle w:val="outpuy"/>
      </w:pPr>
      <w:r>
        <w:t>[</w:t>
      </w:r>
      <w:proofErr w:type="spellStart"/>
      <w:r>
        <w:t>root@rundeck</w:t>
      </w:r>
      <w:proofErr w:type="spellEnd"/>
      <w:r>
        <w:t xml:space="preserve"> </w:t>
      </w:r>
      <w:proofErr w:type="spellStart"/>
      <w:r>
        <w:t>rundeck</w:t>
      </w:r>
      <w:proofErr w:type="spellEnd"/>
      <w:r>
        <w:t xml:space="preserve">]# </w:t>
      </w:r>
      <w:proofErr w:type="spellStart"/>
      <w:proofErr w:type="gramStart"/>
      <w:r>
        <w:t>mkdir</w:t>
      </w:r>
      <w:proofErr w:type="spellEnd"/>
      <w:proofErr w:type="gramEnd"/>
      <w:r>
        <w:t xml:space="preserve"> </w:t>
      </w:r>
      <w:proofErr w:type="spellStart"/>
      <w:r>
        <w:t>MysqlDump</w:t>
      </w:r>
      <w:proofErr w:type="spellEnd"/>
    </w:p>
    <w:p w:rsidR="00387AD4" w:rsidRDefault="00387AD4" w:rsidP="00387AD4">
      <w:pPr>
        <w:pStyle w:val="outpuy"/>
      </w:pPr>
      <w:r w:rsidRPr="00387AD4">
        <w:t>[</w:t>
      </w:r>
      <w:proofErr w:type="spellStart"/>
      <w:r w:rsidRPr="00387AD4">
        <w:t>root@rundeck</w:t>
      </w:r>
      <w:proofErr w:type="spellEnd"/>
      <w:r w:rsidRPr="00387AD4">
        <w:t xml:space="preserve"> </w:t>
      </w:r>
      <w:proofErr w:type="spellStart"/>
      <w:r w:rsidRPr="00387AD4">
        <w:t>rundeck</w:t>
      </w:r>
      <w:proofErr w:type="spellEnd"/>
      <w:r w:rsidRPr="00387AD4">
        <w:t xml:space="preserve">]# </w:t>
      </w:r>
      <w:proofErr w:type="gramStart"/>
      <w:r w:rsidRPr="00387AD4">
        <w:t>cd</w:t>
      </w:r>
      <w:proofErr w:type="gramEnd"/>
      <w:r w:rsidRPr="00387AD4">
        <w:t xml:space="preserve"> </w:t>
      </w:r>
      <w:proofErr w:type="spellStart"/>
      <w:r w:rsidRPr="00387AD4">
        <w:t>MysqlDump</w:t>
      </w:r>
      <w:proofErr w:type="spellEnd"/>
      <w:r w:rsidRPr="00387AD4">
        <w:t>/</w:t>
      </w:r>
    </w:p>
    <w:p w:rsidR="00387AD4" w:rsidRDefault="00387AD4" w:rsidP="00387AD4">
      <w:pPr>
        <w:pStyle w:val="outpuy"/>
      </w:pPr>
      <w:r>
        <w:t>[</w:t>
      </w:r>
      <w:proofErr w:type="spellStart"/>
      <w:r>
        <w:t>root@rundeck</w:t>
      </w:r>
      <w:proofErr w:type="spellEnd"/>
      <w:r>
        <w:t xml:space="preserve"> </w:t>
      </w:r>
      <w:proofErr w:type="spellStart"/>
      <w:r>
        <w:t>MysqlDump</w:t>
      </w:r>
      <w:proofErr w:type="spellEnd"/>
      <w:r>
        <w:t xml:space="preserve">]# </w:t>
      </w:r>
      <w:proofErr w:type="gramStart"/>
      <w:r>
        <w:t>cat</w:t>
      </w:r>
      <w:proofErr w:type="gramEnd"/>
      <w:r>
        <w:t xml:space="preserve"> MysqlDump.sh</w:t>
      </w:r>
    </w:p>
    <w:p w:rsidR="00387AD4" w:rsidRDefault="00387AD4" w:rsidP="00387AD4">
      <w:pPr>
        <w:pStyle w:val="outpuy"/>
      </w:pPr>
      <w:proofErr w:type="gramStart"/>
      <w:r>
        <w:t>issue=</w:t>
      </w:r>
      <w:proofErr w:type="gramEnd"/>
      <w:r>
        <w:t>MYSQLDUMP-4</w:t>
      </w:r>
    </w:p>
    <w:p w:rsidR="00387AD4" w:rsidRDefault="00387AD4" w:rsidP="00387AD4">
      <w:pPr>
        <w:pStyle w:val="outpuy"/>
      </w:pPr>
      <w:r>
        <w:t>database=$(java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>/atlassian-cli-9.0.0/lib/acli-9.0.0.jar --server http://jiraservicedesk.zippyops.com:8080 --user "admin" --password "</w:t>
      </w:r>
      <w:proofErr w:type="spellStart"/>
      <w:r>
        <w:t>zippyops</w:t>
      </w:r>
      <w:proofErr w:type="spellEnd"/>
      <w:r>
        <w:t xml:space="preserve">" --action </w:t>
      </w:r>
      <w:proofErr w:type="spellStart"/>
      <w:r>
        <w:t>getFieldValue</w:t>
      </w:r>
      <w:proofErr w:type="spellEnd"/>
      <w:r>
        <w:t xml:space="preserve">  --issue "$issue"  --field "Database" | tail -1)</w:t>
      </w:r>
    </w:p>
    <w:p w:rsidR="00387AD4" w:rsidRDefault="00387AD4" w:rsidP="00387AD4">
      <w:pPr>
        <w:pStyle w:val="outpuy"/>
      </w:pPr>
      <w:r>
        <w:t>table=$(java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>/atlassian-cli-9.0.0/lib/acli-9.0.0.jar --server http://jiraservicedesk.zippyops.com:8080 --user "admin" --password "</w:t>
      </w:r>
      <w:proofErr w:type="spellStart"/>
      <w:r>
        <w:t>zippyops</w:t>
      </w:r>
      <w:proofErr w:type="spellEnd"/>
      <w:r>
        <w:t xml:space="preserve">" --action </w:t>
      </w:r>
      <w:proofErr w:type="spellStart"/>
      <w:r>
        <w:t>getFieldValue</w:t>
      </w:r>
      <w:proofErr w:type="spellEnd"/>
      <w:r>
        <w:t xml:space="preserve">  --issue "$issue"  --field "Tables" | tail -1)</w:t>
      </w:r>
    </w:p>
    <w:p w:rsidR="00387AD4" w:rsidRDefault="00387AD4" w:rsidP="00387AD4">
      <w:pPr>
        <w:pStyle w:val="outpuy"/>
      </w:pPr>
      <w:r>
        <w:t>mail=$(java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>/atlassian-cli-9.0.0/lib/acli-9.0.0.jar --server http://jiraservicedesk.zippyops.com:8080 --user "admin" --password "</w:t>
      </w:r>
      <w:proofErr w:type="spellStart"/>
      <w:r>
        <w:t>zippyops</w:t>
      </w:r>
      <w:proofErr w:type="spellEnd"/>
      <w:r>
        <w:t xml:space="preserve">" --action </w:t>
      </w:r>
      <w:proofErr w:type="spellStart"/>
      <w:r>
        <w:t>getFieldValue</w:t>
      </w:r>
      <w:proofErr w:type="spellEnd"/>
      <w:r>
        <w:t xml:space="preserve">  --issue "$issue"  --field "Mail-Id" | tail -1)</w:t>
      </w:r>
    </w:p>
    <w:p w:rsidR="00387AD4" w:rsidRDefault="00387AD4" w:rsidP="00387AD4">
      <w:pPr>
        <w:pStyle w:val="outpuy"/>
      </w:pPr>
      <w:r>
        <w:lastRenderedPageBreak/>
        <w:t>status=$(java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>/atlassian-cli-9.0.0/lib/acli-9.0.0.jar --server http://jiraservicedesk.zippyops.com:8080 --user "admin" --password "</w:t>
      </w:r>
      <w:proofErr w:type="spellStart"/>
      <w:r>
        <w:t>zippyops</w:t>
      </w:r>
      <w:proofErr w:type="spellEnd"/>
      <w:r>
        <w:t xml:space="preserve">" --action </w:t>
      </w:r>
      <w:proofErr w:type="spellStart"/>
      <w:r>
        <w:t>getFieldValue</w:t>
      </w:r>
      <w:proofErr w:type="spellEnd"/>
      <w:r>
        <w:t xml:space="preserve">  --issue "$issue"  --field "Status" | tail -1)</w:t>
      </w:r>
    </w:p>
    <w:p w:rsidR="00387AD4" w:rsidRDefault="00387AD4" w:rsidP="00387AD4">
      <w:pPr>
        <w:pStyle w:val="outpuy"/>
      </w:pPr>
      <w:r>
        <w:t>server=$(java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>/atlassian-cli-9.0.0/lib/acli-9.0.0.jar --server http://jiraservicedesk.zippyops.com:8080 --user "admin" --password "</w:t>
      </w:r>
      <w:proofErr w:type="spellStart"/>
      <w:r>
        <w:t>zippyops</w:t>
      </w:r>
      <w:proofErr w:type="spellEnd"/>
      <w:r>
        <w:t xml:space="preserve">" --action </w:t>
      </w:r>
      <w:proofErr w:type="spellStart"/>
      <w:r>
        <w:t>getFieldValue</w:t>
      </w:r>
      <w:proofErr w:type="spellEnd"/>
      <w:r>
        <w:t xml:space="preserve">  --issue "$issue"  --field "Server" | tail -1)</w:t>
      </w:r>
    </w:p>
    <w:p w:rsidR="00387AD4" w:rsidRDefault="00387AD4" w:rsidP="00387AD4">
      <w:pPr>
        <w:pStyle w:val="outpuy"/>
      </w:pPr>
    </w:p>
    <w:p w:rsidR="00387AD4" w:rsidRDefault="00387AD4" w:rsidP="00387AD4">
      <w:pPr>
        <w:pStyle w:val="outpuy"/>
      </w:pPr>
      <w:proofErr w:type="gramStart"/>
      <w:r>
        <w:t>if</w:t>
      </w:r>
      <w:proofErr w:type="gramEnd"/>
      <w:r>
        <w:t xml:space="preserve"> [ $status == Approved ]; then</w:t>
      </w:r>
    </w:p>
    <w:p w:rsidR="00387AD4" w:rsidRDefault="00387AD4" w:rsidP="00387AD4">
      <w:pPr>
        <w:pStyle w:val="outpuy"/>
      </w:pPr>
      <w:r>
        <w:t xml:space="preserve">    </w:t>
      </w:r>
      <w:proofErr w:type="spellStart"/>
      <w:r>
        <w:t>mysqldump</w:t>
      </w:r>
      <w:proofErr w:type="spellEnd"/>
      <w:r>
        <w:t xml:space="preserve"> -h $server -u </w:t>
      </w:r>
      <w:proofErr w:type="spellStart"/>
      <w:r>
        <w:t>rundeck</w:t>
      </w:r>
      <w:proofErr w:type="spellEnd"/>
      <w:r>
        <w:t xml:space="preserve"> -</w:t>
      </w:r>
      <w:proofErr w:type="spellStart"/>
      <w:r>
        <w:t>pzippyops</w:t>
      </w:r>
      <w:proofErr w:type="spellEnd"/>
      <w:r>
        <w:t xml:space="preserve"> $database $table &gt; </w:t>
      </w:r>
      <w:proofErr w:type="spellStart"/>
      <w:r>
        <w:t>MysqlDump</w:t>
      </w:r>
      <w:proofErr w:type="spellEnd"/>
      <w:r>
        <w:t>/"$issue"_"$database""$table".</w:t>
      </w:r>
      <w:proofErr w:type="spellStart"/>
      <w:r>
        <w:t>sql</w:t>
      </w:r>
      <w:proofErr w:type="spellEnd"/>
    </w:p>
    <w:p w:rsidR="00387AD4" w:rsidRDefault="00387AD4" w:rsidP="00387AD4">
      <w:pPr>
        <w:pStyle w:val="outpuy"/>
      </w:pPr>
      <w:r>
        <w:t xml:space="preserve">    </w:t>
      </w:r>
      <w:proofErr w:type="spellStart"/>
      <w:proofErr w:type="gramStart"/>
      <w:r>
        <w:t>var</w:t>
      </w:r>
      <w:proofErr w:type="spellEnd"/>
      <w:proofErr w:type="gramEnd"/>
      <w:r>
        <w:t>=$(echo $?)</w:t>
      </w:r>
    </w:p>
    <w:p w:rsidR="00387AD4" w:rsidRDefault="00387AD4" w:rsidP="00387AD4">
      <w:pPr>
        <w:pStyle w:val="outpuy"/>
      </w:pPr>
      <w:r>
        <w:t xml:space="preserve">       </w:t>
      </w:r>
      <w:proofErr w:type="gramStart"/>
      <w:r>
        <w:t>if</w:t>
      </w:r>
      <w:proofErr w:type="gramEnd"/>
      <w:r>
        <w:t xml:space="preserve"> [ $</w:t>
      </w:r>
      <w:proofErr w:type="spellStart"/>
      <w:r>
        <w:t>var</w:t>
      </w:r>
      <w:proofErr w:type="spellEnd"/>
      <w:r>
        <w:t xml:space="preserve"> != 0 ]; then</w:t>
      </w:r>
    </w:p>
    <w:p w:rsidR="00387AD4" w:rsidRDefault="00387AD4" w:rsidP="00387AD4">
      <w:pPr>
        <w:pStyle w:val="outpuy"/>
      </w:pPr>
      <w:r>
        <w:t xml:space="preserve">           </w:t>
      </w:r>
      <w:proofErr w:type="spellStart"/>
      <w:r>
        <w:t>rm</w:t>
      </w:r>
      <w:proofErr w:type="spellEnd"/>
      <w:r>
        <w:t xml:space="preserve"> -</w:t>
      </w:r>
      <w:proofErr w:type="spellStart"/>
      <w:proofErr w:type="gramStart"/>
      <w:r>
        <w:t>rf</w:t>
      </w:r>
      <w:proofErr w:type="spellEnd"/>
      <w:proofErr w:type="gramEnd"/>
      <w:r>
        <w:t xml:space="preserve"> </w:t>
      </w:r>
      <w:proofErr w:type="spellStart"/>
      <w:r>
        <w:t>MysqlDump</w:t>
      </w:r>
      <w:proofErr w:type="spellEnd"/>
      <w:r>
        <w:t>/"$issue"_"$database""$table".</w:t>
      </w:r>
      <w:proofErr w:type="spellStart"/>
      <w:r>
        <w:t>sql</w:t>
      </w:r>
      <w:proofErr w:type="spellEnd"/>
    </w:p>
    <w:p w:rsidR="00387AD4" w:rsidRDefault="00387AD4" w:rsidP="00387AD4">
      <w:pPr>
        <w:pStyle w:val="outpuy"/>
      </w:pPr>
      <w:r>
        <w:t xml:space="preserve">       </w:t>
      </w:r>
      <w:proofErr w:type="gramStart"/>
      <w:r>
        <w:t>fi</w:t>
      </w:r>
      <w:proofErr w:type="gramEnd"/>
    </w:p>
    <w:p w:rsidR="00387AD4" w:rsidRDefault="00387AD4" w:rsidP="00387AD4">
      <w:pPr>
        <w:pStyle w:val="outpuy"/>
      </w:pPr>
      <w:proofErr w:type="gramStart"/>
      <w:r>
        <w:t>else</w:t>
      </w:r>
      <w:proofErr w:type="gramEnd"/>
    </w:p>
    <w:p w:rsidR="00387AD4" w:rsidRDefault="00387AD4" w:rsidP="00387AD4">
      <w:pPr>
        <w:pStyle w:val="outpuy"/>
      </w:pPr>
      <w:r>
        <w:t xml:space="preserve">    </w:t>
      </w:r>
      <w:proofErr w:type="gramStart"/>
      <w:r>
        <w:t>echo</w:t>
      </w:r>
      <w:proofErr w:type="gramEnd"/>
      <w:r>
        <w:t xml:space="preserve"> "Not Approved for Dumping data"</w:t>
      </w:r>
    </w:p>
    <w:p w:rsidR="00387AD4" w:rsidRDefault="00387AD4" w:rsidP="00387AD4">
      <w:pPr>
        <w:pStyle w:val="outpuy"/>
      </w:pPr>
      <w:proofErr w:type="gramStart"/>
      <w:r>
        <w:t>fi</w:t>
      </w:r>
      <w:proofErr w:type="gramEnd"/>
    </w:p>
    <w:p w:rsidR="00387AD4" w:rsidRDefault="00387AD4" w:rsidP="00387AD4">
      <w:pPr>
        <w:pStyle w:val="outpuy"/>
      </w:pPr>
    </w:p>
    <w:p w:rsidR="00387AD4" w:rsidRDefault="00387AD4" w:rsidP="00387AD4">
      <w:pPr>
        <w:pStyle w:val="outpuy"/>
      </w:pPr>
      <w:proofErr w:type="gramStart"/>
      <w:r>
        <w:t>echo</w:t>
      </w:r>
      <w:proofErr w:type="gramEnd"/>
      <w:r>
        <w:t xml:space="preserve"> "database=$database"</w:t>
      </w:r>
    </w:p>
    <w:p w:rsidR="00387AD4" w:rsidRDefault="00387AD4" w:rsidP="00387AD4">
      <w:pPr>
        <w:pStyle w:val="outpuy"/>
      </w:pPr>
      <w:proofErr w:type="gramStart"/>
      <w:r>
        <w:t>echo</w:t>
      </w:r>
      <w:proofErr w:type="gramEnd"/>
      <w:r>
        <w:t xml:space="preserve"> "table=$table"</w:t>
      </w:r>
    </w:p>
    <w:p w:rsidR="00387AD4" w:rsidRDefault="00387AD4" w:rsidP="00387AD4">
      <w:pPr>
        <w:pStyle w:val="outpuy"/>
      </w:pPr>
      <w:proofErr w:type="gramStart"/>
      <w:r>
        <w:t>echo</w:t>
      </w:r>
      <w:proofErr w:type="gramEnd"/>
      <w:r>
        <w:t xml:space="preserve"> "</w:t>
      </w:r>
      <w:proofErr w:type="spellStart"/>
      <w:r>
        <w:t>var</w:t>
      </w:r>
      <w:proofErr w:type="spellEnd"/>
      <w:r>
        <w:t>=$</w:t>
      </w:r>
      <w:proofErr w:type="spellStart"/>
      <w:r>
        <w:t>var</w:t>
      </w:r>
      <w:proofErr w:type="spellEnd"/>
      <w:r>
        <w:t>"</w:t>
      </w:r>
    </w:p>
    <w:p w:rsidR="00387AD4" w:rsidRDefault="00387AD4" w:rsidP="00387AD4">
      <w:pPr>
        <w:pStyle w:val="outpuy"/>
      </w:pPr>
      <w:r>
        <w:t>#echo "file='$issue'_'$database''$table'.</w:t>
      </w:r>
      <w:proofErr w:type="spellStart"/>
      <w:r>
        <w:t>sql</w:t>
      </w:r>
      <w:proofErr w:type="spellEnd"/>
      <w:r>
        <w:t>"</w:t>
      </w:r>
    </w:p>
    <w:p w:rsidR="00387AD4" w:rsidRDefault="00387AD4" w:rsidP="00387AD4">
      <w:pPr>
        <w:pStyle w:val="outpuy"/>
      </w:pPr>
    </w:p>
    <w:p w:rsidR="00387AD4" w:rsidRDefault="00387AD4" w:rsidP="00387AD4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"2c\database=$database" MysqlDump/mail.sh</w:t>
      </w:r>
    </w:p>
    <w:p w:rsidR="00387AD4" w:rsidRDefault="00387AD4" w:rsidP="00387AD4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"3c\</w:t>
      </w:r>
      <w:proofErr w:type="spellStart"/>
      <w:r>
        <w:t>servername</w:t>
      </w:r>
      <w:proofErr w:type="spellEnd"/>
      <w:r>
        <w:t>=$server" MysqlDump/mail.sh</w:t>
      </w:r>
    </w:p>
    <w:p w:rsidR="00387AD4" w:rsidRDefault="00387AD4" w:rsidP="00387AD4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"4c\status=$status" MysqlDump/mail.sh</w:t>
      </w:r>
    </w:p>
    <w:p w:rsidR="00387AD4" w:rsidRDefault="00387AD4" w:rsidP="00387AD4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"5c\table=$table" MysqlDump/mail.sh</w:t>
      </w:r>
    </w:p>
    <w:p w:rsidR="00387AD4" w:rsidRDefault="00387AD4" w:rsidP="00387AD4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"6c\mail=$mail" MysqlDump/mail.sh</w:t>
      </w:r>
    </w:p>
    <w:p w:rsidR="00387AD4" w:rsidRDefault="00387AD4" w:rsidP="00387AD4">
      <w:pPr>
        <w:pStyle w:val="outpuy"/>
      </w:pPr>
      <w:proofErr w:type="spellStart"/>
      <w:proofErr w:type="gramStart"/>
      <w:r>
        <w:t>sed</w:t>
      </w:r>
      <w:proofErr w:type="spellEnd"/>
      <w:proofErr w:type="gramEnd"/>
      <w:r>
        <w:t xml:space="preserve"> -</w:t>
      </w:r>
      <w:proofErr w:type="spellStart"/>
      <w:r>
        <w:t>i</w:t>
      </w:r>
      <w:proofErr w:type="spellEnd"/>
      <w:r>
        <w:t xml:space="preserve"> "7c\issue=$issue" MysqlDump/mail.sh</w:t>
      </w:r>
    </w:p>
    <w:p w:rsidR="00387AD4" w:rsidRDefault="00387AD4" w:rsidP="00387AD4">
      <w:pPr>
        <w:pStyle w:val="outpuy"/>
      </w:pPr>
    </w:p>
    <w:p w:rsidR="00387AD4" w:rsidRDefault="00387AD4" w:rsidP="00387AD4">
      <w:pPr>
        <w:pStyle w:val="outpuy"/>
      </w:pPr>
    </w:p>
    <w:p w:rsidR="00387AD4" w:rsidRDefault="00387AD4" w:rsidP="00387AD4">
      <w:pPr>
        <w:pStyle w:val="outpuy"/>
      </w:pPr>
      <w:r>
        <w:t>[</w:t>
      </w:r>
      <w:proofErr w:type="spellStart"/>
      <w:r>
        <w:t>root@rundeck</w:t>
      </w:r>
      <w:proofErr w:type="spellEnd"/>
      <w:r>
        <w:t xml:space="preserve"> </w:t>
      </w:r>
      <w:proofErr w:type="spellStart"/>
      <w:r>
        <w:t>MysqlDump</w:t>
      </w:r>
      <w:proofErr w:type="spellEnd"/>
      <w:r>
        <w:t xml:space="preserve">]# </w:t>
      </w:r>
      <w:proofErr w:type="gramStart"/>
      <w:r>
        <w:t>cat</w:t>
      </w:r>
      <w:proofErr w:type="gramEnd"/>
      <w:r>
        <w:t xml:space="preserve"> mail.sh</w:t>
      </w:r>
    </w:p>
    <w:p w:rsidR="00387AD4" w:rsidRDefault="00387AD4" w:rsidP="00387AD4">
      <w:pPr>
        <w:pStyle w:val="outpuy"/>
      </w:pPr>
      <w:proofErr w:type="spellStart"/>
      <w:proofErr w:type="gramStart"/>
      <w:r>
        <w:t>var</w:t>
      </w:r>
      <w:proofErr w:type="spellEnd"/>
      <w:r>
        <w:t>=</w:t>
      </w:r>
      <w:proofErr w:type="gramEnd"/>
      <w:r>
        <w:t>6</w:t>
      </w:r>
    </w:p>
    <w:p w:rsidR="00387AD4" w:rsidRDefault="00387AD4" w:rsidP="00387AD4">
      <w:pPr>
        <w:pStyle w:val="outpuy"/>
      </w:pPr>
      <w:proofErr w:type="gramStart"/>
      <w:r>
        <w:t>database=</w:t>
      </w:r>
      <w:proofErr w:type="spellStart"/>
      <w:proofErr w:type="gramEnd"/>
      <w:r>
        <w:t>zippyops</w:t>
      </w:r>
      <w:proofErr w:type="spellEnd"/>
    </w:p>
    <w:p w:rsidR="00387AD4" w:rsidRDefault="00387AD4" w:rsidP="00387AD4">
      <w:pPr>
        <w:pStyle w:val="outpuy"/>
      </w:pPr>
      <w:proofErr w:type="gramStart"/>
      <w:r>
        <w:t>servername=</w:t>
      </w:r>
      <w:proofErr w:type="gramEnd"/>
      <w:r>
        <w:t>rundeckcentosnode.zippyops.com</w:t>
      </w:r>
    </w:p>
    <w:p w:rsidR="00387AD4" w:rsidRDefault="00387AD4" w:rsidP="00387AD4">
      <w:pPr>
        <w:pStyle w:val="outpuy"/>
      </w:pPr>
      <w:proofErr w:type="gramStart"/>
      <w:r>
        <w:t>status=</w:t>
      </w:r>
      <w:proofErr w:type="gramEnd"/>
      <w:r>
        <w:t>Approved</w:t>
      </w:r>
    </w:p>
    <w:p w:rsidR="00387AD4" w:rsidRDefault="00387AD4" w:rsidP="00387AD4">
      <w:pPr>
        <w:pStyle w:val="outpuy"/>
      </w:pPr>
      <w:proofErr w:type="gramStart"/>
      <w:r>
        <w:t>table=</w:t>
      </w:r>
      <w:proofErr w:type="gramEnd"/>
      <w:r>
        <w:t>authors</w:t>
      </w:r>
    </w:p>
    <w:p w:rsidR="00387AD4" w:rsidRDefault="00387AD4" w:rsidP="00387AD4">
      <w:pPr>
        <w:pStyle w:val="outpuy"/>
      </w:pPr>
      <w:r>
        <w:t>mail=praveenkumar.m@zippyops.in</w:t>
      </w:r>
    </w:p>
    <w:p w:rsidR="00387AD4" w:rsidRDefault="00387AD4" w:rsidP="00387AD4">
      <w:pPr>
        <w:pStyle w:val="outpuy"/>
      </w:pPr>
      <w:proofErr w:type="gramStart"/>
      <w:r>
        <w:t>issue=</w:t>
      </w:r>
      <w:proofErr w:type="gramEnd"/>
      <w:r>
        <w:t>MYSQLDUMP-4</w:t>
      </w:r>
    </w:p>
    <w:p w:rsidR="00387AD4" w:rsidRDefault="00387AD4" w:rsidP="00387AD4">
      <w:pPr>
        <w:pStyle w:val="outpuy"/>
      </w:pPr>
    </w:p>
    <w:p w:rsidR="00387AD4" w:rsidRDefault="00387AD4" w:rsidP="00387AD4">
      <w:pPr>
        <w:pStyle w:val="outpuy"/>
      </w:pPr>
      <w:proofErr w:type="gramStart"/>
      <w:r>
        <w:t>if</w:t>
      </w:r>
      <w:proofErr w:type="gramEnd"/>
      <w:r>
        <w:t xml:space="preserve"> [ $status == Approved ]; then</w:t>
      </w:r>
    </w:p>
    <w:p w:rsidR="00387AD4" w:rsidRDefault="00387AD4" w:rsidP="00387AD4">
      <w:pPr>
        <w:pStyle w:val="outpuy"/>
      </w:pPr>
      <w:r>
        <w:t xml:space="preserve">  </w:t>
      </w:r>
      <w:proofErr w:type="gramStart"/>
      <w:r>
        <w:t>if</w:t>
      </w:r>
      <w:proofErr w:type="gramEnd"/>
      <w:r>
        <w:t xml:space="preserve"> [ $</w:t>
      </w:r>
      <w:proofErr w:type="spellStart"/>
      <w:r>
        <w:t>var</w:t>
      </w:r>
      <w:proofErr w:type="spellEnd"/>
      <w:r>
        <w:t xml:space="preserve"> == 0 ]; then</w:t>
      </w:r>
    </w:p>
    <w:p w:rsidR="00387AD4" w:rsidRDefault="00387AD4" w:rsidP="00387AD4">
      <w:pPr>
        <w:pStyle w:val="outpuy"/>
      </w:pPr>
      <w:r>
        <w:t xml:space="preserve">    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>/atlassian-cli-9.0.0/lib/acli-9.0.0.jar --server http://jiraservicedesk.zippyops.com:8080 --user "admin" --password "</w:t>
      </w:r>
      <w:proofErr w:type="spellStart"/>
      <w:r>
        <w:t>zippyops</w:t>
      </w:r>
      <w:proofErr w:type="spellEnd"/>
      <w:r>
        <w:t xml:space="preserve">" --action </w:t>
      </w:r>
      <w:proofErr w:type="spellStart"/>
      <w:r>
        <w:t>transitionIssue</w:t>
      </w:r>
      <w:proofErr w:type="spellEnd"/>
      <w:r>
        <w:t xml:space="preserve">  --issue "$issue"  --transition "Done"</w:t>
      </w:r>
    </w:p>
    <w:p w:rsidR="00387AD4" w:rsidRDefault="00387AD4" w:rsidP="00387AD4">
      <w:pPr>
        <w:pStyle w:val="outpuy"/>
      </w:pPr>
      <w:r>
        <w:t xml:space="preserve">    </w:t>
      </w:r>
      <w:proofErr w:type="gramStart"/>
      <w:r>
        <w:t>echo</w:t>
      </w:r>
      <w:proofErr w:type="gramEnd"/>
      <w:r>
        <w:t xml:space="preserve"> "MySQL Dump is done and transfer to </w:t>
      </w:r>
      <w:proofErr w:type="spellStart"/>
      <w:r>
        <w:t>Nfs</w:t>
      </w:r>
      <w:proofErr w:type="spellEnd"/>
      <w:r>
        <w:t xml:space="preserve"> server" | mail -s "</w:t>
      </w:r>
      <w:proofErr w:type="spellStart"/>
      <w:r>
        <w:t>Mysql</w:t>
      </w:r>
      <w:proofErr w:type="spellEnd"/>
      <w:r>
        <w:t xml:space="preserve"> Dump done" $mail</w:t>
      </w:r>
    </w:p>
    <w:p w:rsidR="00387AD4" w:rsidRDefault="00387AD4" w:rsidP="00387AD4">
      <w:pPr>
        <w:pStyle w:val="outpuy"/>
      </w:pPr>
      <w:r>
        <w:t xml:space="preserve">  </w:t>
      </w:r>
      <w:proofErr w:type="spellStart"/>
      <w:proofErr w:type="gramStart"/>
      <w:r>
        <w:t>elif</w:t>
      </w:r>
      <w:proofErr w:type="spellEnd"/>
      <w:proofErr w:type="gramEnd"/>
      <w:r>
        <w:t xml:space="preserve"> [ $</w:t>
      </w:r>
      <w:proofErr w:type="spellStart"/>
      <w:r>
        <w:t>var</w:t>
      </w:r>
      <w:proofErr w:type="spellEnd"/>
      <w:r>
        <w:t xml:space="preserve"> == 2 ]; then</w:t>
      </w:r>
    </w:p>
    <w:p w:rsidR="00387AD4" w:rsidRDefault="00387AD4" w:rsidP="00387AD4">
      <w:pPr>
        <w:pStyle w:val="outpuy"/>
      </w:pPr>
      <w:r>
        <w:t xml:space="preserve">    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>/atlassian-cli-9.0.0/lib/acli-9.0.0.jar --server http://jiraservicedesk.zippyops.com:8080 --user "admin" --password "</w:t>
      </w:r>
      <w:proofErr w:type="spellStart"/>
      <w:r>
        <w:t>zippyops</w:t>
      </w:r>
      <w:proofErr w:type="spellEnd"/>
      <w:r>
        <w:t xml:space="preserve">" --action </w:t>
      </w:r>
      <w:proofErr w:type="spellStart"/>
      <w:r>
        <w:t>transitionIssue</w:t>
      </w:r>
      <w:proofErr w:type="spellEnd"/>
      <w:r>
        <w:t xml:space="preserve">  --issue "$issue"  --transition "Done"</w:t>
      </w:r>
    </w:p>
    <w:p w:rsidR="00387AD4" w:rsidRDefault="00387AD4" w:rsidP="00387AD4">
      <w:pPr>
        <w:pStyle w:val="outpuy"/>
      </w:pPr>
      <w:r>
        <w:t xml:space="preserve">    </w:t>
      </w:r>
      <w:proofErr w:type="gramStart"/>
      <w:r>
        <w:t>echo</w:t>
      </w:r>
      <w:proofErr w:type="gramEnd"/>
      <w:r>
        <w:t xml:space="preserve"> "Database $database not found in the </w:t>
      </w:r>
      <w:proofErr w:type="spellStart"/>
      <w:r>
        <w:t>specfied</w:t>
      </w:r>
      <w:proofErr w:type="spellEnd"/>
      <w:r>
        <w:t xml:space="preserve"> database server $</w:t>
      </w:r>
      <w:proofErr w:type="spellStart"/>
      <w:r>
        <w:t>servername</w:t>
      </w:r>
      <w:proofErr w:type="spellEnd"/>
      <w:r>
        <w:t>" | mail -s "</w:t>
      </w:r>
      <w:proofErr w:type="spellStart"/>
      <w:r>
        <w:t>Mysql</w:t>
      </w:r>
      <w:proofErr w:type="spellEnd"/>
      <w:r>
        <w:t xml:space="preserve"> Dump not done" $mail</w:t>
      </w:r>
    </w:p>
    <w:p w:rsidR="00387AD4" w:rsidRDefault="00387AD4" w:rsidP="00387AD4">
      <w:pPr>
        <w:pStyle w:val="outpuy"/>
      </w:pPr>
      <w:r>
        <w:t xml:space="preserve">  </w:t>
      </w:r>
      <w:proofErr w:type="spellStart"/>
      <w:proofErr w:type="gramStart"/>
      <w:r>
        <w:t>elif</w:t>
      </w:r>
      <w:proofErr w:type="spellEnd"/>
      <w:proofErr w:type="gramEnd"/>
      <w:r>
        <w:t xml:space="preserve"> [ $</w:t>
      </w:r>
      <w:proofErr w:type="spellStart"/>
      <w:r>
        <w:t>var</w:t>
      </w:r>
      <w:proofErr w:type="spellEnd"/>
      <w:r>
        <w:t xml:space="preserve"> == 6 ]; then</w:t>
      </w:r>
    </w:p>
    <w:p w:rsidR="00387AD4" w:rsidRDefault="00387AD4" w:rsidP="00387AD4">
      <w:pPr>
        <w:pStyle w:val="outpuy"/>
      </w:pPr>
      <w:r>
        <w:t xml:space="preserve">    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>/atlassian-cli-9.0.0/lib/acli-9.0.0.jar --server http://jiraservicedesk.zippyops.com:8080 --user "admin" --password "</w:t>
      </w:r>
      <w:proofErr w:type="spellStart"/>
      <w:r>
        <w:t>zippyops</w:t>
      </w:r>
      <w:proofErr w:type="spellEnd"/>
      <w:r>
        <w:t xml:space="preserve">" --action </w:t>
      </w:r>
      <w:proofErr w:type="spellStart"/>
      <w:r>
        <w:t>transitionIssue</w:t>
      </w:r>
      <w:proofErr w:type="spellEnd"/>
      <w:r>
        <w:t xml:space="preserve">  --issue "$issue"  --transition "Done"</w:t>
      </w:r>
    </w:p>
    <w:p w:rsidR="00387AD4" w:rsidRDefault="00387AD4" w:rsidP="00387AD4">
      <w:pPr>
        <w:pStyle w:val="outpuy"/>
      </w:pPr>
      <w:r>
        <w:t xml:space="preserve">    </w:t>
      </w:r>
      <w:proofErr w:type="gramStart"/>
      <w:r>
        <w:t>echo</w:t>
      </w:r>
      <w:proofErr w:type="gramEnd"/>
      <w:r>
        <w:t xml:space="preserve"> "Tables $table is not found in the database $database in the </w:t>
      </w:r>
      <w:proofErr w:type="spellStart"/>
      <w:r>
        <w:t>specfied</w:t>
      </w:r>
      <w:proofErr w:type="spellEnd"/>
      <w:r>
        <w:t xml:space="preserve"> database server $</w:t>
      </w:r>
      <w:proofErr w:type="spellStart"/>
      <w:r>
        <w:t>servername</w:t>
      </w:r>
      <w:proofErr w:type="spellEnd"/>
      <w:r>
        <w:t>" | mail -s "</w:t>
      </w:r>
      <w:proofErr w:type="spellStart"/>
      <w:r>
        <w:t>Mysql</w:t>
      </w:r>
      <w:proofErr w:type="spellEnd"/>
      <w:r>
        <w:t xml:space="preserve"> Dump not done" $mail</w:t>
      </w:r>
    </w:p>
    <w:p w:rsidR="00387AD4" w:rsidRDefault="00387AD4" w:rsidP="00387AD4">
      <w:pPr>
        <w:pStyle w:val="outpuy"/>
      </w:pPr>
      <w:r>
        <w:t xml:space="preserve">  </w:t>
      </w:r>
      <w:proofErr w:type="gramStart"/>
      <w:r>
        <w:t>fi</w:t>
      </w:r>
      <w:proofErr w:type="gramEnd"/>
    </w:p>
    <w:p w:rsidR="00387AD4" w:rsidRDefault="00387AD4" w:rsidP="00387AD4">
      <w:pPr>
        <w:pStyle w:val="outpuy"/>
      </w:pPr>
      <w:proofErr w:type="spellStart"/>
      <w:proofErr w:type="gramStart"/>
      <w:r>
        <w:t>elif</w:t>
      </w:r>
      <w:proofErr w:type="spellEnd"/>
      <w:proofErr w:type="gramEnd"/>
      <w:r>
        <w:t xml:space="preserve"> [ $status == Rejected ]; then</w:t>
      </w:r>
    </w:p>
    <w:p w:rsidR="00387AD4" w:rsidRDefault="00387AD4" w:rsidP="00387AD4">
      <w:pPr>
        <w:pStyle w:val="outpuy"/>
      </w:pPr>
      <w:r>
        <w:lastRenderedPageBreak/>
        <w:t xml:space="preserve">  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>/atlassian-cli-9.0.0/lib/acli-9.0.0.jar --server http://jiraservicedesk.zippyops.com:8080 --user "admin" --password "</w:t>
      </w:r>
      <w:proofErr w:type="spellStart"/>
      <w:r>
        <w:t>zippyops</w:t>
      </w:r>
      <w:proofErr w:type="spellEnd"/>
      <w:r>
        <w:t xml:space="preserve">" --action </w:t>
      </w:r>
      <w:proofErr w:type="spellStart"/>
      <w:r>
        <w:t>transitionIssue</w:t>
      </w:r>
      <w:proofErr w:type="spellEnd"/>
      <w:r>
        <w:t xml:space="preserve">  --issue "$issue"  --transition "Done"</w:t>
      </w:r>
    </w:p>
    <w:p w:rsidR="00387AD4" w:rsidRDefault="00387AD4" w:rsidP="00387AD4">
      <w:pPr>
        <w:pStyle w:val="outpuy"/>
      </w:pPr>
      <w:r>
        <w:t xml:space="preserve">  </w:t>
      </w:r>
      <w:proofErr w:type="gramStart"/>
      <w:r>
        <w:t>echo</w:t>
      </w:r>
      <w:proofErr w:type="gramEnd"/>
      <w:r>
        <w:t xml:space="preserve"> "Dump the database is not Approved for you" | mail -s "</w:t>
      </w:r>
      <w:proofErr w:type="spellStart"/>
      <w:r>
        <w:t>Mysql</w:t>
      </w:r>
      <w:proofErr w:type="spellEnd"/>
      <w:r>
        <w:t xml:space="preserve"> Dump not done" $mail</w:t>
      </w:r>
    </w:p>
    <w:p w:rsidR="00387AD4" w:rsidRDefault="00387AD4" w:rsidP="00387AD4">
      <w:pPr>
        <w:pStyle w:val="outpuy"/>
      </w:pPr>
      <w:proofErr w:type="gramStart"/>
      <w:r>
        <w:t>fi</w:t>
      </w:r>
      <w:proofErr w:type="gramEnd"/>
    </w:p>
    <w:p w:rsidR="00387AD4" w:rsidRDefault="00387AD4" w:rsidP="00387AD4">
      <w:pPr>
        <w:pStyle w:val="outpuy"/>
      </w:pPr>
      <w:r>
        <w:t>[</w:t>
      </w:r>
      <w:proofErr w:type="spellStart"/>
      <w:r>
        <w:t>root@rundeck</w:t>
      </w:r>
      <w:proofErr w:type="spellEnd"/>
      <w:r>
        <w:t xml:space="preserve"> </w:t>
      </w:r>
      <w:proofErr w:type="spellStart"/>
      <w:r>
        <w:t>MysqlDump</w:t>
      </w:r>
      <w:proofErr w:type="spellEnd"/>
      <w:r>
        <w:t>]#</w:t>
      </w:r>
    </w:p>
    <w:p w:rsidR="00387AD4" w:rsidRDefault="00387AD4" w:rsidP="00387AD4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Invoke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 xml:space="preserve"> job setting, click the Manage apps</w:t>
      </w:r>
    </w:p>
    <w:p w:rsidR="00387AD4" w:rsidRDefault="00387AD4" w:rsidP="00387AD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349E4115" wp14:editId="36338FE2">
            <wp:extent cx="1943100" cy="2733675"/>
            <wp:effectExtent l="0" t="0" r="0" b="952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AD4" w:rsidRDefault="00387AD4" w:rsidP="00387AD4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Click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 xml:space="preserve"> setting, </w:t>
      </w:r>
    </w:p>
    <w:p w:rsidR="00387AD4" w:rsidRDefault="00387AD4" w:rsidP="00387AD4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73238EFD" wp14:editId="36318176">
            <wp:extent cx="2133600" cy="419100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AD4" w:rsidRDefault="00387AD4" w:rsidP="00387AD4">
      <w:pPr>
        <w:rPr>
          <w:rFonts w:cs="Calibri"/>
          <w:szCs w:val="24"/>
        </w:rPr>
      </w:pPr>
    </w:p>
    <w:p w:rsidR="00387AD4" w:rsidRDefault="00387AD4" w:rsidP="00387AD4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First mention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 xml:space="preserve"> API </w:t>
      </w:r>
      <w:proofErr w:type="spellStart"/>
      <w:r>
        <w:rPr>
          <w:rFonts w:cs="Calibri"/>
          <w:szCs w:val="24"/>
        </w:rPr>
        <w:t>URl</w:t>
      </w:r>
      <w:proofErr w:type="spellEnd"/>
      <w:r>
        <w:rPr>
          <w:rFonts w:cs="Calibri"/>
          <w:szCs w:val="24"/>
        </w:rPr>
        <w:t xml:space="preserve"> and then API </w:t>
      </w:r>
      <w:proofErr w:type="spellStart"/>
      <w:r>
        <w:rPr>
          <w:rFonts w:cs="Calibri"/>
          <w:szCs w:val="24"/>
        </w:rPr>
        <w:t>verion</w:t>
      </w:r>
      <w:proofErr w:type="spellEnd"/>
      <w:r>
        <w:rPr>
          <w:rFonts w:cs="Calibri"/>
          <w:szCs w:val="24"/>
        </w:rPr>
        <w:t xml:space="preserve"> </w:t>
      </w:r>
    </w:p>
    <w:p w:rsidR="00387AD4" w:rsidRDefault="00387AD4" w:rsidP="00387AD4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Then generate the </w:t>
      </w:r>
      <w:proofErr w:type="spellStart"/>
      <w:proofErr w:type="gramStart"/>
      <w:r>
        <w:rPr>
          <w:rFonts w:cs="Calibri"/>
          <w:szCs w:val="24"/>
        </w:rPr>
        <w:t>Api</w:t>
      </w:r>
      <w:proofErr w:type="spellEnd"/>
      <w:proofErr w:type="gramEnd"/>
      <w:r>
        <w:rPr>
          <w:rFonts w:cs="Calibri"/>
          <w:szCs w:val="24"/>
        </w:rPr>
        <w:t xml:space="preserve"> Token and paste here. </w:t>
      </w:r>
    </w:p>
    <w:p w:rsidR="00387AD4" w:rsidRDefault="00387AD4" w:rsidP="00387AD4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2D23EC3F" wp14:editId="4D9A90E9">
            <wp:extent cx="6115050" cy="4991100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5ED" w:rsidRDefault="00387AD4" w:rsidP="007765ED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Come back to </w:t>
      </w:r>
      <w:r w:rsidR="00B35E0D">
        <w:rPr>
          <w:rFonts w:cs="Calibri"/>
          <w:szCs w:val="24"/>
        </w:rPr>
        <w:t>issue, and Click on Approve or Reject.</w:t>
      </w:r>
    </w:p>
    <w:p w:rsidR="0078782C" w:rsidRPr="003145C0" w:rsidRDefault="0078782C" w:rsidP="007765ED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5FA4BE0F" wp14:editId="50AD0372">
            <wp:extent cx="2066925" cy="1885950"/>
            <wp:effectExtent l="0" t="0" r="9525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5ED" w:rsidRPr="003145C0" w:rsidRDefault="00387AD4" w:rsidP="00387AD4">
      <w:pPr>
        <w:pStyle w:val="Heading1"/>
      </w:pPr>
      <w:r>
        <w:t>mysql user creation</w:t>
      </w:r>
    </w:p>
    <w:p w:rsidR="00387AD4" w:rsidRDefault="00387AD4" w:rsidP="00387AD4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Creating custom field in </w:t>
      </w:r>
      <w:proofErr w:type="spellStart"/>
      <w:r>
        <w:rPr>
          <w:rFonts w:cs="Calibri"/>
          <w:szCs w:val="24"/>
        </w:rPr>
        <w:t>jira</w:t>
      </w:r>
      <w:proofErr w:type="spellEnd"/>
      <w:r>
        <w:rPr>
          <w:rFonts w:cs="Calibri"/>
          <w:szCs w:val="24"/>
        </w:rPr>
        <w:t>, click setting and in that click issue,</w:t>
      </w:r>
    </w:p>
    <w:p w:rsidR="00387AD4" w:rsidRDefault="00387AD4" w:rsidP="00387AD4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3062DB3F" wp14:editId="5B81C678">
            <wp:extent cx="1943100" cy="2733675"/>
            <wp:effectExtent l="0" t="0" r="0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AD4" w:rsidRDefault="00387AD4" w:rsidP="00387AD4">
      <w:pPr>
        <w:rPr>
          <w:rFonts w:cs="Calibri"/>
          <w:szCs w:val="24"/>
        </w:rPr>
      </w:pPr>
      <w:r>
        <w:rPr>
          <w:rFonts w:cs="Calibri"/>
          <w:szCs w:val="24"/>
        </w:rPr>
        <w:t>Click on Custom fields,</w:t>
      </w:r>
    </w:p>
    <w:p w:rsidR="00387AD4" w:rsidRDefault="00387AD4" w:rsidP="00387AD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1CA7C77B" wp14:editId="6B9C8403">
            <wp:extent cx="2009775" cy="1257300"/>
            <wp:effectExtent l="0" t="0" r="952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097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AD4" w:rsidRDefault="00387AD4" w:rsidP="00387AD4">
      <w:pPr>
        <w:rPr>
          <w:rFonts w:cs="Calibri"/>
          <w:szCs w:val="24"/>
        </w:rPr>
      </w:pPr>
      <w:r>
        <w:rPr>
          <w:rFonts w:cs="Calibri"/>
          <w:szCs w:val="24"/>
        </w:rPr>
        <w:t>In that click Add Custom field in th</w:t>
      </w:r>
      <w:r w:rsidR="00D958E1">
        <w:rPr>
          <w:rFonts w:cs="Calibri"/>
          <w:szCs w:val="24"/>
        </w:rPr>
        <w:t xml:space="preserve">e right corner, </w:t>
      </w:r>
      <w:proofErr w:type="gramStart"/>
      <w:r w:rsidR="00D958E1">
        <w:rPr>
          <w:rFonts w:cs="Calibri"/>
          <w:szCs w:val="24"/>
        </w:rPr>
        <w:t>In</w:t>
      </w:r>
      <w:proofErr w:type="gramEnd"/>
      <w:r w:rsidR="00D958E1">
        <w:rPr>
          <w:rFonts w:cs="Calibri"/>
          <w:szCs w:val="24"/>
        </w:rPr>
        <w:t xml:space="preserve"> that create 5</w:t>
      </w:r>
      <w:r>
        <w:rPr>
          <w:rFonts w:cs="Calibri"/>
          <w:szCs w:val="24"/>
        </w:rPr>
        <w:t xml:space="preserve"> field </w:t>
      </w:r>
    </w:p>
    <w:p w:rsidR="00387AD4" w:rsidRDefault="00387AD4" w:rsidP="00387AD4">
      <w:pPr>
        <w:pStyle w:val="ListParagraph"/>
        <w:numPr>
          <w:ilvl w:val="0"/>
          <w:numId w:val="29"/>
        </w:numPr>
        <w:rPr>
          <w:rFonts w:cs="Calibri"/>
          <w:szCs w:val="24"/>
        </w:rPr>
      </w:pPr>
      <w:r>
        <w:rPr>
          <w:rFonts w:cs="Calibri"/>
          <w:szCs w:val="24"/>
        </w:rPr>
        <w:t>Tables field in Select List (Multiple choice)</w:t>
      </w:r>
    </w:p>
    <w:p w:rsidR="00387AD4" w:rsidRDefault="00387AD4" w:rsidP="00387AD4">
      <w:pPr>
        <w:pStyle w:val="ListParagraph"/>
        <w:numPr>
          <w:ilvl w:val="0"/>
          <w:numId w:val="29"/>
        </w:numPr>
        <w:rPr>
          <w:rFonts w:cs="Calibri"/>
          <w:szCs w:val="24"/>
        </w:rPr>
      </w:pPr>
      <w:proofErr w:type="spellStart"/>
      <w:r>
        <w:rPr>
          <w:rFonts w:cs="Calibri"/>
          <w:szCs w:val="24"/>
        </w:rPr>
        <w:t>Mail_Id</w:t>
      </w:r>
      <w:proofErr w:type="spellEnd"/>
      <w:r>
        <w:rPr>
          <w:rFonts w:cs="Calibri"/>
          <w:szCs w:val="24"/>
        </w:rPr>
        <w:t xml:space="preserve"> field in Text field (Single line)</w:t>
      </w:r>
    </w:p>
    <w:p w:rsidR="00387AD4" w:rsidRDefault="00387AD4" w:rsidP="00387AD4">
      <w:pPr>
        <w:pStyle w:val="ListParagraph"/>
        <w:numPr>
          <w:ilvl w:val="0"/>
          <w:numId w:val="29"/>
        </w:numPr>
        <w:rPr>
          <w:rFonts w:cs="Calibri"/>
          <w:szCs w:val="24"/>
        </w:rPr>
      </w:pPr>
      <w:r>
        <w:rPr>
          <w:rFonts w:cs="Calibri"/>
          <w:szCs w:val="24"/>
        </w:rPr>
        <w:t>Server field in Select List (Multiple choice)</w:t>
      </w:r>
    </w:p>
    <w:p w:rsidR="00387AD4" w:rsidRDefault="00387AD4" w:rsidP="00387AD4">
      <w:pPr>
        <w:pStyle w:val="ListParagraph"/>
        <w:numPr>
          <w:ilvl w:val="0"/>
          <w:numId w:val="29"/>
        </w:numPr>
        <w:rPr>
          <w:rFonts w:cs="Calibri"/>
          <w:szCs w:val="24"/>
        </w:rPr>
      </w:pPr>
      <w:r>
        <w:rPr>
          <w:rFonts w:cs="Calibri"/>
          <w:szCs w:val="24"/>
        </w:rPr>
        <w:t>Database field in Radio Button</w:t>
      </w:r>
    </w:p>
    <w:p w:rsidR="00D958E1" w:rsidRPr="00376268" w:rsidRDefault="00D958E1" w:rsidP="00387AD4">
      <w:pPr>
        <w:pStyle w:val="ListParagraph"/>
        <w:numPr>
          <w:ilvl w:val="0"/>
          <w:numId w:val="29"/>
        </w:numPr>
        <w:rPr>
          <w:rFonts w:cs="Calibri"/>
          <w:szCs w:val="24"/>
        </w:rPr>
      </w:pPr>
      <w:r>
        <w:rPr>
          <w:rFonts w:cs="Calibri"/>
          <w:szCs w:val="24"/>
        </w:rPr>
        <w:t>Username field in Text field (Single line)</w:t>
      </w:r>
    </w:p>
    <w:p w:rsidR="00387AD4" w:rsidRDefault="00387AD4" w:rsidP="00387AD4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6E81481F" wp14:editId="70B8AFCA">
            <wp:extent cx="6115050" cy="388620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AD4" w:rsidRDefault="00387AD4" w:rsidP="00387AD4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Create the new project with the name </w:t>
      </w:r>
      <w:proofErr w:type="spellStart"/>
      <w:r w:rsidR="00D958E1">
        <w:rPr>
          <w:rFonts w:cs="Calibri"/>
          <w:szCs w:val="24"/>
        </w:rPr>
        <w:t>Mysql</w:t>
      </w:r>
      <w:proofErr w:type="spellEnd"/>
      <w:r w:rsidR="00D958E1">
        <w:rPr>
          <w:rFonts w:cs="Calibri"/>
          <w:szCs w:val="24"/>
        </w:rPr>
        <w:t xml:space="preserve"> User Creation</w:t>
      </w:r>
      <w:r>
        <w:rPr>
          <w:rFonts w:cs="Calibri"/>
          <w:szCs w:val="24"/>
        </w:rPr>
        <w:t xml:space="preserve"> and issue id as SQL</w:t>
      </w:r>
      <w:r w:rsidR="00D958E1">
        <w:rPr>
          <w:rFonts w:cs="Calibri"/>
          <w:szCs w:val="24"/>
        </w:rPr>
        <w:t>USER</w:t>
      </w:r>
      <w:r>
        <w:rPr>
          <w:rFonts w:cs="Calibri"/>
          <w:szCs w:val="24"/>
        </w:rPr>
        <w:t>.</w:t>
      </w:r>
    </w:p>
    <w:p w:rsidR="00387AD4" w:rsidRDefault="00D958E1" w:rsidP="00387AD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07D16FF4" wp14:editId="02AC78D4">
            <wp:extent cx="6115050" cy="284670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AD4" w:rsidRDefault="00387AD4" w:rsidP="00387AD4">
      <w:pPr>
        <w:rPr>
          <w:rFonts w:cs="Calibri"/>
          <w:szCs w:val="24"/>
        </w:rPr>
      </w:pPr>
    </w:p>
    <w:p w:rsidR="00B35E0D" w:rsidRDefault="00B35E0D" w:rsidP="00B35E0D">
      <w:pPr>
        <w:rPr>
          <w:rFonts w:cs="Calibri"/>
          <w:szCs w:val="24"/>
        </w:rPr>
      </w:pPr>
      <w:r>
        <w:rPr>
          <w:rFonts w:cs="Calibri"/>
          <w:szCs w:val="24"/>
        </w:rPr>
        <w:t>Create the workflow, click on issue,</w:t>
      </w:r>
    </w:p>
    <w:p w:rsidR="00B35E0D" w:rsidRDefault="00B35E0D" w:rsidP="00B35E0D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444EB52C" wp14:editId="1A8926EA">
            <wp:extent cx="1905000" cy="2181225"/>
            <wp:effectExtent l="0" t="0" r="0" b="952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E0D" w:rsidRDefault="00B35E0D" w:rsidP="00B35E0D">
      <w:pPr>
        <w:rPr>
          <w:rFonts w:cs="Calibri"/>
          <w:szCs w:val="24"/>
        </w:rPr>
      </w:pPr>
      <w:r>
        <w:rPr>
          <w:rFonts w:cs="Calibri"/>
          <w:szCs w:val="24"/>
        </w:rPr>
        <w:t>Click on workflow, there click on edit in which project you have to make change in workflow,</w:t>
      </w:r>
    </w:p>
    <w:p w:rsidR="00B35E0D" w:rsidRDefault="00B35E0D" w:rsidP="00B35E0D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1AA68EE4" wp14:editId="02C476EE">
            <wp:extent cx="2238375" cy="2276475"/>
            <wp:effectExtent l="0" t="0" r="9525" b="952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E0D" w:rsidRDefault="00B35E0D" w:rsidP="00B35E0D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4613417B" wp14:editId="6BC3EE4A">
            <wp:extent cx="6115050" cy="318135"/>
            <wp:effectExtent l="0" t="0" r="0" b="571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E0D" w:rsidRDefault="00B35E0D" w:rsidP="00B35E0D">
      <w:pPr>
        <w:rPr>
          <w:rFonts w:cs="Calibri"/>
          <w:szCs w:val="24"/>
        </w:rPr>
      </w:pPr>
      <w:r>
        <w:rPr>
          <w:rFonts w:cs="Calibri"/>
          <w:szCs w:val="24"/>
        </w:rPr>
        <w:t>Create the workflow like this,</w:t>
      </w:r>
    </w:p>
    <w:p w:rsidR="00B35E0D" w:rsidRDefault="00B35E0D" w:rsidP="00B35E0D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56997F39" wp14:editId="59B28EBD">
            <wp:extent cx="5357495" cy="2457450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58775" cy="2458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E0D" w:rsidRPr="002A0078" w:rsidRDefault="00B35E0D" w:rsidP="00B35E0D">
      <w:pPr>
        <w:rPr>
          <w:rFonts w:cs="Calibri"/>
          <w:szCs w:val="24"/>
        </w:rPr>
      </w:pPr>
      <w:r>
        <w:rPr>
          <w:rFonts w:cs="Calibri"/>
          <w:szCs w:val="24"/>
        </w:rPr>
        <w:lastRenderedPageBreak/>
        <w:t>Click on the approve transition, the new dialog box will open there click post function,</w:t>
      </w:r>
    </w:p>
    <w:p w:rsidR="00B35E0D" w:rsidRDefault="00B35E0D" w:rsidP="00B35E0D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321ACB1E" wp14:editId="48EF0B4D">
            <wp:extent cx="6115050" cy="2854325"/>
            <wp:effectExtent l="0" t="0" r="0" b="317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E0D" w:rsidRDefault="00B35E0D" w:rsidP="00B35E0D">
      <w:pPr>
        <w:rPr>
          <w:rFonts w:cs="Calibri"/>
          <w:szCs w:val="24"/>
        </w:rPr>
      </w:pPr>
      <w:r>
        <w:rPr>
          <w:rFonts w:cs="Calibri"/>
          <w:szCs w:val="24"/>
        </w:rPr>
        <w:t>Click on add post function</w:t>
      </w:r>
    </w:p>
    <w:p w:rsidR="00B35E0D" w:rsidRDefault="00B35E0D" w:rsidP="00B35E0D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159154CE" wp14:editId="036F0F6C">
            <wp:extent cx="6115050" cy="1172845"/>
            <wp:effectExtent l="0" t="0" r="0" b="825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E0D" w:rsidRDefault="00B35E0D" w:rsidP="00B35E0D">
      <w:pPr>
        <w:rPr>
          <w:rFonts w:cs="Calibri"/>
          <w:szCs w:val="24"/>
        </w:rPr>
      </w:pPr>
      <w:r>
        <w:rPr>
          <w:rFonts w:cs="Calibri"/>
          <w:szCs w:val="24"/>
        </w:rPr>
        <w:t>Click on script post-function and click Add.</w:t>
      </w:r>
    </w:p>
    <w:p w:rsidR="00B35E0D" w:rsidRDefault="00B35E0D" w:rsidP="00B35E0D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56AF58A2" wp14:editId="1FE813BF">
            <wp:extent cx="6115050" cy="3076575"/>
            <wp:effectExtent l="0" t="0" r="0" b="952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E0D" w:rsidRDefault="00B35E0D" w:rsidP="00B35E0D">
      <w:pPr>
        <w:rPr>
          <w:rFonts w:cs="Calibri"/>
          <w:szCs w:val="24"/>
        </w:rPr>
      </w:pPr>
      <w:r>
        <w:rPr>
          <w:rFonts w:cs="Calibri"/>
          <w:szCs w:val="24"/>
        </w:rPr>
        <w:lastRenderedPageBreak/>
        <w:t>Click Custom script post function,</w:t>
      </w:r>
    </w:p>
    <w:p w:rsidR="00B35E0D" w:rsidRDefault="00B35E0D" w:rsidP="00B35E0D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254A5883" wp14:editId="30325010">
            <wp:extent cx="6115050" cy="295592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E0D" w:rsidRDefault="00B35E0D" w:rsidP="00B35E0D">
      <w:pPr>
        <w:rPr>
          <w:rFonts w:cs="Calibri"/>
          <w:szCs w:val="24"/>
        </w:rPr>
      </w:pPr>
      <w:r>
        <w:rPr>
          <w:rFonts w:cs="Calibri"/>
          <w:szCs w:val="24"/>
        </w:rPr>
        <w:t>Type the script and Click on update,</w:t>
      </w:r>
    </w:p>
    <w:p w:rsidR="00B35E0D" w:rsidRDefault="00B35E0D" w:rsidP="00B35E0D">
      <w:pPr>
        <w:pStyle w:val="outpuy"/>
      </w:pPr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cmd</w:t>
      </w:r>
      <w:proofErr w:type="spellEnd"/>
      <w:r>
        <w:t xml:space="preserve"> = "curl -u </w:t>
      </w:r>
      <w:proofErr w:type="spellStart"/>
      <w:r>
        <w:t>admin:zippyops</w:t>
      </w:r>
      <w:proofErr w:type="spellEnd"/>
      <w:r>
        <w:t xml:space="preserve"> http://jiraservicedesk.zippyops.com:8080/plugins/servlet/rundeck?issueKey=${issue.key}"</w:t>
      </w:r>
    </w:p>
    <w:p w:rsidR="00B35E0D" w:rsidRDefault="00B35E0D" w:rsidP="00B35E0D">
      <w:pPr>
        <w:pStyle w:val="outpuy"/>
      </w:pPr>
      <w:proofErr w:type="spellStart"/>
      <w:proofErr w:type="gramStart"/>
      <w:r>
        <w:t>def</w:t>
      </w:r>
      <w:proofErr w:type="spellEnd"/>
      <w:proofErr w:type="gramEnd"/>
      <w:r>
        <w:t xml:space="preserve"> </w:t>
      </w:r>
      <w:proofErr w:type="spellStart"/>
      <w:r>
        <w:t>proc</w:t>
      </w:r>
      <w:proofErr w:type="spellEnd"/>
      <w:r>
        <w:t xml:space="preserve"> = </w:t>
      </w:r>
      <w:proofErr w:type="spellStart"/>
      <w:r>
        <w:t>cmd.execute</w:t>
      </w:r>
      <w:proofErr w:type="spellEnd"/>
      <w:r>
        <w:t>()</w:t>
      </w:r>
    </w:p>
    <w:p w:rsidR="00B35E0D" w:rsidRDefault="00B35E0D" w:rsidP="00B35E0D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153651AD" wp14:editId="5FE827D9">
            <wp:extent cx="6115050" cy="249682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E0D" w:rsidRDefault="00B35E0D" w:rsidP="00B35E0D">
      <w:pPr>
        <w:rPr>
          <w:rFonts w:cs="Calibri"/>
          <w:szCs w:val="24"/>
        </w:rPr>
      </w:pPr>
      <w:r>
        <w:rPr>
          <w:rFonts w:cs="Calibri"/>
          <w:szCs w:val="24"/>
        </w:rPr>
        <w:t>Click on publish,</w:t>
      </w:r>
    </w:p>
    <w:p w:rsidR="00B35E0D" w:rsidRDefault="00B35E0D" w:rsidP="00B35E0D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684D8D0A" wp14:editId="0228B757">
            <wp:extent cx="6115050" cy="2892425"/>
            <wp:effectExtent l="0" t="0" r="0" b="317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E0D" w:rsidRDefault="00B35E0D" w:rsidP="00B35E0D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6F0E3DFF" wp14:editId="106D6517">
            <wp:extent cx="5114925" cy="3676650"/>
            <wp:effectExtent l="0" t="0" r="9525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E0D" w:rsidRDefault="00B35E0D" w:rsidP="00B35E0D">
      <w:pPr>
        <w:rPr>
          <w:rFonts w:cs="Calibri"/>
          <w:szCs w:val="24"/>
        </w:rPr>
      </w:pPr>
      <w:r>
        <w:rPr>
          <w:rFonts w:cs="Calibri"/>
          <w:szCs w:val="24"/>
        </w:rPr>
        <w:t>Like this do for the rejection transition,</w:t>
      </w:r>
    </w:p>
    <w:p w:rsidR="00387AD4" w:rsidRDefault="00387AD4" w:rsidP="00387AD4">
      <w:pPr>
        <w:rPr>
          <w:rFonts w:cs="Calibri"/>
          <w:szCs w:val="24"/>
        </w:rPr>
      </w:pPr>
      <w:r>
        <w:rPr>
          <w:rFonts w:cs="Calibri"/>
          <w:szCs w:val="24"/>
        </w:rPr>
        <w:t>Approval setup,</w:t>
      </w:r>
    </w:p>
    <w:p w:rsidR="00387AD4" w:rsidRDefault="00387AD4" w:rsidP="00387AD4">
      <w:pPr>
        <w:rPr>
          <w:rFonts w:cs="Calibri"/>
          <w:szCs w:val="24"/>
        </w:rPr>
      </w:pPr>
      <w:r>
        <w:rPr>
          <w:rFonts w:cs="Calibri"/>
          <w:szCs w:val="24"/>
        </w:rPr>
        <w:t>Go to settings, and click manage apps,</w:t>
      </w:r>
    </w:p>
    <w:p w:rsidR="00387AD4" w:rsidRDefault="00387AD4" w:rsidP="00387AD4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473BA2AF" wp14:editId="55DCF62E">
            <wp:extent cx="2266950" cy="2933700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AD4" w:rsidRPr="00861E77" w:rsidRDefault="00387AD4" w:rsidP="00387AD4">
      <w:pPr>
        <w:rPr>
          <w:rFonts w:cs="Calibri"/>
          <w:szCs w:val="24"/>
        </w:rPr>
      </w:pPr>
      <w:r>
        <w:rPr>
          <w:rFonts w:cs="Calibri"/>
          <w:szCs w:val="24"/>
        </w:rPr>
        <w:t>Click configuration below approval, if it not available install the plugins.</w:t>
      </w:r>
    </w:p>
    <w:p w:rsidR="00387AD4" w:rsidRDefault="00387AD4" w:rsidP="00387AD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18DD1E0D" wp14:editId="75D69C4E">
            <wp:extent cx="2095500" cy="451485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AD4" w:rsidRDefault="00387AD4" w:rsidP="00387AD4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Click ADD, then click create </w:t>
      </w:r>
    </w:p>
    <w:p w:rsidR="00387AD4" w:rsidRDefault="00D958E1" w:rsidP="00387AD4">
      <w:pPr>
        <w:rPr>
          <w:rFonts w:cs="Calibri"/>
          <w:szCs w:val="24"/>
        </w:rPr>
      </w:pPr>
      <w:r>
        <w:rPr>
          <w:noProof/>
          <w:lang w:eastAsia="en-US"/>
        </w:rPr>
        <w:lastRenderedPageBreak/>
        <w:drawing>
          <wp:inline distT="0" distB="0" distL="0" distR="0" wp14:anchorId="2B0F95C5" wp14:editId="32EACCEC">
            <wp:extent cx="5553075" cy="3343275"/>
            <wp:effectExtent l="0" t="0" r="9525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AD4" w:rsidRDefault="00387AD4" w:rsidP="00387AD4">
      <w:pPr>
        <w:rPr>
          <w:rFonts w:cs="Calibri"/>
          <w:szCs w:val="24"/>
        </w:rPr>
      </w:pPr>
      <w:r>
        <w:rPr>
          <w:rFonts w:cs="Calibri"/>
          <w:szCs w:val="24"/>
        </w:rPr>
        <w:t>After creating click configuration, and click add</w:t>
      </w:r>
    </w:p>
    <w:p w:rsidR="00387AD4" w:rsidRDefault="00387AD4" w:rsidP="00387AD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78090C0F" wp14:editId="0E209390">
            <wp:extent cx="5856957" cy="2724150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67701" cy="2729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AD4" w:rsidRDefault="00387AD4" w:rsidP="00387AD4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Create the job for </w:t>
      </w:r>
      <w:proofErr w:type="spellStart"/>
      <w:r>
        <w:rPr>
          <w:rFonts w:cs="Calibri"/>
          <w:szCs w:val="24"/>
        </w:rPr>
        <w:t>M</w:t>
      </w:r>
      <w:r w:rsidR="00D958E1">
        <w:rPr>
          <w:rFonts w:cs="Calibri"/>
          <w:szCs w:val="24"/>
        </w:rPr>
        <w:t>ysql</w:t>
      </w:r>
      <w:proofErr w:type="spellEnd"/>
      <w:r w:rsidR="00D958E1">
        <w:rPr>
          <w:rFonts w:cs="Calibri"/>
          <w:szCs w:val="24"/>
        </w:rPr>
        <w:t xml:space="preserve"> user creation </w:t>
      </w:r>
      <w:r>
        <w:rPr>
          <w:rFonts w:cs="Calibri"/>
          <w:szCs w:val="24"/>
        </w:rPr>
        <w:t xml:space="preserve">in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>,</w:t>
      </w:r>
    </w:p>
    <w:p w:rsidR="00D958E1" w:rsidRDefault="00B24097" w:rsidP="00387AD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2E71E400" wp14:editId="66DB2C3A">
            <wp:extent cx="6115050" cy="1343025"/>
            <wp:effectExtent l="0" t="0" r="0" b="952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8E1" w:rsidRDefault="00D958E1" w:rsidP="00387AD4">
      <w:pPr>
        <w:rPr>
          <w:rFonts w:cs="Calibri"/>
          <w:szCs w:val="24"/>
        </w:rPr>
      </w:pPr>
      <w:r>
        <w:rPr>
          <w:rFonts w:cs="Calibri"/>
          <w:szCs w:val="24"/>
        </w:rPr>
        <w:lastRenderedPageBreak/>
        <w:t>Workflows,</w:t>
      </w:r>
    </w:p>
    <w:p w:rsidR="00D958E1" w:rsidRDefault="00D958E1" w:rsidP="00387AD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6671D77F" wp14:editId="51A1F6ED">
            <wp:extent cx="6115050" cy="2200275"/>
            <wp:effectExtent l="0" t="0" r="0" b="952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b="41706"/>
                    <a:stretch/>
                  </pic:blipFill>
                  <pic:spPr bwMode="auto">
                    <a:xfrm>
                      <a:off x="0" y="0"/>
                      <a:ext cx="6115050" cy="220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58E1" w:rsidRDefault="00D958E1" w:rsidP="00387AD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4EF11580" wp14:editId="7DD639B2">
            <wp:extent cx="6115050" cy="367665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97" w:rsidRDefault="00B24097" w:rsidP="00B24097">
      <w:pPr>
        <w:pStyle w:val="outpuy"/>
      </w:pPr>
      <w:proofErr w:type="gramStart"/>
      <w:r>
        <w:t>issue</w:t>
      </w:r>
      <w:proofErr w:type="gramEnd"/>
      <w:r>
        <w:t>=@</w:t>
      </w:r>
      <w:proofErr w:type="spellStart"/>
      <w:r>
        <w:t>option.jiraIssue</w:t>
      </w:r>
      <w:proofErr w:type="spellEnd"/>
      <w:r>
        <w:t>@</w:t>
      </w:r>
    </w:p>
    <w:p w:rsidR="00B24097" w:rsidRDefault="00B24097" w:rsidP="00B24097">
      <w:pPr>
        <w:pStyle w:val="outpuy"/>
      </w:pPr>
      <w:r>
        <w:t>database=$(java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>/atlassian-cli-9.0.0/lib/acli-9.0.0.jar --server http://jiraservicedesk.zippyops.com:8080 --user "admin" --password "</w:t>
      </w:r>
      <w:proofErr w:type="spellStart"/>
      <w:r>
        <w:t>zippyops</w:t>
      </w:r>
      <w:proofErr w:type="spellEnd"/>
      <w:r>
        <w:t xml:space="preserve">" --action </w:t>
      </w:r>
      <w:proofErr w:type="spellStart"/>
      <w:r>
        <w:t>getFieldValue</w:t>
      </w:r>
      <w:proofErr w:type="spellEnd"/>
      <w:r>
        <w:t xml:space="preserve">  --issue "$issue"  --field "Database" | tail -1)</w:t>
      </w:r>
    </w:p>
    <w:p w:rsidR="00B24097" w:rsidRDefault="00B24097" w:rsidP="00B24097">
      <w:pPr>
        <w:pStyle w:val="outpuy"/>
      </w:pPr>
      <w:r>
        <w:t>table=$(java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>/atlassian-cli-9.0.0/lib/acli-9.0.0.jar --server http://jiraservicedesk.zippyops.com:8080 --user "admin" --password "</w:t>
      </w:r>
      <w:proofErr w:type="spellStart"/>
      <w:r>
        <w:t>zippyops</w:t>
      </w:r>
      <w:proofErr w:type="spellEnd"/>
      <w:r>
        <w:t xml:space="preserve">" --action </w:t>
      </w:r>
      <w:proofErr w:type="spellStart"/>
      <w:r>
        <w:t>getFieldValue</w:t>
      </w:r>
      <w:proofErr w:type="spellEnd"/>
      <w:r>
        <w:t xml:space="preserve">  --issue "$issue"  --field "Tables" | tail -1)</w:t>
      </w:r>
    </w:p>
    <w:p w:rsidR="00B24097" w:rsidRDefault="00B24097" w:rsidP="00B24097">
      <w:pPr>
        <w:pStyle w:val="outpuy"/>
      </w:pPr>
      <w:r>
        <w:t>mail=$(java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>/atlassian-cli-9.0.0/lib/acli-9.0.0.jar --server http://jiraservicedesk.zippyops.com:8080 --user "admin" --password "</w:t>
      </w:r>
      <w:proofErr w:type="spellStart"/>
      <w:r>
        <w:t>zippyops</w:t>
      </w:r>
      <w:proofErr w:type="spellEnd"/>
      <w:r>
        <w:t xml:space="preserve">" --action </w:t>
      </w:r>
      <w:proofErr w:type="spellStart"/>
      <w:r>
        <w:t>getFieldValue</w:t>
      </w:r>
      <w:proofErr w:type="spellEnd"/>
      <w:r>
        <w:t xml:space="preserve">  --issue "$issue"  --field "Mail-Id" | tail -1)</w:t>
      </w:r>
    </w:p>
    <w:p w:rsidR="00B24097" w:rsidRDefault="00B24097" w:rsidP="00B24097">
      <w:pPr>
        <w:pStyle w:val="outpuy"/>
      </w:pPr>
      <w:r>
        <w:t>status=$(java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>/atlassian-cli-9.0.0/lib/acli-9.0.0.jar --server http://jiraservicedesk.zippyops.com:8080 --user "admin" --password "</w:t>
      </w:r>
      <w:proofErr w:type="spellStart"/>
      <w:r>
        <w:t>zippyops</w:t>
      </w:r>
      <w:proofErr w:type="spellEnd"/>
      <w:r>
        <w:t xml:space="preserve">" --action </w:t>
      </w:r>
      <w:proofErr w:type="spellStart"/>
      <w:r>
        <w:t>getFieldValue</w:t>
      </w:r>
      <w:proofErr w:type="spellEnd"/>
      <w:r>
        <w:t xml:space="preserve">  --issue "$issue"  --field "Status" | tail -1)</w:t>
      </w:r>
    </w:p>
    <w:p w:rsidR="00B24097" w:rsidRDefault="00B24097" w:rsidP="00B24097">
      <w:pPr>
        <w:pStyle w:val="outpuy"/>
      </w:pPr>
      <w:r>
        <w:lastRenderedPageBreak/>
        <w:t>server=$(java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>/atlassian-cli-9.0.0/lib/acli-9.0.0.jar --server http://jiraservicedesk.zippyops.com:8080 --user "admin" --password "</w:t>
      </w:r>
      <w:proofErr w:type="spellStart"/>
      <w:r>
        <w:t>zippyops</w:t>
      </w:r>
      <w:proofErr w:type="spellEnd"/>
      <w:r>
        <w:t xml:space="preserve">" --action </w:t>
      </w:r>
      <w:proofErr w:type="spellStart"/>
      <w:r>
        <w:t>getFieldValue</w:t>
      </w:r>
      <w:proofErr w:type="spellEnd"/>
      <w:r>
        <w:t xml:space="preserve">  --issue "$issue"  --field "Server" | tail -1)</w:t>
      </w:r>
    </w:p>
    <w:p w:rsidR="00B24097" w:rsidRDefault="00B24097" w:rsidP="00B24097">
      <w:pPr>
        <w:pStyle w:val="outpuy"/>
      </w:pPr>
      <w:r>
        <w:t>username=$(java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>/atlassian-cli-9.0.0/lib/acli-9.0.0.jar --server http://jiraservicedesk.zippyops.com:8080 --user "admin" --password "</w:t>
      </w:r>
      <w:proofErr w:type="spellStart"/>
      <w:r>
        <w:t>zippyops</w:t>
      </w:r>
      <w:proofErr w:type="spellEnd"/>
      <w:r>
        <w:t xml:space="preserve">" --action </w:t>
      </w:r>
      <w:proofErr w:type="spellStart"/>
      <w:r>
        <w:t>getFieldValue</w:t>
      </w:r>
      <w:proofErr w:type="spellEnd"/>
      <w:r>
        <w:t xml:space="preserve">  --issue "$issue"  --field "</w:t>
      </w:r>
      <w:proofErr w:type="spellStart"/>
      <w:r>
        <w:t>UserName</w:t>
      </w:r>
      <w:proofErr w:type="spellEnd"/>
      <w:r>
        <w:t>" | tail -1)</w:t>
      </w:r>
    </w:p>
    <w:p w:rsidR="00B24097" w:rsidRDefault="00B24097" w:rsidP="00B24097">
      <w:pPr>
        <w:pStyle w:val="outpuy"/>
      </w:pPr>
      <w:proofErr w:type="spellStart"/>
      <w:proofErr w:type="gramStart"/>
      <w:r>
        <w:t>passwd</w:t>
      </w:r>
      <w:proofErr w:type="spellEnd"/>
      <w:proofErr w:type="gramEnd"/>
      <w:r>
        <w:t>=$(</w:t>
      </w:r>
      <w:proofErr w:type="spellStart"/>
      <w:r>
        <w:t>openssl</w:t>
      </w:r>
      <w:proofErr w:type="spellEnd"/>
      <w:r>
        <w:t xml:space="preserve"> rand -base64 8)</w:t>
      </w:r>
    </w:p>
    <w:p w:rsidR="00B24097" w:rsidRDefault="00B24097" w:rsidP="00B24097">
      <w:pPr>
        <w:pStyle w:val="outpuy"/>
      </w:pPr>
    </w:p>
    <w:p w:rsidR="00B24097" w:rsidRDefault="00B24097" w:rsidP="00B24097">
      <w:pPr>
        <w:pStyle w:val="outpuy"/>
      </w:pPr>
    </w:p>
    <w:p w:rsidR="00B24097" w:rsidRDefault="00B24097" w:rsidP="00B24097">
      <w:pPr>
        <w:pStyle w:val="outpuy"/>
      </w:pPr>
      <w:proofErr w:type="gramStart"/>
      <w:r>
        <w:t>if</w:t>
      </w:r>
      <w:proofErr w:type="gramEnd"/>
      <w:r>
        <w:t xml:space="preserve"> [ $status == Approved ]; then</w:t>
      </w:r>
    </w:p>
    <w:p w:rsidR="00B24097" w:rsidRDefault="00B24097" w:rsidP="00B24097">
      <w:pPr>
        <w:pStyle w:val="outpuy"/>
      </w:pPr>
      <w:r>
        <w:t xml:space="preserve">    </w:t>
      </w:r>
      <w:proofErr w:type="spellStart"/>
      <w:proofErr w:type="gramStart"/>
      <w:r>
        <w:t>mysql</w:t>
      </w:r>
      <w:proofErr w:type="spellEnd"/>
      <w:proofErr w:type="gramEnd"/>
      <w:r>
        <w:t xml:space="preserve"> -h $server -u </w:t>
      </w:r>
      <w:proofErr w:type="spellStart"/>
      <w:r>
        <w:t>rundeck</w:t>
      </w:r>
      <w:proofErr w:type="spellEnd"/>
      <w:r>
        <w:t xml:space="preserve"> -</w:t>
      </w:r>
      <w:proofErr w:type="spellStart"/>
      <w:r>
        <w:t>pzippyops</w:t>
      </w:r>
      <w:proofErr w:type="spellEnd"/>
      <w:r>
        <w:t xml:space="preserve"> -e "CREATE USER '$username'@'</w:t>
      </w:r>
      <w:proofErr w:type="spellStart"/>
      <w:r>
        <w:t>localhost</w:t>
      </w:r>
      <w:proofErr w:type="spellEnd"/>
      <w:r>
        <w:t>' IDENTIFIED BY '$</w:t>
      </w:r>
      <w:proofErr w:type="spellStart"/>
      <w:r>
        <w:t>passwd</w:t>
      </w:r>
      <w:proofErr w:type="spellEnd"/>
      <w:r>
        <w:t>';"</w:t>
      </w:r>
    </w:p>
    <w:p w:rsidR="00B24097" w:rsidRDefault="00B24097" w:rsidP="00B24097">
      <w:pPr>
        <w:pStyle w:val="outpuy"/>
      </w:pPr>
      <w:r>
        <w:t xml:space="preserve">    </w:t>
      </w:r>
      <w:proofErr w:type="spellStart"/>
      <w:proofErr w:type="gramStart"/>
      <w:r>
        <w:t>var</w:t>
      </w:r>
      <w:proofErr w:type="spellEnd"/>
      <w:proofErr w:type="gramEnd"/>
      <w:r>
        <w:t>=$(echo $?)</w:t>
      </w:r>
    </w:p>
    <w:p w:rsidR="00B24097" w:rsidRDefault="00B24097" w:rsidP="00B24097">
      <w:pPr>
        <w:pStyle w:val="outpuy"/>
      </w:pPr>
      <w:r>
        <w:t xml:space="preserve">       </w:t>
      </w:r>
      <w:proofErr w:type="gramStart"/>
      <w:r>
        <w:t>if</w:t>
      </w:r>
      <w:proofErr w:type="gramEnd"/>
      <w:r>
        <w:t xml:space="preserve"> [ $</w:t>
      </w:r>
      <w:proofErr w:type="spellStart"/>
      <w:r>
        <w:t>var</w:t>
      </w:r>
      <w:proofErr w:type="spellEnd"/>
      <w:r>
        <w:t xml:space="preserve"> == 0 ]; then</w:t>
      </w:r>
    </w:p>
    <w:p w:rsidR="00B24097" w:rsidRDefault="00B24097" w:rsidP="00B24097">
      <w:pPr>
        <w:pStyle w:val="outpuy"/>
      </w:pPr>
      <w:r>
        <w:t xml:space="preserve">         </w:t>
      </w:r>
      <w:proofErr w:type="gramStart"/>
      <w:r>
        <w:t>if</w:t>
      </w:r>
      <w:proofErr w:type="gramEnd"/>
      <w:r>
        <w:t xml:space="preserve"> [ $database == All ]; then</w:t>
      </w:r>
    </w:p>
    <w:p w:rsidR="00B24097" w:rsidRDefault="00B24097" w:rsidP="00B24097">
      <w:pPr>
        <w:pStyle w:val="outpuy"/>
      </w:pPr>
      <w:r>
        <w:t xml:space="preserve">           </w:t>
      </w:r>
      <w:proofErr w:type="spellStart"/>
      <w:proofErr w:type="gramStart"/>
      <w:r>
        <w:t>mysql</w:t>
      </w:r>
      <w:proofErr w:type="spellEnd"/>
      <w:proofErr w:type="gramEnd"/>
      <w:r>
        <w:t xml:space="preserve"> -h $server -u </w:t>
      </w:r>
      <w:proofErr w:type="spellStart"/>
      <w:r>
        <w:t>rundeck</w:t>
      </w:r>
      <w:proofErr w:type="spellEnd"/>
      <w:r>
        <w:t xml:space="preserve"> -</w:t>
      </w:r>
      <w:proofErr w:type="spellStart"/>
      <w:r>
        <w:t>pzippyops</w:t>
      </w:r>
      <w:proofErr w:type="spellEnd"/>
      <w:r>
        <w:t xml:space="preserve"> -e "GRANT ALL PRIVILEGES ON *.* TO '$username'@'</w:t>
      </w:r>
      <w:proofErr w:type="spellStart"/>
      <w:r>
        <w:t>localhost</w:t>
      </w:r>
      <w:proofErr w:type="spellEnd"/>
      <w:r>
        <w:t>';"</w:t>
      </w:r>
    </w:p>
    <w:p w:rsidR="00B24097" w:rsidRDefault="00B24097" w:rsidP="00B24097">
      <w:pPr>
        <w:pStyle w:val="outpuy"/>
      </w:pPr>
      <w:r>
        <w:t xml:space="preserve">         </w:t>
      </w:r>
      <w:proofErr w:type="spellStart"/>
      <w:proofErr w:type="gramStart"/>
      <w:r>
        <w:t>elif</w:t>
      </w:r>
      <w:proofErr w:type="spellEnd"/>
      <w:proofErr w:type="gramEnd"/>
      <w:r>
        <w:t xml:space="preserve"> [[ $database != All &amp;&amp; $table == All ]]; then</w:t>
      </w:r>
    </w:p>
    <w:p w:rsidR="00B24097" w:rsidRDefault="00B24097" w:rsidP="00B24097">
      <w:pPr>
        <w:pStyle w:val="outpuy"/>
      </w:pPr>
      <w:r>
        <w:t xml:space="preserve">           </w:t>
      </w:r>
      <w:proofErr w:type="spellStart"/>
      <w:proofErr w:type="gramStart"/>
      <w:r>
        <w:t>mysql</w:t>
      </w:r>
      <w:proofErr w:type="spellEnd"/>
      <w:proofErr w:type="gramEnd"/>
      <w:r>
        <w:t xml:space="preserve"> -h $server -u </w:t>
      </w:r>
      <w:proofErr w:type="spellStart"/>
      <w:r>
        <w:t>rundeck</w:t>
      </w:r>
      <w:proofErr w:type="spellEnd"/>
      <w:r>
        <w:t xml:space="preserve"> -</w:t>
      </w:r>
      <w:proofErr w:type="spellStart"/>
      <w:r>
        <w:t>pzippyops</w:t>
      </w:r>
      <w:proofErr w:type="spellEnd"/>
      <w:r>
        <w:t xml:space="preserve"> -e "GRANT ALL PRIVILEGES ON $database.* TO '$username'@'</w:t>
      </w:r>
      <w:proofErr w:type="spellStart"/>
      <w:r>
        <w:t>localhost</w:t>
      </w:r>
      <w:proofErr w:type="spellEnd"/>
      <w:r>
        <w:t>';"</w:t>
      </w:r>
    </w:p>
    <w:p w:rsidR="00B24097" w:rsidRDefault="00B24097" w:rsidP="00B24097">
      <w:pPr>
        <w:pStyle w:val="outpuy"/>
      </w:pPr>
      <w:r>
        <w:t xml:space="preserve">         </w:t>
      </w:r>
      <w:proofErr w:type="spellStart"/>
      <w:proofErr w:type="gramStart"/>
      <w:r>
        <w:t>elif</w:t>
      </w:r>
      <w:proofErr w:type="spellEnd"/>
      <w:proofErr w:type="gramEnd"/>
      <w:r>
        <w:t xml:space="preserve"> [[ $database != All &amp;&amp; $table != All ]]; then</w:t>
      </w:r>
    </w:p>
    <w:p w:rsidR="00B24097" w:rsidRDefault="00B24097" w:rsidP="00B24097">
      <w:pPr>
        <w:pStyle w:val="outpuy"/>
      </w:pPr>
      <w:r>
        <w:t xml:space="preserve">           </w:t>
      </w:r>
      <w:proofErr w:type="spellStart"/>
      <w:proofErr w:type="gramStart"/>
      <w:r>
        <w:t>mysql</w:t>
      </w:r>
      <w:proofErr w:type="spellEnd"/>
      <w:proofErr w:type="gramEnd"/>
      <w:r>
        <w:t xml:space="preserve"> -h $server -u </w:t>
      </w:r>
      <w:proofErr w:type="spellStart"/>
      <w:r>
        <w:t>rundeck</w:t>
      </w:r>
      <w:proofErr w:type="spellEnd"/>
      <w:r>
        <w:t xml:space="preserve"> -</w:t>
      </w:r>
      <w:proofErr w:type="spellStart"/>
      <w:r>
        <w:t>pzippyops</w:t>
      </w:r>
      <w:proofErr w:type="spellEnd"/>
      <w:r>
        <w:t xml:space="preserve"> -D $database -e "CHECK TABLE $table" | </w:t>
      </w:r>
      <w:proofErr w:type="spellStart"/>
      <w:r>
        <w:t>grep</w:t>
      </w:r>
      <w:proofErr w:type="spellEnd"/>
      <w:r>
        <w:t xml:space="preserve"> -q "Operation failed"</w:t>
      </w:r>
    </w:p>
    <w:p w:rsidR="00B24097" w:rsidRDefault="00B24097" w:rsidP="00B24097">
      <w:pPr>
        <w:pStyle w:val="outpuy"/>
      </w:pPr>
      <w:r>
        <w:t xml:space="preserve">           </w:t>
      </w:r>
      <w:proofErr w:type="gramStart"/>
      <w:r>
        <w:t>check</w:t>
      </w:r>
      <w:proofErr w:type="gramEnd"/>
      <w:r>
        <w:t>=$(echo $?)</w:t>
      </w:r>
    </w:p>
    <w:p w:rsidR="00B24097" w:rsidRDefault="00B24097" w:rsidP="00B24097">
      <w:pPr>
        <w:pStyle w:val="outpuy"/>
      </w:pPr>
      <w:r>
        <w:t xml:space="preserve">           </w:t>
      </w:r>
      <w:proofErr w:type="gramStart"/>
      <w:r>
        <w:t>if</w:t>
      </w:r>
      <w:proofErr w:type="gramEnd"/>
      <w:r>
        <w:t xml:space="preserve"> [ $check == 1 ]; then</w:t>
      </w:r>
    </w:p>
    <w:p w:rsidR="00B24097" w:rsidRDefault="00B24097" w:rsidP="00B24097">
      <w:pPr>
        <w:pStyle w:val="outpuy"/>
      </w:pPr>
      <w:r>
        <w:t xml:space="preserve">             </w:t>
      </w:r>
      <w:proofErr w:type="spellStart"/>
      <w:proofErr w:type="gramStart"/>
      <w:r>
        <w:t>mysql</w:t>
      </w:r>
      <w:proofErr w:type="spellEnd"/>
      <w:proofErr w:type="gramEnd"/>
      <w:r>
        <w:t xml:space="preserve"> -h $server -u </w:t>
      </w:r>
      <w:proofErr w:type="spellStart"/>
      <w:r>
        <w:t>rundeck</w:t>
      </w:r>
      <w:proofErr w:type="spellEnd"/>
      <w:r>
        <w:t xml:space="preserve"> -</w:t>
      </w:r>
      <w:proofErr w:type="spellStart"/>
      <w:r>
        <w:t>pzippyops</w:t>
      </w:r>
      <w:proofErr w:type="spellEnd"/>
      <w:r>
        <w:t xml:space="preserve"> -e "GRANT ALL PRIVILEGES ON $</w:t>
      </w:r>
      <w:proofErr w:type="spellStart"/>
      <w:r>
        <w:t>database.$table</w:t>
      </w:r>
      <w:proofErr w:type="spellEnd"/>
      <w:r>
        <w:t xml:space="preserve"> TO '$username'@'</w:t>
      </w:r>
      <w:proofErr w:type="spellStart"/>
      <w:r>
        <w:t>localhost</w:t>
      </w:r>
      <w:proofErr w:type="spellEnd"/>
      <w:r>
        <w:t>';"</w:t>
      </w:r>
    </w:p>
    <w:p w:rsidR="00B24097" w:rsidRDefault="00B24097" w:rsidP="00B24097">
      <w:pPr>
        <w:pStyle w:val="outpuy"/>
      </w:pPr>
      <w:r>
        <w:t xml:space="preserve">           </w:t>
      </w:r>
      <w:proofErr w:type="gramStart"/>
      <w:r>
        <w:t>fi</w:t>
      </w:r>
      <w:proofErr w:type="gramEnd"/>
    </w:p>
    <w:p w:rsidR="00B24097" w:rsidRDefault="00B24097" w:rsidP="00B24097">
      <w:pPr>
        <w:pStyle w:val="outpuy"/>
      </w:pPr>
      <w:r>
        <w:t xml:space="preserve">         </w:t>
      </w:r>
      <w:proofErr w:type="gramStart"/>
      <w:r>
        <w:t>fi</w:t>
      </w:r>
      <w:proofErr w:type="gramEnd"/>
    </w:p>
    <w:p w:rsidR="00B24097" w:rsidRDefault="00B24097" w:rsidP="00B24097">
      <w:pPr>
        <w:pStyle w:val="outpuy"/>
      </w:pPr>
      <w:r>
        <w:t xml:space="preserve">       </w:t>
      </w:r>
      <w:proofErr w:type="gramStart"/>
      <w:r>
        <w:t>else</w:t>
      </w:r>
      <w:proofErr w:type="gramEnd"/>
    </w:p>
    <w:p w:rsidR="00B24097" w:rsidRDefault="00B24097" w:rsidP="00B24097">
      <w:pPr>
        <w:pStyle w:val="outpuy"/>
      </w:pPr>
      <w:r>
        <w:t xml:space="preserve">         </w:t>
      </w:r>
      <w:proofErr w:type="gramStart"/>
      <w:r>
        <w:t>if</w:t>
      </w:r>
      <w:proofErr w:type="gramEnd"/>
      <w:r>
        <w:t xml:space="preserve"> [ $database == All ]; then</w:t>
      </w:r>
    </w:p>
    <w:p w:rsidR="00B24097" w:rsidRDefault="00B24097" w:rsidP="00B24097">
      <w:pPr>
        <w:pStyle w:val="outpuy"/>
      </w:pPr>
      <w:r>
        <w:t xml:space="preserve">           </w:t>
      </w:r>
      <w:proofErr w:type="spellStart"/>
      <w:proofErr w:type="gramStart"/>
      <w:r>
        <w:t>mysql</w:t>
      </w:r>
      <w:proofErr w:type="spellEnd"/>
      <w:proofErr w:type="gramEnd"/>
      <w:r>
        <w:t xml:space="preserve"> -h $server -u </w:t>
      </w:r>
      <w:proofErr w:type="spellStart"/>
      <w:r>
        <w:t>rundeck</w:t>
      </w:r>
      <w:proofErr w:type="spellEnd"/>
      <w:r>
        <w:t xml:space="preserve"> -</w:t>
      </w:r>
      <w:proofErr w:type="spellStart"/>
      <w:r>
        <w:t>pzippyops</w:t>
      </w:r>
      <w:proofErr w:type="spellEnd"/>
      <w:r>
        <w:t xml:space="preserve"> -e "GRANT ALL PRIVILEGES ON *.* TO '$username'@'</w:t>
      </w:r>
      <w:proofErr w:type="spellStart"/>
      <w:r>
        <w:t>localhost</w:t>
      </w:r>
      <w:proofErr w:type="spellEnd"/>
      <w:r>
        <w:t>';"</w:t>
      </w:r>
    </w:p>
    <w:p w:rsidR="00B24097" w:rsidRDefault="00B24097" w:rsidP="00B24097">
      <w:pPr>
        <w:pStyle w:val="outpuy"/>
      </w:pPr>
      <w:r>
        <w:t xml:space="preserve">         </w:t>
      </w:r>
      <w:proofErr w:type="spellStart"/>
      <w:proofErr w:type="gramStart"/>
      <w:r>
        <w:t>elif</w:t>
      </w:r>
      <w:proofErr w:type="spellEnd"/>
      <w:proofErr w:type="gramEnd"/>
      <w:r>
        <w:t xml:space="preserve"> [[ $database != All &amp;&amp; $table == All ]]; then</w:t>
      </w:r>
    </w:p>
    <w:p w:rsidR="00B24097" w:rsidRDefault="00B24097" w:rsidP="00B24097">
      <w:pPr>
        <w:pStyle w:val="outpuy"/>
      </w:pPr>
      <w:r>
        <w:t xml:space="preserve">           </w:t>
      </w:r>
      <w:proofErr w:type="spellStart"/>
      <w:proofErr w:type="gramStart"/>
      <w:r>
        <w:t>mysql</w:t>
      </w:r>
      <w:proofErr w:type="spellEnd"/>
      <w:proofErr w:type="gramEnd"/>
      <w:r>
        <w:t xml:space="preserve"> -h $server -u </w:t>
      </w:r>
      <w:proofErr w:type="spellStart"/>
      <w:r>
        <w:t>rundeck</w:t>
      </w:r>
      <w:proofErr w:type="spellEnd"/>
      <w:r>
        <w:t xml:space="preserve"> -</w:t>
      </w:r>
      <w:proofErr w:type="spellStart"/>
      <w:r>
        <w:t>pzippyops</w:t>
      </w:r>
      <w:proofErr w:type="spellEnd"/>
      <w:r>
        <w:t xml:space="preserve"> -e "GRANT ALL PRIVILEGES ON $database.* TO '$username'@'</w:t>
      </w:r>
      <w:proofErr w:type="spellStart"/>
      <w:r>
        <w:t>localhost</w:t>
      </w:r>
      <w:proofErr w:type="spellEnd"/>
      <w:r>
        <w:t>';"</w:t>
      </w:r>
    </w:p>
    <w:p w:rsidR="00B24097" w:rsidRDefault="00B24097" w:rsidP="00B24097">
      <w:pPr>
        <w:pStyle w:val="outpuy"/>
      </w:pPr>
      <w:r>
        <w:t xml:space="preserve">         </w:t>
      </w:r>
      <w:proofErr w:type="spellStart"/>
      <w:proofErr w:type="gramStart"/>
      <w:r>
        <w:t>elif</w:t>
      </w:r>
      <w:proofErr w:type="spellEnd"/>
      <w:proofErr w:type="gramEnd"/>
      <w:r>
        <w:t xml:space="preserve"> [[ $database != All &amp;&amp; $table != All ]]; then</w:t>
      </w:r>
    </w:p>
    <w:p w:rsidR="00B24097" w:rsidRDefault="00B24097" w:rsidP="00B24097">
      <w:pPr>
        <w:pStyle w:val="outpuy"/>
      </w:pPr>
      <w:r>
        <w:t xml:space="preserve">           </w:t>
      </w:r>
      <w:proofErr w:type="spellStart"/>
      <w:proofErr w:type="gramStart"/>
      <w:r>
        <w:t>mysql</w:t>
      </w:r>
      <w:proofErr w:type="spellEnd"/>
      <w:proofErr w:type="gramEnd"/>
      <w:r>
        <w:t xml:space="preserve"> -h $server -u </w:t>
      </w:r>
      <w:proofErr w:type="spellStart"/>
      <w:r>
        <w:t>rundeck</w:t>
      </w:r>
      <w:proofErr w:type="spellEnd"/>
      <w:r>
        <w:t xml:space="preserve"> -</w:t>
      </w:r>
      <w:proofErr w:type="spellStart"/>
      <w:r>
        <w:t>pzippyops</w:t>
      </w:r>
      <w:proofErr w:type="spellEnd"/>
      <w:r>
        <w:t xml:space="preserve"> -D $database -e "CHECK TABLE $table" | </w:t>
      </w:r>
      <w:proofErr w:type="spellStart"/>
      <w:r>
        <w:t>grep</w:t>
      </w:r>
      <w:proofErr w:type="spellEnd"/>
      <w:r>
        <w:t xml:space="preserve"> -q "Operation failed"</w:t>
      </w:r>
    </w:p>
    <w:p w:rsidR="00B24097" w:rsidRDefault="00B24097" w:rsidP="00B24097">
      <w:pPr>
        <w:pStyle w:val="outpuy"/>
      </w:pPr>
      <w:r>
        <w:t xml:space="preserve">           </w:t>
      </w:r>
      <w:proofErr w:type="gramStart"/>
      <w:r>
        <w:t>check</w:t>
      </w:r>
      <w:proofErr w:type="gramEnd"/>
      <w:r>
        <w:t>=$(echo $?)</w:t>
      </w:r>
    </w:p>
    <w:p w:rsidR="00B24097" w:rsidRDefault="00B24097" w:rsidP="00B24097">
      <w:pPr>
        <w:pStyle w:val="outpuy"/>
      </w:pPr>
      <w:r>
        <w:t xml:space="preserve">           </w:t>
      </w:r>
      <w:proofErr w:type="gramStart"/>
      <w:r>
        <w:t>if</w:t>
      </w:r>
      <w:proofErr w:type="gramEnd"/>
      <w:r>
        <w:t xml:space="preserve"> [ $check == 1 ]; then</w:t>
      </w:r>
    </w:p>
    <w:p w:rsidR="00B24097" w:rsidRDefault="00B24097" w:rsidP="00B24097">
      <w:pPr>
        <w:pStyle w:val="outpuy"/>
      </w:pPr>
      <w:r>
        <w:t xml:space="preserve">             </w:t>
      </w:r>
      <w:proofErr w:type="spellStart"/>
      <w:proofErr w:type="gramStart"/>
      <w:r>
        <w:t>mysql</w:t>
      </w:r>
      <w:proofErr w:type="spellEnd"/>
      <w:proofErr w:type="gramEnd"/>
      <w:r>
        <w:t xml:space="preserve"> -h $server -u </w:t>
      </w:r>
      <w:proofErr w:type="spellStart"/>
      <w:r>
        <w:t>rundeck</w:t>
      </w:r>
      <w:proofErr w:type="spellEnd"/>
      <w:r>
        <w:t xml:space="preserve"> -</w:t>
      </w:r>
      <w:proofErr w:type="spellStart"/>
      <w:r>
        <w:t>pzippyops</w:t>
      </w:r>
      <w:proofErr w:type="spellEnd"/>
      <w:r>
        <w:t xml:space="preserve"> -e "GRANT ALL PRIVILEGES ON $</w:t>
      </w:r>
      <w:proofErr w:type="spellStart"/>
      <w:r>
        <w:t>database.$table</w:t>
      </w:r>
      <w:proofErr w:type="spellEnd"/>
      <w:r>
        <w:t xml:space="preserve"> TO '$username'@'</w:t>
      </w:r>
      <w:proofErr w:type="spellStart"/>
      <w:r>
        <w:t>localhost</w:t>
      </w:r>
      <w:proofErr w:type="spellEnd"/>
      <w:r>
        <w:t>';"</w:t>
      </w:r>
    </w:p>
    <w:p w:rsidR="00B24097" w:rsidRDefault="00B24097" w:rsidP="00B24097">
      <w:pPr>
        <w:pStyle w:val="outpuy"/>
      </w:pPr>
      <w:r>
        <w:t xml:space="preserve">           </w:t>
      </w:r>
      <w:proofErr w:type="gramStart"/>
      <w:r>
        <w:t>fi</w:t>
      </w:r>
      <w:proofErr w:type="gramEnd"/>
    </w:p>
    <w:p w:rsidR="00B24097" w:rsidRDefault="00B24097" w:rsidP="00B24097">
      <w:pPr>
        <w:pStyle w:val="outpuy"/>
      </w:pPr>
      <w:r>
        <w:t xml:space="preserve">         </w:t>
      </w:r>
      <w:proofErr w:type="gramStart"/>
      <w:r>
        <w:t>fi</w:t>
      </w:r>
      <w:proofErr w:type="gramEnd"/>
    </w:p>
    <w:p w:rsidR="00B24097" w:rsidRDefault="00B24097" w:rsidP="00B24097">
      <w:pPr>
        <w:pStyle w:val="outpuy"/>
      </w:pPr>
      <w:r>
        <w:t xml:space="preserve">       </w:t>
      </w:r>
      <w:proofErr w:type="gramStart"/>
      <w:r>
        <w:t>fi</w:t>
      </w:r>
      <w:proofErr w:type="gramEnd"/>
    </w:p>
    <w:p w:rsidR="00B24097" w:rsidRDefault="00B24097" w:rsidP="00B24097">
      <w:pPr>
        <w:pStyle w:val="outpuy"/>
      </w:pPr>
      <w:proofErr w:type="gramStart"/>
      <w:r>
        <w:t>else</w:t>
      </w:r>
      <w:proofErr w:type="gramEnd"/>
    </w:p>
    <w:p w:rsidR="00B24097" w:rsidRDefault="00B24097" w:rsidP="00B24097">
      <w:pPr>
        <w:pStyle w:val="outpuy"/>
      </w:pPr>
      <w:r>
        <w:t xml:space="preserve">    </w:t>
      </w:r>
      <w:proofErr w:type="gramStart"/>
      <w:r>
        <w:t>echo</w:t>
      </w:r>
      <w:proofErr w:type="gramEnd"/>
      <w:r>
        <w:t xml:space="preserve"> "Not Approved for Creating user"</w:t>
      </w:r>
    </w:p>
    <w:p w:rsidR="00B24097" w:rsidRDefault="00B24097" w:rsidP="00B24097">
      <w:pPr>
        <w:pStyle w:val="outpuy"/>
      </w:pPr>
      <w:proofErr w:type="gramStart"/>
      <w:r>
        <w:t>fi</w:t>
      </w:r>
      <w:proofErr w:type="gramEnd"/>
    </w:p>
    <w:p w:rsidR="00B24097" w:rsidRDefault="00B24097" w:rsidP="00B24097">
      <w:pPr>
        <w:pStyle w:val="outpuy"/>
      </w:pPr>
    </w:p>
    <w:p w:rsidR="00B24097" w:rsidRDefault="00B24097" w:rsidP="00B24097">
      <w:pPr>
        <w:pStyle w:val="outpuy"/>
      </w:pPr>
      <w:proofErr w:type="gramStart"/>
      <w:r>
        <w:t>if</w:t>
      </w:r>
      <w:proofErr w:type="gramEnd"/>
      <w:r>
        <w:t xml:space="preserve"> [ $status == Approved ]; then</w:t>
      </w:r>
    </w:p>
    <w:p w:rsidR="00B24097" w:rsidRDefault="00B24097" w:rsidP="00B24097">
      <w:pPr>
        <w:pStyle w:val="outpuy"/>
      </w:pPr>
      <w:r>
        <w:t xml:space="preserve">     </w:t>
      </w:r>
      <w:proofErr w:type="gramStart"/>
      <w:r>
        <w:t>if</w:t>
      </w:r>
      <w:proofErr w:type="gramEnd"/>
      <w:r>
        <w:t xml:space="preserve"> [ $</w:t>
      </w:r>
      <w:proofErr w:type="spellStart"/>
      <w:r>
        <w:t>var</w:t>
      </w:r>
      <w:proofErr w:type="spellEnd"/>
      <w:r>
        <w:t xml:space="preserve"> == 0 ]; then</w:t>
      </w:r>
    </w:p>
    <w:p w:rsidR="00B24097" w:rsidRDefault="00B24097" w:rsidP="00B24097">
      <w:pPr>
        <w:pStyle w:val="outpuy"/>
      </w:pPr>
      <w:r>
        <w:t xml:space="preserve">         </w:t>
      </w:r>
      <w:proofErr w:type="gramStart"/>
      <w:r>
        <w:t>if</w:t>
      </w:r>
      <w:proofErr w:type="gramEnd"/>
      <w:r>
        <w:t xml:space="preserve"> [ $database == All ]; then</w:t>
      </w:r>
    </w:p>
    <w:p w:rsidR="00B24097" w:rsidRDefault="00B24097" w:rsidP="00B24097">
      <w:pPr>
        <w:pStyle w:val="outpuy"/>
      </w:pPr>
      <w:r>
        <w:t xml:space="preserve">             </w:t>
      </w:r>
      <w:proofErr w:type="gramStart"/>
      <w:r>
        <w:t>echo</w:t>
      </w:r>
      <w:proofErr w:type="gramEnd"/>
      <w:r>
        <w:t xml:space="preserve"> "User $username is created with the password $</w:t>
      </w:r>
      <w:proofErr w:type="spellStart"/>
      <w:r>
        <w:t>passwd</w:t>
      </w:r>
      <w:proofErr w:type="spellEnd"/>
      <w:r>
        <w:t xml:space="preserve"> and given all database access" | mail -s "</w:t>
      </w:r>
      <w:proofErr w:type="spellStart"/>
      <w:r>
        <w:t>Mysql</w:t>
      </w:r>
      <w:proofErr w:type="spellEnd"/>
      <w:r>
        <w:t xml:space="preserve"> User Creation done" $mail</w:t>
      </w:r>
    </w:p>
    <w:p w:rsidR="00B24097" w:rsidRDefault="00B24097" w:rsidP="00B24097">
      <w:pPr>
        <w:pStyle w:val="outpuy"/>
      </w:pPr>
      <w:r>
        <w:t xml:space="preserve">         </w:t>
      </w:r>
      <w:proofErr w:type="spellStart"/>
      <w:proofErr w:type="gramStart"/>
      <w:r>
        <w:t>elif</w:t>
      </w:r>
      <w:proofErr w:type="spellEnd"/>
      <w:proofErr w:type="gramEnd"/>
      <w:r>
        <w:t xml:space="preserve"> [[ $database != All &amp;&amp; $table == All ]]; then</w:t>
      </w:r>
    </w:p>
    <w:p w:rsidR="00B24097" w:rsidRDefault="00B24097" w:rsidP="00B24097">
      <w:pPr>
        <w:pStyle w:val="outpuy"/>
      </w:pPr>
      <w:r>
        <w:t xml:space="preserve">             </w:t>
      </w:r>
      <w:proofErr w:type="gramStart"/>
      <w:r>
        <w:t>echo</w:t>
      </w:r>
      <w:proofErr w:type="gramEnd"/>
      <w:r>
        <w:t xml:space="preserve"> "User $username is created with the password $</w:t>
      </w:r>
      <w:proofErr w:type="spellStart"/>
      <w:r>
        <w:t>passwd</w:t>
      </w:r>
      <w:proofErr w:type="spellEnd"/>
      <w:r>
        <w:t xml:space="preserve"> and given all Table access TO the </w:t>
      </w:r>
      <w:proofErr w:type="spellStart"/>
      <w:r>
        <w:t>specfied</w:t>
      </w:r>
      <w:proofErr w:type="spellEnd"/>
      <w:r>
        <w:t xml:space="preserve"> database $database" | mail -s "</w:t>
      </w:r>
      <w:proofErr w:type="spellStart"/>
      <w:r>
        <w:t>Mysql</w:t>
      </w:r>
      <w:proofErr w:type="spellEnd"/>
      <w:r>
        <w:t xml:space="preserve"> User Creation done" $mail</w:t>
      </w:r>
    </w:p>
    <w:p w:rsidR="00B24097" w:rsidRDefault="00B24097" w:rsidP="00B24097">
      <w:pPr>
        <w:pStyle w:val="outpuy"/>
      </w:pPr>
      <w:r>
        <w:t xml:space="preserve">         </w:t>
      </w:r>
      <w:proofErr w:type="spellStart"/>
      <w:proofErr w:type="gramStart"/>
      <w:r>
        <w:t>elif</w:t>
      </w:r>
      <w:proofErr w:type="spellEnd"/>
      <w:proofErr w:type="gramEnd"/>
      <w:r>
        <w:t xml:space="preserve"> [[ $database != All &amp;&amp; $table != All ]]; then</w:t>
      </w:r>
    </w:p>
    <w:p w:rsidR="00B24097" w:rsidRDefault="00B24097" w:rsidP="00B24097">
      <w:pPr>
        <w:pStyle w:val="outpuy"/>
      </w:pPr>
      <w:r>
        <w:t xml:space="preserve">           </w:t>
      </w:r>
      <w:proofErr w:type="gramStart"/>
      <w:r>
        <w:t>if</w:t>
      </w:r>
      <w:proofErr w:type="gramEnd"/>
      <w:r>
        <w:t xml:space="preserve"> [ $check == 1 ]; then</w:t>
      </w:r>
    </w:p>
    <w:p w:rsidR="00B24097" w:rsidRDefault="00B24097" w:rsidP="00B24097">
      <w:pPr>
        <w:pStyle w:val="outpuy"/>
      </w:pPr>
      <w:r>
        <w:lastRenderedPageBreak/>
        <w:t xml:space="preserve">             </w:t>
      </w:r>
      <w:proofErr w:type="gramStart"/>
      <w:r>
        <w:t>echo</w:t>
      </w:r>
      <w:proofErr w:type="gramEnd"/>
      <w:r>
        <w:t xml:space="preserve"> "User $username is created with the password $</w:t>
      </w:r>
      <w:proofErr w:type="spellStart"/>
      <w:r>
        <w:t>passwd</w:t>
      </w:r>
      <w:proofErr w:type="spellEnd"/>
      <w:r>
        <w:t xml:space="preserve"> and given $table </w:t>
      </w:r>
      <w:proofErr w:type="spellStart"/>
      <w:r>
        <w:t>Table</w:t>
      </w:r>
      <w:proofErr w:type="spellEnd"/>
      <w:r>
        <w:t xml:space="preserve"> access in the </w:t>
      </w:r>
      <w:proofErr w:type="spellStart"/>
      <w:r>
        <w:t>specfied</w:t>
      </w:r>
      <w:proofErr w:type="spellEnd"/>
      <w:r>
        <w:t xml:space="preserve"> database $database" | mail -s "</w:t>
      </w:r>
      <w:proofErr w:type="spellStart"/>
      <w:r>
        <w:t>Mysql</w:t>
      </w:r>
      <w:proofErr w:type="spellEnd"/>
      <w:r>
        <w:t xml:space="preserve"> User Creation done" $mail</w:t>
      </w:r>
    </w:p>
    <w:p w:rsidR="00B24097" w:rsidRDefault="00B24097" w:rsidP="00B24097">
      <w:pPr>
        <w:pStyle w:val="outpuy"/>
      </w:pPr>
      <w:r>
        <w:t xml:space="preserve">           </w:t>
      </w:r>
      <w:proofErr w:type="spellStart"/>
      <w:proofErr w:type="gramStart"/>
      <w:r>
        <w:t>elif</w:t>
      </w:r>
      <w:proofErr w:type="spellEnd"/>
      <w:proofErr w:type="gramEnd"/>
      <w:r>
        <w:t xml:space="preserve"> [ $check == 0 ]; then</w:t>
      </w:r>
    </w:p>
    <w:p w:rsidR="00B24097" w:rsidRDefault="00B24097" w:rsidP="00B24097">
      <w:pPr>
        <w:pStyle w:val="outpuy"/>
      </w:pPr>
      <w:r>
        <w:t xml:space="preserve">             </w:t>
      </w:r>
      <w:proofErr w:type="gramStart"/>
      <w:r>
        <w:t>echo</w:t>
      </w:r>
      <w:proofErr w:type="gramEnd"/>
      <w:r>
        <w:t xml:space="preserve"> "User $username is created with the password $</w:t>
      </w:r>
      <w:proofErr w:type="spellStart"/>
      <w:r>
        <w:t>passwd</w:t>
      </w:r>
      <w:proofErr w:type="spellEnd"/>
      <w:r>
        <w:t xml:space="preserve"> and table $table not found in the database $database" | mail -s "</w:t>
      </w:r>
      <w:proofErr w:type="spellStart"/>
      <w:r>
        <w:t>Mysql</w:t>
      </w:r>
      <w:proofErr w:type="spellEnd"/>
      <w:r>
        <w:t xml:space="preserve"> User Creation done" $mail</w:t>
      </w:r>
    </w:p>
    <w:p w:rsidR="00B24097" w:rsidRDefault="00B24097" w:rsidP="00B24097">
      <w:pPr>
        <w:pStyle w:val="outpuy"/>
      </w:pPr>
      <w:r>
        <w:t xml:space="preserve">           </w:t>
      </w:r>
      <w:proofErr w:type="gramStart"/>
      <w:r>
        <w:t>fi</w:t>
      </w:r>
      <w:proofErr w:type="gramEnd"/>
    </w:p>
    <w:p w:rsidR="00B24097" w:rsidRDefault="00B24097" w:rsidP="00B24097">
      <w:pPr>
        <w:pStyle w:val="outpuy"/>
      </w:pPr>
      <w:r>
        <w:t xml:space="preserve">         </w:t>
      </w:r>
      <w:proofErr w:type="gramStart"/>
      <w:r>
        <w:t>fi</w:t>
      </w:r>
      <w:proofErr w:type="gramEnd"/>
    </w:p>
    <w:p w:rsidR="00B24097" w:rsidRDefault="00B24097" w:rsidP="00B24097">
      <w:pPr>
        <w:pStyle w:val="outpuy"/>
      </w:pPr>
      <w:r>
        <w:t xml:space="preserve">         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>/atlassian-cli-9.0.0/lib/acli-9.0.0.jar --server http://jiraservicedesk.zippyops.com:8080 --user "admin" --password "</w:t>
      </w:r>
      <w:proofErr w:type="spellStart"/>
      <w:r>
        <w:t>zippyops</w:t>
      </w:r>
      <w:proofErr w:type="spellEnd"/>
      <w:r>
        <w:t xml:space="preserve">" --action </w:t>
      </w:r>
      <w:proofErr w:type="spellStart"/>
      <w:r>
        <w:t>transitionIssue</w:t>
      </w:r>
      <w:proofErr w:type="spellEnd"/>
      <w:r>
        <w:t xml:space="preserve">  --issue "$issue"  --transition "Done"</w:t>
      </w:r>
    </w:p>
    <w:p w:rsidR="00B24097" w:rsidRDefault="00B24097" w:rsidP="00B24097">
      <w:pPr>
        <w:pStyle w:val="outpuy"/>
      </w:pPr>
      <w:r>
        <w:t xml:space="preserve">      </w:t>
      </w:r>
      <w:proofErr w:type="gramStart"/>
      <w:r>
        <w:t>else</w:t>
      </w:r>
      <w:proofErr w:type="gramEnd"/>
    </w:p>
    <w:p w:rsidR="00B24097" w:rsidRDefault="00B24097" w:rsidP="00B24097">
      <w:pPr>
        <w:pStyle w:val="outpuy"/>
      </w:pPr>
      <w:r>
        <w:t xml:space="preserve">         </w:t>
      </w:r>
      <w:proofErr w:type="gramStart"/>
      <w:r>
        <w:t>if</w:t>
      </w:r>
      <w:proofErr w:type="gramEnd"/>
      <w:r>
        <w:t xml:space="preserve"> [ $database == All ]; then</w:t>
      </w:r>
    </w:p>
    <w:p w:rsidR="00B24097" w:rsidRDefault="00B24097" w:rsidP="00B24097">
      <w:pPr>
        <w:pStyle w:val="outpuy"/>
      </w:pPr>
      <w:r>
        <w:t xml:space="preserve">             </w:t>
      </w:r>
      <w:proofErr w:type="gramStart"/>
      <w:r>
        <w:t>echo</w:t>
      </w:r>
      <w:proofErr w:type="gramEnd"/>
      <w:r>
        <w:t xml:space="preserve"> "User $username is already created and given all database access" | mail -s "User Creation not done" $mail</w:t>
      </w:r>
    </w:p>
    <w:p w:rsidR="00B24097" w:rsidRDefault="00B24097" w:rsidP="00B24097">
      <w:pPr>
        <w:pStyle w:val="outpuy"/>
      </w:pPr>
      <w:r>
        <w:t xml:space="preserve">         </w:t>
      </w:r>
      <w:proofErr w:type="spellStart"/>
      <w:proofErr w:type="gramStart"/>
      <w:r>
        <w:t>elif</w:t>
      </w:r>
      <w:proofErr w:type="spellEnd"/>
      <w:proofErr w:type="gramEnd"/>
      <w:r>
        <w:t xml:space="preserve"> [[ $database != All &amp;&amp; $table == All ]]; then</w:t>
      </w:r>
    </w:p>
    <w:p w:rsidR="00B24097" w:rsidRDefault="00B24097" w:rsidP="00B24097">
      <w:pPr>
        <w:pStyle w:val="outpuy"/>
      </w:pPr>
      <w:r>
        <w:t xml:space="preserve">             </w:t>
      </w:r>
      <w:proofErr w:type="gramStart"/>
      <w:r>
        <w:t>echo</w:t>
      </w:r>
      <w:proofErr w:type="gramEnd"/>
      <w:r>
        <w:t xml:space="preserve"> "User $username is already created and given all Table access in the </w:t>
      </w:r>
      <w:proofErr w:type="spellStart"/>
      <w:r>
        <w:t>specfied</w:t>
      </w:r>
      <w:proofErr w:type="spellEnd"/>
      <w:r>
        <w:t xml:space="preserve"> database $database" | mail -s "</w:t>
      </w:r>
      <w:proofErr w:type="spellStart"/>
      <w:r>
        <w:t>Mysql</w:t>
      </w:r>
      <w:proofErr w:type="spellEnd"/>
      <w:r>
        <w:t xml:space="preserve"> User Creation not done" $mail</w:t>
      </w:r>
    </w:p>
    <w:p w:rsidR="00B24097" w:rsidRDefault="00B24097" w:rsidP="00B24097">
      <w:pPr>
        <w:pStyle w:val="outpuy"/>
      </w:pPr>
      <w:r>
        <w:t xml:space="preserve">         </w:t>
      </w:r>
      <w:proofErr w:type="spellStart"/>
      <w:proofErr w:type="gramStart"/>
      <w:r>
        <w:t>elif</w:t>
      </w:r>
      <w:proofErr w:type="spellEnd"/>
      <w:proofErr w:type="gramEnd"/>
      <w:r>
        <w:t xml:space="preserve"> [[ $database != All &amp;&amp; $table != All ]]; then</w:t>
      </w:r>
    </w:p>
    <w:p w:rsidR="00B24097" w:rsidRDefault="00B24097" w:rsidP="00B24097">
      <w:pPr>
        <w:pStyle w:val="outpuy"/>
      </w:pPr>
      <w:r>
        <w:t xml:space="preserve">             </w:t>
      </w:r>
      <w:proofErr w:type="gramStart"/>
      <w:r>
        <w:t>echo</w:t>
      </w:r>
      <w:proofErr w:type="gramEnd"/>
      <w:r>
        <w:t xml:space="preserve"> "User $username is already created and given $table </w:t>
      </w:r>
      <w:proofErr w:type="spellStart"/>
      <w:r>
        <w:t>Table</w:t>
      </w:r>
      <w:proofErr w:type="spellEnd"/>
      <w:r>
        <w:t xml:space="preserve"> access in the </w:t>
      </w:r>
      <w:proofErr w:type="spellStart"/>
      <w:r>
        <w:t>specfied</w:t>
      </w:r>
      <w:proofErr w:type="spellEnd"/>
      <w:r>
        <w:t xml:space="preserve"> database $database" | mail -s "</w:t>
      </w:r>
      <w:proofErr w:type="spellStart"/>
      <w:r>
        <w:t>Mysql</w:t>
      </w:r>
      <w:proofErr w:type="spellEnd"/>
      <w:r>
        <w:t xml:space="preserve"> User Creation not done" $mail</w:t>
      </w:r>
    </w:p>
    <w:p w:rsidR="00B24097" w:rsidRDefault="00B24097" w:rsidP="00B24097">
      <w:pPr>
        <w:pStyle w:val="outpuy"/>
      </w:pPr>
      <w:r>
        <w:t xml:space="preserve">           </w:t>
      </w:r>
      <w:proofErr w:type="gramStart"/>
      <w:r>
        <w:t>if</w:t>
      </w:r>
      <w:proofErr w:type="gramEnd"/>
      <w:r>
        <w:t xml:space="preserve"> [ $check == 1 ]; then</w:t>
      </w:r>
    </w:p>
    <w:p w:rsidR="00B24097" w:rsidRDefault="00B24097" w:rsidP="00B24097">
      <w:pPr>
        <w:pStyle w:val="outpuy"/>
      </w:pPr>
      <w:r>
        <w:t xml:space="preserve">             </w:t>
      </w:r>
      <w:proofErr w:type="gramStart"/>
      <w:r>
        <w:t>echo</w:t>
      </w:r>
      <w:proofErr w:type="gramEnd"/>
      <w:r>
        <w:t xml:space="preserve"> "User $username is already created and given $table </w:t>
      </w:r>
      <w:proofErr w:type="spellStart"/>
      <w:r>
        <w:t>Table</w:t>
      </w:r>
      <w:proofErr w:type="spellEnd"/>
      <w:r>
        <w:t xml:space="preserve"> access in the </w:t>
      </w:r>
      <w:proofErr w:type="spellStart"/>
      <w:r>
        <w:t>specfied</w:t>
      </w:r>
      <w:proofErr w:type="spellEnd"/>
      <w:r>
        <w:t xml:space="preserve"> database $database" | mail -s "</w:t>
      </w:r>
      <w:proofErr w:type="spellStart"/>
      <w:r>
        <w:t>Mysql</w:t>
      </w:r>
      <w:proofErr w:type="spellEnd"/>
      <w:r>
        <w:t xml:space="preserve"> User Creation not done" $mail</w:t>
      </w:r>
    </w:p>
    <w:p w:rsidR="00B24097" w:rsidRDefault="00B24097" w:rsidP="00B24097">
      <w:pPr>
        <w:pStyle w:val="outpuy"/>
      </w:pPr>
      <w:r>
        <w:t xml:space="preserve">           </w:t>
      </w:r>
      <w:proofErr w:type="spellStart"/>
      <w:proofErr w:type="gramStart"/>
      <w:r>
        <w:t>elif</w:t>
      </w:r>
      <w:proofErr w:type="spellEnd"/>
      <w:proofErr w:type="gramEnd"/>
      <w:r>
        <w:t xml:space="preserve"> [ $check == 0 ]; then</w:t>
      </w:r>
    </w:p>
    <w:p w:rsidR="00B24097" w:rsidRDefault="00B24097" w:rsidP="00B24097">
      <w:pPr>
        <w:pStyle w:val="outpuy"/>
      </w:pPr>
      <w:r>
        <w:t xml:space="preserve">             </w:t>
      </w:r>
      <w:proofErr w:type="gramStart"/>
      <w:r>
        <w:t>echo</w:t>
      </w:r>
      <w:proofErr w:type="gramEnd"/>
      <w:r>
        <w:t xml:space="preserve"> "User $username is already created and table $table not found in the database $database" | mail -s "</w:t>
      </w:r>
      <w:proofErr w:type="spellStart"/>
      <w:r>
        <w:t>Mysql</w:t>
      </w:r>
      <w:proofErr w:type="spellEnd"/>
      <w:r>
        <w:t xml:space="preserve"> User Creation not done" $mail</w:t>
      </w:r>
    </w:p>
    <w:p w:rsidR="00B24097" w:rsidRDefault="00B24097" w:rsidP="00B24097">
      <w:pPr>
        <w:pStyle w:val="outpuy"/>
      </w:pPr>
      <w:r>
        <w:t xml:space="preserve">           </w:t>
      </w:r>
      <w:proofErr w:type="gramStart"/>
      <w:r>
        <w:t>fi</w:t>
      </w:r>
      <w:proofErr w:type="gramEnd"/>
    </w:p>
    <w:p w:rsidR="00B24097" w:rsidRDefault="00B24097" w:rsidP="00B24097">
      <w:pPr>
        <w:pStyle w:val="outpuy"/>
      </w:pPr>
      <w:r>
        <w:t xml:space="preserve">         </w:t>
      </w:r>
      <w:proofErr w:type="gramStart"/>
      <w:r>
        <w:t>fi</w:t>
      </w:r>
      <w:proofErr w:type="gramEnd"/>
    </w:p>
    <w:p w:rsidR="00B24097" w:rsidRDefault="00B24097" w:rsidP="00B24097">
      <w:pPr>
        <w:pStyle w:val="outpuy"/>
      </w:pPr>
      <w:r>
        <w:t xml:space="preserve">         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>/atlassian-cli-9.0.0/lib/acli-9.0.0.jar --server http://jiraservicedesk.zippyops.com:8080 --user "admin" --password "</w:t>
      </w:r>
      <w:proofErr w:type="spellStart"/>
      <w:r>
        <w:t>zippyops</w:t>
      </w:r>
      <w:proofErr w:type="spellEnd"/>
      <w:r>
        <w:t xml:space="preserve">" --action </w:t>
      </w:r>
      <w:proofErr w:type="spellStart"/>
      <w:r>
        <w:t>transitionIssue</w:t>
      </w:r>
      <w:proofErr w:type="spellEnd"/>
      <w:r>
        <w:t xml:space="preserve">  --issue "$issue"  --transition "Done"</w:t>
      </w:r>
    </w:p>
    <w:p w:rsidR="00B24097" w:rsidRDefault="00B24097" w:rsidP="00B24097">
      <w:pPr>
        <w:pStyle w:val="outpuy"/>
      </w:pPr>
      <w:r>
        <w:t xml:space="preserve">      </w:t>
      </w:r>
      <w:proofErr w:type="gramStart"/>
      <w:r>
        <w:t>fi</w:t>
      </w:r>
      <w:proofErr w:type="gramEnd"/>
    </w:p>
    <w:p w:rsidR="00B24097" w:rsidRDefault="00B24097" w:rsidP="00B24097">
      <w:pPr>
        <w:pStyle w:val="outpuy"/>
      </w:pPr>
      <w:proofErr w:type="spellStart"/>
      <w:proofErr w:type="gramStart"/>
      <w:r>
        <w:t>elif</w:t>
      </w:r>
      <w:proofErr w:type="spellEnd"/>
      <w:proofErr w:type="gramEnd"/>
      <w:r>
        <w:t xml:space="preserve"> [ $status == Rejected ]; then</w:t>
      </w:r>
    </w:p>
    <w:p w:rsidR="00B24097" w:rsidRDefault="00B24097" w:rsidP="00B24097">
      <w:pPr>
        <w:pStyle w:val="outpuy"/>
      </w:pPr>
      <w:r>
        <w:t xml:space="preserve">  java -jar /</w:t>
      </w:r>
      <w:proofErr w:type="spellStart"/>
      <w:r>
        <w:t>var</w:t>
      </w:r>
      <w:proofErr w:type="spellEnd"/>
      <w:r>
        <w:t>/lib/</w:t>
      </w:r>
      <w:proofErr w:type="spellStart"/>
      <w:r>
        <w:t>rundeck</w:t>
      </w:r>
      <w:proofErr w:type="spellEnd"/>
      <w:r>
        <w:t>/atlassian-cli-9.0.0/lib/acli-9.0.0.jar --server http://jiraservicedesk.zippyops.com:8080 --user "admin" --password "</w:t>
      </w:r>
      <w:proofErr w:type="spellStart"/>
      <w:r>
        <w:t>zippyops</w:t>
      </w:r>
      <w:proofErr w:type="spellEnd"/>
      <w:r>
        <w:t xml:space="preserve">" --action </w:t>
      </w:r>
      <w:proofErr w:type="spellStart"/>
      <w:r>
        <w:t>transitionIssue</w:t>
      </w:r>
      <w:proofErr w:type="spellEnd"/>
      <w:r>
        <w:t xml:space="preserve">  --issue "$issue"  --transition "Done"</w:t>
      </w:r>
    </w:p>
    <w:p w:rsidR="00B24097" w:rsidRDefault="00B24097" w:rsidP="00B24097">
      <w:pPr>
        <w:pStyle w:val="outpuy"/>
      </w:pPr>
      <w:r>
        <w:t xml:space="preserve">  </w:t>
      </w:r>
      <w:proofErr w:type="gramStart"/>
      <w:r>
        <w:t>echo</w:t>
      </w:r>
      <w:proofErr w:type="gramEnd"/>
      <w:r>
        <w:t xml:space="preserve"> "User Creation and Access is not Approved for you" | mail -s "</w:t>
      </w:r>
      <w:proofErr w:type="spellStart"/>
      <w:r>
        <w:t>Mysql</w:t>
      </w:r>
      <w:proofErr w:type="spellEnd"/>
      <w:r>
        <w:t xml:space="preserve"> User Creation not done" $mail</w:t>
      </w:r>
    </w:p>
    <w:p w:rsidR="00B24097" w:rsidRDefault="00B24097" w:rsidP="00B24097">
      <w:pPr>
        <w:pStyle w:val="outpuy"/>
      </w:pPr>
      <w:proofErr w:type="gramStart"/>
      <w:r>
        <w:t>fi</w:t>
      </w:r>
      <w:proofErr w:type="gramEnd"/>
    </w:p>
    <w:p w:rsidR="00B24097" w:rsidRDefault="00B24097" w:rsidP="00387AD4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54E81588" wp14:editId="1F2515B6">
            <wp:extent cx="6115050" cy="81978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5ED" w:rsidRDefault="00B24097" w:rsidP="007765ED">
      <w:pPr>
        <w:rPr>
          <w:rFonts w:cs="Calibri"/>
          <w:szCs w:val="24"/>
        </w:rPr>
      </w:pPr>
      <w:r>
        <w:rPr>
          <w:rFonts w:cs="Calibri"/>
          <w:szCs w:val="24"/>
        </w:rPr>
        <w:t>Nodes,</w:t>
      </w:r>
    </w:p>
    <w:p w:rsidR="00B24097" w:rsidRDefault="00B24097" w:rsidP="007765ED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273356FB" wp14:editId="428D277B">
            <wp:extent cx="6115050" cy="1350010"/>
            <wp:effectExtent l="0" t="0" r="0" b="254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97" w:rsidRDefault="00B24097" w:rsidP="007765ED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Click </w:t>
      </w:r>
      <w:proofErr w:type="gramStart"/>
      <w:r>
        <w:rPr>
          <w:rFonts w:cs="Calibri"/>
          <w:szCs w:val="24"/>
        </w:rPr>
        <w:t>Create ,</w:t>
      </w:r>
      <w:proofErr w:type="gramEnd"/>
    </w:p>
    <w:p w:rsidR="00B24097" w:rsidRDefault="00B24097" w:rsidP="00B24097">
      <w:pPr>
        <w:rPr>
          <w:rFonts w:cs="Calibri"/>
          <w:szCs w:val="24"/>
        </w:rPr>
      </w:pPr>
      <w:r>
        <w:rPr>
          <w:rFonts w:cs="Calibri"/>
          <w:szCs w:val="24"/>
        </w:rPr>
        <w:lastRenderedPageBreak/>
        <w:t xml:space="preserve">Invoke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 xml:space="preserve"> job setting, click the Manage apps</w:t>
      </w:r>
    </w:p>
    <w:p w:rsidR="00B24097" w:rsidRDefault="00B24097" w:rsidP="00B24097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3A37C28A" wp14:editId="082EEA39">
            <wp:extent cx="1943100" cy="2733675"/>
            <wp:effectExtent l="0" t="0" r="0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97" w:rsidRDefault="00B24097" w:rsidP="00B24097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Click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 xml:space="preserve"> setting, </w:t>
      </w:r>
    </w:p>
    <w:p w:rsidR="00B24097" w:rsidRDefault="00B24097" w:rsidP="00B24097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0ADC4821" wp14:editId="3FC7CF0A">
            <wp:extent cx="2133600" cy="419100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97" w:rsidRDefault="00B24097" w:rsidP="00B24097">
      <w:pPr>
        <w:rPr>
          <w:rFonts w:cs="Calibri"/>
          <w:szCs w:val="24"/>
        </w:rPr>
      </w:pPr>
    </w:p>
    <w:p w:rsidR="00B24097" w:rsidRDefault="00B24097" w:rsidP="00B24097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First mention </w:t>
      </w:r>
      <w:proofErr w:type="spellStart"/>
      <w:r>
        <w:rPr>
          <w:rFonts w:cs="Calibri"/>
          <w:szCs w:val="24"/>
        </w:rPr>
        <w:t>Rundeck</w:t>
      </w:r>
      <w:proofErr w:type="spellEnd"/>
      <w:r>
        <w:rPr>
          <w:rFonts w:cs="Calibri"/>
          <w:szCs w:val="24"/>
        </w:rPr>
        <w:t xml:space="preserve"> API </w:t>
      </w:r>
      <w:proofErr w:type="spellStart"/>
      <w:r>
        <w:rPr>
          <w:rFonts w:cs="Calibri"/>
          <w:szCs w:val="24"/>
        </w:rPr>
        <w:t>URl</w:t>
      </w:r>
      <w:proofErr w:type="spellEnd"/>
      <w:r>
        <w:rPr>
          <w:rFonts w:cs="Calibri"/>
          <w:szCs w:val="24"/>
        </w:rPr>
        <w:t xml:space="preserve"> and then API </w:t>
      </w:r>
      <w:proofErr w:type="spellStart"/>
      <w:r>
        <w:rPr>
          <w:rFonts w:cs="Calibri"/>
          <w:szCs w:val="24"/>
        </w:rPr>
        <w:t>verion</w:t>
      </w:r>
      <w:proofErr w:type="spellEnd"/>
      <w:r>
        <w:rPr>
          <w:rFonts w:cs="Calibri"/>
          <w:szCs w:val="24"/>
        </w:rPr>
        <w:t xml:space="preserve"> </w:t>
      </w:r>
    </w:p>
    <w:p w:rsidR="00B24097" w:rsidRDefault="00B24097" w:rsidP="00B24097">
      <w:pPr>
        <w:rPr>
          <w:rFonts w:cs="Calibri"/>
          <w:szCs w:val="24"/>
        </w:rPr>
      </w:pPr>
      <w:r>
        <w:rPr>
          <w:rFonts w:cs="Calibri"/>
          <w:szCs w:val="24"/>
        </w:rPr>
        <w:lastRenderedPageBreak/>
        <w:t xml:space="preserve">Then generate the </w:t>
      </w:r>
      <w:proofErr w:type="spellStart"/>
      <w:proofErr w:type="gramStart"/>
      <w:r>
        <w:rPr>
          <w:rFonts w:cs="Calibri"/>
          <w:szCs w:val="24"/>
        </w:rPr>
        <w:t>Api</w:t>
      </w:r>
      <w:proofErr w:type="spellEnd"/>
      <w:proofErr w:type="gramEnd"/>
      <w:r>
        <w:rPr>
          <w:rFonts w:cs="Calibri"/>
          <w:szCs w:val="24"/>
        </w:rPr>
        <w:t xml:space="preserve"> Token and paste here. </w:t>
      </w:r>
    </w:p>
    <w:p w:rsidR="00B24097" w:rsidRDefault="00B24097" w:rsidP="00B24097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76BB06AC" wp14:editId="42B495FD">
            <wp:extent cx="6115050" cy="4738370"/>
            <wp:effectExtent l="0" t="0" r="0" b="508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7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97" w:rsidRDefault="00B24097" w:rsidP="00B24097">
      <w:pPr>
        <w:rPr>
          <w:rFonts w:cs="Calibri"/>
          <w:szCs w:val="24"/>
        </w:rPr>
      </w:pPr>
      <w:r>
        <w:rPr>
          <w:rFonts w:cs="Calibri"/>
          <w:szCs w:val="24"/>
        </w:rPr>
        <w:t>Come back to issue,</w:t>
      </w:r>
    </w:p>
    <w:p w:rsidR="00B24097" w:rsidRDefault="00B24097" w:rsidP="00B24097">
      <w:pPr>
        <w:rPr>
          <w:rFonts w:cs="Calibri"/>
          <w:szCs w:val="24"/>
        </w:rPr>
      </w:pPr>
      <w:r>
        <w:rPr>
          <w:rFonts w:cs="Calibri"/>
          <w:szCs w:val="24"/>
        </w:rPr>
        <w:t xml:space="preserve">Click </w:t>
      </w:r>
      <w:r w:rsidR="00B35E0D">
        <w:rPr>
          <w:rFonts w:cs="Calibri"/>
          <w:szCs w:val="24"/>
        </w:rPr>
        <w:t>on Approve or Reject</w:t>
      </w:r>
      <w:r>
        <w:rPr>
          <w:rFonts w:cs="Calibri"/>
          <w:szCs w:val="24"/>
        </w:rPr>
        <w:t>.</w:t>
      </w:r>
    </w:p>
    <w:p w:rsidR="00B35E0D" w:rsidRDefault="00B35E0D" w:rsidP="00B24097">
      <w:pPr>
        <w:rPr>
          <w:rFonts w:cs="Calibri"/>
          <w:szCs w:val="24"/>
        </w:rPr>
      </w:pPr>
      <w:r>
        <w:rPr>
          <w:noProof/>
          <w:lang w:eastAsia="en-US"/>
        </w:rPr>
        <w:drawing>
          <wp:inline distT="0" distB="0" distL="0" distR="0" wp14:anchorId="6E281B13" wp14:editId="3CC13B67">
            <wp:extent cx="2066925" cy="1885950"/>
            <wp:effectExtent l="0" t="0" r="9525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097" w:rsidRPr="003145C0" w:rsidRDefault="00B24097" w:rsidP="00B24097">
      <w:pPr>
        <w:rPr>
          <w:rFonts w:cs="Calibri"/>
          <w:szCs w:val="24"/>
        </w:rPr>
      </w:pPr>
    </w:p>
    <w:p w:rsidR="00861E77" w:rsidRDefault="00861E77" w:rsidP="00170AF4">
      <w:pPr>
        <w:rPr>
          <w:rFonts w:cs="Calibri"/>
          <w:szCs w:val="24"/>
        </w:rPr>
      </w:pPr>
    </w:p>
    <w:p w:rsidR="00861E77" w:rsidRDefault="00861E77" w:rsidP="00170AF4">
      <w:pPr>
        <w:rPr>
          <w:rFonts w:cs="Calibri"/>
          <w:szCs w:val="24"/>
        </w:rPr>
      </w:pPr>
    </w:p>
    <w:p w:rsidR="00D27001" w:rsidRPr="00D27001" w:rsidRDefault="00D27001" w:rsidP="00D27001">
      <w:pPr>
        <w:rPr>
          <w:lang w:eastAsia="en-US"/>
        </w:rPr>
      </w:pPr>
    </w:p>
    <w:sectPr w:rsidR="00D27001" w:rsidRPr="00D27001" w:rsidSect="000B035A">
      <w:headerReference w:type="even" r:id="rId104"/>
      <w:headerReference w:type="default" r:id="rId105"/>
      <w:footerReference w:type="default" r:id="rId106"/>
      <w:headerReference w:type="first" r:id="rId107"/>
      <w:pgSz w:w="12240" w:h="15840"/>
      <w:pgMar w:top="1440" w:right="1170" w:bottom="270" w:left="1440" w:header="720" w:footer="720" w:gutter="0"/>
      <w:pgBorders w:display="notFirstPage" w:offsetFrom="page">
        <w:top w:val="single" w:sz="8" w:space="28" w:color="auto"/>
        <w:left w:val="single" w:sz="8" w:space="28" w:color="auto"/>
        <w:bottom w:val="single" w:sz="8" w:space="28" w:color="auto"/>
        <w:right w:val="single" w:sz="8" w:space="28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B7802" w:rsidRDefault="00FB7802">
      <w:pPr>
        <w:spacing w:line="240" w:lineRule="auto"/>
      </w:pPr>
      <w:r>
        <w:separator/>
      </w:r>
    </w:p>
  </w:endnote>
  <w:endnote w:type="continuationSeparator" w:id="0">
    <w:p w:rsidR="00FB7802" w:rsidRDefault="00FB780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841964741"/>
      <w:docPartObj>
        <w:docPartGallery w:val="Page Numbers (Bottom of Page)"/>
        <w:docPartUnique/>
      </w:docPartObj>
    </w:sdtPr>
    <w:sdtEndPr/>
    <w:sdtContent>
      <w:p w:rsidR="0098589A" w:rsidRPr="00190922" w:rsidRDefault="0098589A" w:rsidP="00190922">
        <w:pPr>
          <w:pStyle w:val="Footer"/>
        </w:pPr>
        <w:r>
          <w:rPr>
            <w:noProof/>
            <w:lang w:eastAsia="en-US"/>
          </w:rPr>
          <mc:AlternateContent>
            <mc:Choice Requires="wps">
              <w:drawing>
                <wp:anchor distT="0" distB="0" distL="114300" distR="114300" simplePos="0" relativeHeight="251661312" behindDoc="0" locked="0" layoutInCell="1" allowOverlap="1">
                  <wp:simplePos x="0" y="0"/>
                  <wp:positionH relativeFrom="column">
                    <wp:posOffset>4162425</wp:posOffset>
                  </wp:positionH>
                  <wp:positionV relativeFrom="paragraph">
                    <wp:posOffset>-3175</wp:posOffset>
                  </wp:positionV>
                  <wp:extent cx="2226310" cy="354965"/>
                  <wp:effectExtent l="0" t="0" r="21590" b="26035"/>
                  <wp:wrapNone/>
                  <wp:docPr id="14" name="Text Box 1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/>
                        </wps:cNvSpPr>
                        <wps:spPr>
                          <a:xfrm>
                            <a:off x="0" y="0"/>
                            <a:ext cx="2226310" cy="354965"/>
                          </a:xfrm>
                          <a:prstGeom prst="rect">
                            <a:avLst/>
                          </a:prstGeom>
                          <a:solidFill>
                            <a:srgbClr val="0070C0"/>
                          </a:solidFill>
                          <a:ln w="6350">
                            <a:solidFill>
                              <a:schemeClr val="bg1"/>
                            </a:solidFill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8589A" w:rsidRPr="00F353DC" w:rsidRDefault="0098589A" w:rsidP="00F353DC">
                              <w:pPr>
                                <w:spacing w:before="0" w:line="192" w:lineRule="auto"/>
                                <w:jc w:val="center"/>
                                <w:rPr>
                                  <w:color w:val="FFFFFF" w:themeColor="background1"/>
                                  <w:sz w:val="40"/>
                                  <w:szCs w:val="40"/>
                                </w:rPr>
                              </w:pPr>
                              <w:r w:rsidRPr="00F353DC">
                                <w:rPr>
                                  <w:color w:val="FFFFFF" w:themeColor="background1"/>
                                  <w:sz w:val="40"/>
                                  <w:szCs w:val="40"/>
                                </w:rPr>
                                <w:t>www.zippyops.com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4" o:spid="_x0000_s1026" type="#_x0000_t202" style="position:absolute;left:0;text-align:left;margin-left:327.75pt;margin-top:-.25pt;width:175.3pt;height:27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" fillcolor="#0070c0" strokecolor="white [3212]" strokeweight=".5pt">
                  <v:path arrowok="t"/>
                  <v:textbox>
                    <w:txbxContent>
                      <w:p w:rsidR="0098589A" w:rsidRPr="00F353DC" w:rsidRDefault="0098589A" w:rsidP="00F353DC">
                        <w:pPr>
                          <w:spacing w:before="0" w:line="192" w:lineRule="auto"/>
                          <w:jc w:val="center"/>
                          <w:rPr>
                            <w:color w:val="FFFFFF" w:themeColor="background1"/>
                            <w:sz w:val="40"/>
                            <w:szCs w:val="40"/>
                          </w:rPr>
                        </w:pPr>
                        <w:r w:rsidRPr="00F353DC">
                          <w:rPr>
                            <w:color w:val="FFFFFF" w:themeColor="background1"/>
                            <w:sz w:val="40"/>
                            <w:szCs w:val="40"/>
                          </w:rPr>
                          <w:t>www.zippyops.com</w:t>
                        </w:r>
                      </w:p>
                    </w:txbxContent>
                  </v:textbox>
                </v:shape>
              </w:pict>
            </mc:Fallback>
          </mc:AlternateContent>
        </w:r>
        <w:r>
          <w:rPr>
            <w:noProof/>
          </w:rPr>
          <w:fldChar w:fldCharType="begin"/>
        </w:r>
        <w:r>
          <w:rPr>
            <w:noProof/>
          </w:rPr>
          <w:instrText xml:space="preserve"> PAGE   \* MERGEFORMAT </w:instrText>
        </w:r>
        <w:r>
          <w:rPr>
            <w:noProof/>
          </w:rPr>
          <w:fldChar w:fldCharType="separate"/>
        </w:r>
        <w:r w:rsidR="00C0696E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B7802" w:rsidRDefault="00FB7802">
      <w:pPr>
        <w:spacing w:line="240" w:lineRule="auto"/>
      </w:pPr>
      <w:r>
        <w:separator/>
      </w:r>
    </w:p>
  </w:footnote>
  <w:footnote w:type="continuationSeparator" w:id="0">
    <w:p w:rsidR="00FB7802" w:rsidRDefault="00FB780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8589A" w:rsidRDefault="00FB7802">
    <w:pPr>
      <w:pStyle w:val="Header"/>
    </w:pPr>
    <w:r>
      <w:rPr>
        <w:noProof/>
        <w:lang w:eastAsia="en-US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14217719" o:spid="_x0000_s2050" type="#_x0000_t75" style="position:absolute;margin-left:0;margin-top:0;width:481.4pt;height:620pt;z-index:-251653120;mso-position-horizontal:center;mso-position-horizontal-relative:margin;mso-position-vertical:center;mso-position-vertical-relative:margin" o:allowincell="f">
          <v:imagedata r:id="rId1" o:title="Rectanglelog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8589A" w:rsidRPr="004063DB" w:rsidRDefault="00FB7802" w:rsidP="004063DB">
    <w:pPr>
      <w:pStyle w:val="Header"/>
      <w:pBdr>
        <w:bottom w:val="double" w:sz="6" w:space="1" w:color="auto"/>
      </w:pBdr>
      <w:rPr>
        <w:sz w:val="20"/>
        <w:szCs w:val="20"/>
      </w:rPr>
    </w:pPr>
    <w:r>
      <w:rPr>
        <w:b/>
        <w:noProof/>
        <w:color w:val="C00000"/>
        <w:sz w:val="40"/>
        <w:szCs w:val="40"/>
        <w:lang w:eastAsia="en-US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814217720" o:spid="_x0000_s2051" type="#_x0000_t75" style="position:absolute;margin-left:0;margin-top:0;width:481.4pt;height:620pt;z-index:-251652096;mso-position-horizontal:center;mso-position-horizontal-relative:margin;mso-position-vertical:center;mso-position-vertical-relative:margin" o:allowincell="f">
          <v:imagedata r:id="rId1" o:title="Rectanglelogo" gain="19661f" blacklevel="22938f"/>
          <w10:wrap anchorx="margin" anchory="margin"/>
        </v:shape>
      </w:pict>
    </w:r>
    <w:proofErr w:type="spellStart"/>
    <w:r w:rsidR="0098589A" w:rsidRPr="004063DB">
      <w:rPr>
        <w:b/>
        <w:color w:val="C00000"/>
        <w:sz w:val="40"/>
        <w:szCs w:val="40"/>
      </w:rPr>
      <w:t>ZippyOPS</w:t>
    </w:r>
    <w:proofErr w:type="spellEnd"/>
    <w:r w:rsidR="0098589A" w:rsidRPr="004063DB">
      <w:rPr>
        <w:b/>
        <w:sz w:val="40"/>
        <w:szCs w:val="40"/>
      </w:rPr>
      <w:tab/>
    </w:r>
    <w:r w:rsidR="0098589A" w:rsidRPr="004063DB">
      <w:rPr>
        <w:b/>
        <w:sz w:val="40"/>
        <w:szCs w:val="40"/>
      </w:rPr>
      <w:tab/>
    </w:r>
    <w:r w:rsidR="0098589A">
      <w:rPr>
        <w:b/>
        <w:sz w:val="40"/>
        <w:szCs w:val="40"/>
      </w:rPr>
      <w:tab/>
      <w:t xml:space="preserve">    </w:t>
    </w:r>
    <w:r w:rsidR="0098589A">
      <w:rPr>
        <w:b/>
        <w:sz w:val="40"/>
        <w:szCs w:val="40"/>
      </w:rPr>
      <w:tab/>
    </w:r>
    <w:r w:rsidR="0098589A">
      <w:rPr>
        <w:b/>
        <w:sz w:val="40"/>
        <w:szCs w:val="40"/>
      </w:rPr>
      <w:tab/>
    </w:r>
    <w:r w:rsidR="0098589A">
      <w:rPr>
        <w:b/>
        <w:sz w:val="40"/>
        <w:szCs w:val="40"/>
      </w:rPr>
      <w:tab/>
    </w:r>
    <w:r w:rsidR="0098589A">
      <w:rPr>
        <w:b/>
        <w:sz w:val="40"/>
        <w:szCs w:val="40"/>
      </w:rPr>
      <w:tab/>
    </w:r>
    <w:r w:rsidR="0098589A">
      <w:rPr>
        <w:b/>
        <w:sz w:val="40"/>
        <w:szCs w:val="40"/>
      </w:rPr>
      <w:tab/>
      <w:t xml:space="preserve">            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8589A" w:rsidRDefault="0098589A">
    <w:pPr>
      <w:pStyle w:val="Header"/>
    </w:pPr>
    <w:r>
      <w:rPr>
        <w:noProof/>
        <w:lang w:eastAsia="en-US"/>
      </w:rPr>
      <w:drawing>
        <wp:anchor distT="0" distB="0" distL="114300" distR="114300" simplePos="0" relativeHeight="251659264" behindDoc="1" locked="0" layoutInCell="1" allowOverlap="1">
          <wp:simplePos x="0" y="0"/>
          <wp:positionH relativeFrom="page">
            <wp:align>left</wp:align>
          </wp:positionH>
          <wp:positionV relativeFrom="page">
            <wp:posOffset>320040</wp:posOffset>
          </wp:positionV>
          <wp:extent cx="5129784" cy="7397496"/>
          <wp:effectExtent l="19050" t="0" r="13970" b="3023235"/>
          <wp:wrapNone/>
          <wp:docPr id="11" name="Picture 11" descr="Butterfly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Butterfly.jpg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50083" t="20367" r="18423" b="21667"/>
                  <a:stretch/>
                </pic:blipFill>
                <pic:spPr bwMode="auto">
                  <a:xfrm>
                    <a:off x="0" y="0"/>
                    <a:ext cx="5129784" cy="7397496"/>
                  </a:xfrm>
                  <a:prstGeom prst="rect">
                    <a:avLst/>
                  </a:prstGeom>
                  <a:ln>
                    <a:noFill/>
                  </a:ln>
                  <a:effectLst>
                    <a:reflection blurRad="6350" stA="50000" endA="275" endPos="40000" dist="101600" dir="5400000" sy="-100000" algn="bl" rotWithShape="0"/>
                  </a:effectLst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258A983C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43F09F2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EDBAB81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07B88D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E6C007EA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96B875EC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4C2A670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382A1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CDFCD6B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CD06E222"/>
    <w:lvl w:ilvl="0">
      <w:start w:val="1"/>
      <w:numFmt w:val="bullet"/>
      <w:pStyle w:val="ListBullet"/>
      <w:lvlText w:val=""/>
      <w:lvlJc w:val="left"/>
      <w:pPr>
        <w:ind w:left="216" w:hanging="216"/>
      </w:pPr>
      <w:rPr>
        <w:rFonts w:ascii="Symbol" w:hAnsi="Symbol" w:hint="default"/>
        <w:color w:val="5A1E34" w:themeColor="accent1" w:themeShade="80"/>
      </w:rPr>
    </w:lvl>
  </w:abstractNum>
  <w:abstractNum w:abstractNumId="10">
    <w:nsid w:val="12C95F3F"/>
    <w:multiLevelType w:val="hybridMultilevel"/>
    <w:tmpl w:val="DB5A8F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4CF7C72"/>
    <w:multiLevelType w:val="hybridMultilevel"/>
    <w:tmpl w:val="DB5A8F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5DE2D01"/>
    <w:multiLevelType w:val="hybridMultilevel"/>
    <w:tmpl w:val="956003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222D446F"/>
    <w:multiLevelType w:val="hybridMultilevel"/>
    <w:tmpl w:val="0C88FB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62F0B32"/>
    <w:multiLevelType w:val="hybridMultilevel"/>
    <w:tmpl w:val="6AD6F5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6A12627"/>
    <w:multiLevelType w:val="hybridMultilevel"/>
    <w:tmpl w:val="A634BD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2BC55683"/>
    <w:multiLevelType w:val="hybridMultilevel"/>
    <w:tmpl w:val="66240A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D5C365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>
    <w:nsid w:val="45A344BA"/>
    <w:multiLevelType w:val="hybridMultilevel"/>
    <w:tmpl w:val="B658F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E3052DD"/>
    <w:multiLevelType w:val="hybridMultilevel"/>
    <w:tmpl w:val="DB5A8F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17A6DB3"/>
    <w:multiLevelType w:val="multilevel"/>
    <w:tmpl w:val="04090023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1">
    <w:nsid w:val="52EB599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2">
    <w:nsid w:val="53425456"/>
    <w:multiLevelType w:val="hybridMultilevel"/>
    <w:tmpl w:val="DB5A8F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5C7E1617"/>
    <w:multiLevelType w:val="hybridMultilevel"/>
    <w:tmpl w:val="5290BF5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61E719DC"/>
    <w:multiLevelType w:val="multilevel"/>
    <w:tmpl w:val="ECC87004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5">
    <w:nsid w:val="621519A5"/>
    <w:multiLevelType w:val="hybridMultilevel"/>
    <w:tmpl w:val="DB5A8F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6A70238F"/>
    <w:multiLevelType w:val="hybridMultilevel"/>
    <w:tmpl w:val="D8C6CE2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>
    <w:nsid w:val="6B7F3CC1"/>
    <w:multiLevelType w:val="hybridMultilevel"/>
    <w:tmpl w:val="DB5A8F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9"/>
    <w:lvlOverride w:ilvl="0">
      <w:startOverride w:val="1"/>
    </w:lvlOverride>
  </w:num>
  <w:num w:numId="3">
    <w:abstractNumId w:val="8"/>
  </w:num>
  <w:num w:numId="4">
    <w:abstractNumId w:val="17"/>
  </w:num>
  <w:num w:numId="5">
    <w:abstractNumId w:val="21"/>
  </w:num>
  <w:num w:numId="6">
    <w:abstractNumId w:val="24"/>
  </w:num>
  <w:num w:numId="7">
    <w:abstractNumId w:val="20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14"/>
  </w:num>
  <w:num w:numId="17">
    <w:abstractNumId w:val="26"/>
  </w:num>
  <w:num w:numId="18">
    <w:abstractNumId w:val="12"/>
  </w:num>
  <w:num w:numId="19">
    <w:abstractNumId w:val="13"/>
  </w:num>
  <w:num w:numId="20">
    <w:abstractNumId w:val="15"/>
  </w:num>
  <w:num w:numId="21">
    <w:abstractNumId w:val="23"/>
  </w:num>
  <w:num w:numId="22">
    <w:abstractNumId w:val="16"/>
  </w:num>
  <w:num w:numId="23">
    <w:abstractNumId w:val="18"/>
  </w:num>
  <w:num w:numId="24">
    <w:abstractNumId w:val="11"/>
  </w:num>
  <w:num w:numId="25">
    <w:abstractNumId w:val="19"/>
  </w:num>
  <w:num w:numId="26">
    <w:abstractNumId w:val="25"/>
  </w:num>
  <w:num w:numId="27">
    <w:abstractNumId w:val="22"/>
  </w:num>
  <w:num w:numId="28">
    <w:abstractNumId w:val="27"/>
  </w:num>
  <w:num w:numId="29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attachedTemplate r:id="rId1"/>
  <w:defaultTabStop w:val="720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3FEE"/>
    <w:rsid w:val="00001E6C"/>
    <w:rsid w:val="00012E30"/>
    <w:rsid w:val="00016548"/>
    <w:rsid w:val="00016917"/>
    <w:rsid w:val="000228C0"/>
    <w:rsid w:val="000522C2"/>
    <w:rsid w:val="00055216"/>
    <w:rsid w:val="000603A1"/>
    <w:rsid w:val="000621A5"/>
    <w:rsid w:val="000636BB"/>
    <w:rsid w:val="000636C8"/>
    <w:rsid w:val="00075740"/>
    <w:rsid w:val="000824FD"/>
    <w:rsid w:val="000A4041"/>
    <w:rsid w:val="000A787E"/>
    <w:rsid w:val="000B035A"/>
    <w:rsid w:val="000B2BD5"/>
    <w:rsid w:val="000B61D0"/>
    <w:rsid w:val="000C25D3"/>
    <w:rsid w:val="000C2A7E"/>
    <w:rsid w:val="000D2718"/>
    <w:rsid w:val="000E6744"/>
    <w:rsid w:val="000F08DA"/>
    <w:rsid w:val="0010108B"/>
    <w:rsid w:val="001121F6"/>
    <w:rsid w:val="00122300"/>
    <w:rsid w:val="00130CB8"/>
    <w:rsid w:val="001635A0"/>
    <w:rsid w:val="00164047"/>
    <w:rsid w:val="00164D64"/>
    <w:rsid w:val="001668E8"/>
    <w:rsid w:val="00170AF4"/>
    <w:rsid w:val="00172CBB"/>
    <w:rsid w:val="0017358E"/>
    <w:rsid w:val="001779F4"/>
    <w:rsid w:val="00181EBA"/>
    <w:rsid w:val="00183847"/>
    <w:rsid w:val="00190922"/>
    <w:rsid w:val="00192BA9"/>
    <w:rsid w:val="00194564"/>
    <w:rsid w:val="001A3316"/>
    <w:rsid w:val="001A5DF6"/>
    <w:rsid w:val="001A7CC7"/>
    <w:rsid w:val="001B2A2A"/>
    <w:rsid w:val="001C30B8"/>
    <w:rsid w:val="001E23A0"/>
    <w:rsid w:val="001E4996"/>
    <w:rsid w:val="00202980"/>
    <w:rsid w:val="00206DF4"/>
    <w:rsid w:val="0020707D"/>
    <w:rsid w:val="00215462"/>
    <w:rsid w:val="00220F4C"/>
    <w:rsid w:val="00226220"/>
    <w:rsid w:val="002267F7"/>
    <w:rsid w:val="00233FEE"/>
    <w:rsid w:val="00257091"/>
    <w:rsid w:val="002614FE"/>
    <w:rsid w:val="002723A2"/>
    <w:rsid w:val="002756C6"/>
    <w:rsid w:val="002804DF"/>
    <w:rsid w:val="00297932"/>
    <w:rsid w:val="002A0078"/>
    <w:rsid w:val="002B3112"/>
    <w:rsid w:val="002B36DD"/>
    <w:rsid w:val="002B5DDE"/>
    <w:rsid w:val="002C6DC3"/>
    <w:rsid w:val="002D2712"/>
    <w:rsid w:val="002D6D73"/>
    <w:rsid w:val="002E15B6"/>
    <w:rsid w:val="002E70A0"/>
    <w:rsid w:val="002F1C41"/>
    <w:rsid w:val="003145C0"/>
    <w:rsid w:val="00315639"/>
    <w:rsid w:val="00333EAF"/>
    <w:rsid w:val="00360384"/>
    <w:rsid w:val="00367EDF"/>
    <w:rsid w:val="003701B0"/>
    <w:rsid w:val="003722A8"/>
    <w:rsid w:val="00376268"/>
    <w:rsid w:val="00381137"/>
    <w:rsid w:val="00383D9D"/>
    <w:rsid w:val="00387AD4"/>
    <w:rsid w:val="003A0C17"/>
    <w:rsid w:val="003A33CC"/>
    <w:rsid w:val="003C1E78"/>
    <w:rsid w:val="003D5360"/>
    <w:rsid w:val="003D55EE"/>
    <w:rsid w:val="003E1CD2"/>
    <w:rsid w:val="003E277A"/>
    <w:rsid w:val="003F00B4"/>
    <w:rsid w:val="003F2168"/>
    <w:rsid w:val="004063DB"/>
    <w:rsid w:val="00410F75"/>
    <w:rsid w:val="00426268"/>
    <w:rsid w:val="00427E82"/>
    <w:rsid w:val="00430D21"/>
    <w:rsid w:val="00437A12"/>
    <w:rsid w:val="004400FE"/>
    <w:rsid w:val="00461CA3"/>
    <w:rsid w:val="00464D8D"/>
    <w:rsid w:val="0047082C"/>
    <w:rsid w:val="004739A5"/>
    <w:rsid w:val="00474FCB"/>
    <w:rsid w:val="004758E4"/>
    <w:rsid w:val="004845F0"/>
    <w:rsid w:val="00484633"/>
    <w:rsid w:val="00485C2C"/>
    <w:rsid w:val="00492067"/>
    <w:rsid w:val="00492C41"/>
    <w:rsid w:val="00494DBB"/>
    <w:rsid w:val="004961D9"/>
    <w:rsid w:val="004A29FE"/>
    <w:rsid w:val="004A4A3B"/>
    <w:rsid w:val="004B28AD"/>
    <w:rsid w:val="004B6982"/>
    <w:rsid w:val="004C513D"/>
    <w:rsid w:val="004C7D65"/>
    <w:rsid w:val="004D0AB9"/>
    <w:rsid w:val="004D5CB4"/>
    <w:rsid w:val="004F5997"/>
    <w:rsid w:val="004F75AC"/>
    <w:rsid w:val="00504470"/>
    <w:rsid w:val="005109FB"/>
    <w:rsid w:val="00521BD5"/>
    <w:rsid w:val="00534DD2"/>
    <w:rsid w:val="00541D83"/>
    <w:rsid w:val="00554F47"/>
    <w:rsid w:val="00566A88"/>
    <w:rsid w:val="0057314F"/>
    <w:rsid w:val="00576CB0"/>
    <w:rsid w:val="0058058A"/>
    <w:rsid w:val="00583284"/>
    <w:rsid w:val="00586560"/>
    <w:rsid w:val="005A6D30"/>
    <w:rsid w:val="005D0E48"/>
    <w:rsid w:val="005D47C8"/>
    <w:rsid w:val="005E30E1"/>
    <w:rsid w:val="005E55BF"/>
    <w:rsid w:val="005E69CE"/>
    <w:rsid w:val="0060113F"/>
    <w:rsid w:val="00606FE7"/>
    <w:rsid w:val="006129D0"/>
    <w:rsid w:val="00614F6B"/>
    <w:rsid w:val="00615BFC"/>
    <w:rsid w:val="00615CE9"/>
    <w:rsid w:val="00634969"/>
    <w:rsid w:val="0064128B"/>
    <w:rsid w:val="0064485D"/>
    <w:rsid w:val="00645C7D"/>
    <w:rsid w:val="006565C1"/>
    <w:rsid w:val="00660AB2"/>
    <w:rsid w:val="00661EA1"/>
    <w:rsid w:val="006706D8"/>
    <w:rsid w:val="0067235E"/>
    <w:rsid w:val="00673AD8"/>
    <w:rsid w:val="006765E9"/>
    <w:rsid w:val="006828E7"/>
    <w:rsid w:val="006A67DF"/>
    <w:rsid w:val="006B3E86"/>
    <w:rsid w:val="006B5292"/>
    <w:rsid w:val="006C00A1"/>
    <w:rsid w:val="006C287D"/>
    <w:rsid w:val="006C4ABF"/>
    <w:rsid w:val="006D146F"/>
    <w:rsid w:val="006D2099"/>
    <w:rsid w:val="006D3344"/>
    <w:rsid w:val="006D3A48"/>
    <w:rsid w:val="006D4C79"/>
    <w:rsid w:val="006D5E2C"/>
    <w:rsid w:val="006E032E"/>
    <w:rsid w:val="006E4ED3"/>
    <w:rsid w:val="006F283D"/>
    <w:rsid w:val="00701320"/>
    <w:rsid w:val="00705A62"/>
    <w:rsid w:val="007070F6"/>
    <w:rsid w:val="007100EE"/>
    <w:rsid w:val="00712D08"/>
    <w:rsid w:val="00717041"/>
    <w:rsid w:val="00720D11"/>
    <w:rsid w:val="00732BC4"/>
    <w:rsid w:val="00735D13"/>
    <w:rsid w:val="007405F3"/>
    <w:rsid w:val="0075585F"/>
    <w:rsid w:val="00755F2F"/>
    <w:rsid w:val="00757781"/>
    <w:rsid w:val="0076146A"/>
    <w:rsid w:val="00774A4E"/>
    <w:rsid w:val="007765ED"/>
    <w:rsid w:val="00776ECC"/>
    <w:rsid w:val="007837E0"/>
    <w:rsid w:val="0078782C"/>
    <w:rsid w:val="0079095C"/>
    <w:rsid w:val="007A0A5B"/>
    <w:rsid w:val="007A2196"/>
    <w:rsid w:val="007A39A4"/>
    <w:rsid w:val="007B00EB"/>
    <w:rsid w:val="007B5BFF"/>
    <w:rsid w:val="007B6EB8"/>
    <w:rsid w:val="007C67ED"/>
    <w:rsid w:val="007D24A9"/>
    <w:rsid w:val="007E2D14"/>
    <w:rsid w:val="007E3294"/>
    <w:rsid w:val="007F4A4B"/>
    <w:rsid w:val="008033A5"/>
    <w:rsid w:val="00803673"/>
    <w:rsid w:val="00803FAC"/>
    <w:rsid w:val="008048C7"/>
    <w:rsid w:val="00806EBF"/>
    <w:rsid w:val="00810342"/>
    <w:rsid w:val="008112A2"/>
    <w:rsid w:val="008123B6"/>
    <w:rsid w:val="00812E2F"/>
    <w:rsid w:val="00820DF3"/>
    <w:rsid w:val="0082105B"/>
    <w:rsid w:val="00826C20"/>
    <w:rsid w:val="00832949"/>
    <w:rsid w:val="00852D2F"/>
    <w:rsid w:val="008614FB"/>
    <w:rsid w:val="00861E77"/>
    <w:rsid w:val="0087382C"/>
    <w:rsid w:val="00881EAF"/>
    <w:rsid w:val="00882E6A"/>
    <w:rsid w:val="00890478"/>
    <w:rsid w:val="008B661A"/>
    <w:rsid w:val="008C04F7"/>
    <w:rsid w:val="008C41EB"/>
    <w:rsid w:val="008D455C"/>
    <w:rsid w:val="008E2FE6"/>
    <w:rsid w:val="008E309C"/>
    <w:rsid w:val="008E4362"/>
    <w:rsid w:val="008E58B3"/>
    <w:rsid w:val="008E6B17"/>
    <w:rsid w:val="008F6E7E"/>
    <w:rsid w:val="00922724"/>
    <w:rsid w:val="0092578D"/>
    <w:rsid w:val="0092772D"/>
    <w:rsid w:val="009466EC"/>
    <w:rsid w:val="00950125"/>
    <w:rsid w:val="00953EDF"/>
    <w:rsid w:val="009604C8"/>
    <w:rsid w:val="009629E1"/>
    <w:rsid w:val="00971378"/>
    <w:rsid w:val="009732A3"/>
    <w:rsid w:val="00976279"/>
    <w:rsid w:val="00976504"/>
    <w:rsid w:val="00976FFF"/>
    <w:rsid w:val="00977536"/>
    <w:rsid w:val="009808D8"/>
    <w:rsid w:val="00980B14"/>
    <w:rsid w:val="00982088"/>
    <w:rsid w:val="00984EF3"/>
    <w:rsid w:val="0098589A"/>
    <w:rsid w:val="00986DF4"/>
    <w:rsid w:val="00990092"/>
    <w:rsid w:val="00997462"/>
    <w:rsid w:val="009A1214"/>
    <w:rsid w:val="009A5BD3"/>
    <w:rsid w:val="009B0674"/>
    <w:rsid w:val="009B5615"/>
    <w:rsid w:val="009B7D50"/>
    <w:rsid w:val="009C715D"/>
    <w:rsid w:val="009E464E"/>
    <w:rsid w:val="009E5D83"/>
    <w:rsid w:val="009F1103"/>
    <w:rsid w:val="009F1BE8"/>
    <w:rsid w:val="009F5E73"/>
    <w:rsid w:val="00A02828"/>
    <w:rsid w:val="00A1098F"/>
    <w:rsid w:val="00A119B3"/>
    <w:rsid w:val="00A133A4"/>
    <w:rsid w:val="00A16A56"/>
    <w:rsid w:val="00A174B2"/>
    <w:rsid w:val="00A26C80"/>
    <w:rsid w:val="00A27A34"/>
    <w:rsid w:val="00A4368F"/>
    <w:rsid w:val="00A44B7E"/>
    <w:rsid w:val="00A463B6"/>
    <w:rsid w:val="00A544ED"/>
    <w:rsid w:val="00A54F3E"/>
    <w:rsid w:val="00A60944"/>
    <w:rsid w:val="00A66337"/>
    <w:rsid w:val="00A66C3D"/>
    <w:rsid w:val="00A80DED"/>
    <w:rsid w:val="00A90A81"/>
    <w:rsid w:val="00A92A71"/>
    <w:rsid w:val="00A96F47"/>
    <w:rsid w:val="00AA480C"/>
    <w:rsid w:val="00AA688F"/>
    <w:rsid w:val="00AB1C0B"/>
    <w:rsid w:val="00AB3CF9"/>
    <w:rsid w:val="00AC401B"/>
    <w:rsid w:val="00AC5A30"/>
    <w:rsid w:val="00AE4A55"/>
    <w:rsid w:val="00AF0AB9"/>
    <w:rsid w:val="00B00A9E"/>
    <w:rsid w:val="00B025F6"/>
    <w:rsid w:val="00B116BD"/>
    <w:rsid w:val="00B1254C"/>
    <w:rsid w:val="00B236F7"/>
    <w:rsid w:val="00B24097"/>
    <w:rsid w:val="00B25BD5"/>
    <w:rsid w:val="00B30360"/>
    <w:rsid w:val="00B33187"/>
    <w:rsid w:val="00B35E0D"/>
    <w:rsid w:val="00B4638E"/>
    <w:rsid w:val="00B46725"/>
    <w:rsid w:val="00B74ED7"/>
    <w:rsid w:val="00B75EF6"/>
    <w:rsid w:val="00B857E9"/>
    <w:rsid w:val="00B86D13"/>
    <w:rsid w:val="00B9031F"/>
    <w:rsid w:val="00B961CB"/>
    <w:rsid w:val="00BA7119"/>
    <w:rsid w:val="00BB6A5F"/>
    <w:rsid w:val="00BD26AE"/>
    <w:rsid w:val="00BD45D7"/>
    <w:rsid w:val="00BD6318"/>
    <w:rsid w:val="00BF0F23"/>
    <w:rsid w:val="00BF2BCE"/>
    <w:rsid w:val="00BF2EDD"/>
    <w:rsid w:val="00C00C8C"/>
    <w:rsid w:val="00C04F4A"/>
    <w:rsid w:val="00C0696E"/>
    <w:rsid w:val="00C303C7"/>
    <w:rsid w:val="00C305F5"/>
    <w:rsid w:val="00C31AC5"/>
    <w:rsid w:val="00C45AB3"/>
    <w:rsid w:val="00C52D84"/>
    <w:rsid w:val="00C612FB"/>
    <w:rsid w:val="00C62AD8"/>
    <w:rsid w:val="00C66E3C"/>
    <w:rsid w:val="00C701D6"/>
    <w:rsid w:val="00C72C95"/>
    <w:rsid w:val="00C75FB7"/>
    <w:rsid w:val="00C80E1E"/>
    <w:rsid w:val="00C93521"/>
    <w:rsid w:val="00CB5557"/>
    <w:rsid w:val="00CD3CFB"/>
    <w:rsid w:val="00CD70F6"/>
    <w:rsid w:val="00CD7F27"/>
    <w:rsid w:val="00CE6793"/>
    <w:rsid w:val="00CF12A2"/>
    <w:rsid w:val="00CF1300"/>
    <w:rsid w:val="00D06FF4"/>
    <w:rsid w:val="00D077DB"/>
    <w:rsid w:val="00D11DD3"/>
    <w:rsid w:val="00D14E99"/>
    <w:rsid w:val="00D22405"/>
    <w:rsid w:val="00D2532A"/>
    <w:rsid w:val="00D27001"/>
    <w:rsid w:val="00D2755F"/>
    <w:rsid w:val="00D40309"/>
    <w:rsid w:val="00D46CB4"/>
    <w:rsid w:val="00D47E92"/>
    <w:rsid w:val="00D5137B"/>
    <w:rsid w:val="00D57A2E"/>
    <w:rsid w:val="00D67E8D"/>
    <w:rsid w:val="00D72407"/>
    <w:rsid w:val="00D8299D"/>
    <w:rsid w:val="00D82C59"/>
    <w:rsid w:val="00D90175"/>
    <w:rsid w:val="00D958E1"/>
    <w:rsid w:val="00DB0040"/>
    <w:rsid w:val="00DB165B"/>
    <w:rsid w:val="00DB4CC9"/>
    <w:rsid w:val="00DB710B"/>
    <w:rsid w:val="00DC3ADD"/>
    <w:rsid w:val="00DC75A9"/>
    <w:rsid w:val="00DD5B67"/>
    <w:rsid w:val="00DE58FD"/>
    <w:rsid w:val="00E104DA"/>
    <w:rsid w:val="00E11710"/>
    <w:rsid w:val="00E23E9A"/>
    <w:rsid w:val="00E265FB"/>
    <w:rsid w:val="00E32866"/>
    <w:rsid w:val="00E368CD"/>
    <w:rsid w:val="00E37087"/>
    <w:rsid w:val="00E41293"/>
    <w:rsid w:val="00E506A9"/>
    <w:rsid w:val="00E74B2F"/>
    <w:rsid w:val="00E9120B"/>
    <w:rsid w:val="00E9603A"/>
    <w:rsid w:val="00EA3F64"/>
    <w:rsid w:val="00EB14C9"/>
    <w:rsid w:val="00EB4E78"/>
    <w:rsid w:val="00EB6D32"/>
    <w:rsid w:val="00EC0736"/>
    <w:rsid w:val="00EC6FD0"/>
    <w:rsid w:val="00ED44EE"/>
    <w:rsid w:val="00EE225E"/>
    <w:rsid w:val="00EE3766"/>
    <w:rsid w:val="00EE3FFB"/>
    <w:rsid w:val="00EF74E1"/>
    <w:rsid w:val="00EF7756"/>
    <w:rsid w:val="00EF7F56"/>
    <w:rsid w:val="00F0036A"/>
    <w:rsid w:val="00F0116E"/>
    <w:rsid w:val="00F111D1"/>
    <w:rsid w:val="00F2684E"/>
    <w:rsid w:val="00F26C63"/>
    <w:rsid w:val="00F3280A"/>
    <w:rsid w:val="00F33011"/>
    <w:rsid w:val="00F353DC"/>
    <w:rsid w:val="00F576A8"/>
    <w:rsid w:val="00F600E0"/>
    <w:rsid w:val="00F634AC"/>
    <w:rsid w:val="00F63D7B"/>
    <w:rsid w:val="00F66D3A"/>
    <w:rsid w:val="00F72A56"/>
    <w:rsid w:val="00F75FAC"/>
    <w:rsid w:val="00F77A62"/>
    <w:rsid w:val="00F835C7"/>
    <w:rsid w:val="00F865F7"/>
    <w:rsid w:val="00F9085B"/>
    <w:rsid w:val="00F91B29"/>
    <w:rsid w:val="00F9360B"/>
    <w:rsid w:val="00FA6DE9"/>
    <w:rsid w:val="00FB57CD"/>
    <w:rsid w:val="00FB7802"/>
    <w:rsid w:val="00FC7FAC"/>
    <w:rsid w:val="00FE53D7"/>
    <w:rsid w:val="00FE7338"/>
    <w:rsid w:val="00FF53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2"/>
    <o:shapelayout v:ext="edit">
      <o:idmap v:ext="edit" data="1"/>
    </o:shapelayout>
  </w:shapeDefaults>
  <w:decimalSymbol w:val="."/>
  <w:listSeparator w:val=","/>
  <w15:docId w15:val="{59F5DD37-EB2D-412C-B07F-491ED86422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before="120" w:line="264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" w:unhideWhenUsed="1" w:qFormat="1"/>
    <w:lsdException w:name="List Number" w:uiPriority="12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3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353DC"/>
    <w:rPr>
      <w:rFonts w:ascii="Calibri" w:hAnsi="Calibri"/>
      <w:sz w:val="24"/>
    </w:rPr>
  </w:style>
  <w:style w:type="paragraph" w:styleId="Heading1">
    <w:name w:val="heading 1"/>
    <w:basedOn w:val="Normal"/>
    <w:link w:val="Heading1Char"/>
    <w:uiPriority w:val="9"/>
    <w:qFormat/>
    <w:rsid w:val="00492C41"/>
    <w:pPr>
      <w:keepNext/>
      <w:keepLines/>
      <w:pBdr>
        <w:top w:val="single" w:sz="2" w:space="4" w:color="B53D68" w:themeColor="accent1"/>
        <w:left w:val="single" w:sz="2" w:space="4" w:color="B53D68" w:themeColor="accent1"/>
        <w:bottom w:val="single" w:sz="2" w:space="4" w:color="B53D68" w:themeColor="accent1"/>
        <w:right w:val="single" w:sz="2" w:space="4" w:color="B53D68" w:themeColor="accent1"/>
      </w:pBdr>
      <w:shd w:val="clear" w:color="auto" w:fill="B53D68" w:themeFill="accent1"/>
      <w:spacing w:before="320" w:line="240" w:lineRule="auto"/>
      <w:contextualSpacing/>
      <w:outlineLvl w:val="0"/>
    </w:pPr>
    <w:rPr>
      <w:rFonts w:eastAsiaTheme="majorEastAsia" w:cstheme="majorBidi"/>
      <w:b/>
      <w:bCs/>
      <w:caps/>
      <w:color w:val="FFFFFF" w:themeColor="background1"/>
      <w:sz w:val="32"/>
    </w:rPr>
  </w:style>
  <w:style w:type="paragraph" w:styleId="Heading2">
    <w:name w:val="heading 2"/>
    <w:basedOn w:val="Normal"/>
    <w:link w:val="Heading2Char"/>
    <w:uiPriority w:val="9"/>
    <w:unhideWhenUsed/>
    <w:qFormat/>
    <w:rsid w:val="00492C41"/>
    <w:pPr>
      <w:keepNext/>
      <w:keepLines/>
      <w:pBdr>
        <w:top w:val="single" w:sz="2" w:space="4" w:color="F1D7E0" w:themeColor="accent2"/>
        <w:left w:val="single" w:sz="2" w:space="4" w:color="F1D7E0" w:themeColor="accent2"/>
        <w:bottom w:val="single" w:sz="2" w:space="4" w:color="F1D7E0" w:themeColor="accent2"/>
        <w:right w:val="single" w:sz="2" w:space="4" w:color="F1D7E0" w:themeColor="accent2"/>
      </w:pBdr>
      <w:shd w:val="clear" w:color="auto" w:fill="F1D7E0" w:themeFill="accent2"/>
      <w:spacing w:before="200" w:after="200" w:line="240" w:lineRule="auto"/>
      <w:contextualSpacing/>
      <w:outlineLvl w:val="1"/>
    </w:pPr>
    <w:rPr>
      <w:caps/>
      <w:sz w:val="32"/>
    </w:rPr>
  </w:style>
  <w:style w:type="paragraph" w:styleId="Heading3">
    <w:name w:val="heading 3"/>
    <w:basedOn w:val="Normal"/>
    <w:link w:val="Heading3Char"/>
    <w:uiPriority w:val="9"/>
    <w:unhideWhenUsed/>
    <w:qFormat/>
    <w:rsid w:val="00F353DC"/>
    <w:pPr>
      <w:keepNext/>
      <w:keepLines/>
      <w:pBdr>
        <w:top w:val="single" w:sz="8" w:space="1" w:color="F1D7E0" w:themeColor="accent2"/>
        <w:left w:val="single" w:sz="8" w:space="4" w:color="F1D7E0" w:themeColor="accent2"/>
      </w:pBdr>
      <w:spacing w:before="200" w:after="60" w:line="240" w:lineRule="auto"/>
      <w:contextualSpacing/>
      <w:outlineLvl w:val="2"/>
    </w:pPr>
    <w:rPr>
      <w:caps/>
      <w:color w:val="5A1E34" w:themeColor="accent1" w:themeShade="80"/>
      <w:sz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353DC"/>
    <w:pPr>
      <w:keepNext/>
      <w:keepLines/>
      <w:spacing w:before="40"/>
      <w:outlineLvl w:val="3"/>
    </w:pPr>
    <w:rPr>
      <w:rFonts w:eastAsiaTheme="majorEastAsia" w:cstheme="majorBidi"/>
      <w:i/>
      <w:iCs/>
      <w:color w:val="872D4D" w:themeColor="accent1" w:themeShade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76ECC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76ECC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76ECC"/>
    <w:pPr>
      <w:spacing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6ECC"/>
    <w:rPr>
      <w:rFonts w:ascii="Segoe UI" w:hAnsi="Segoe UI" w:cs="Segoe UI"/>
      <w:szCs w:val="18"/>
    </w:rPr>
  </w:style>
  <w:style w:type="character" w:styleId="PlaceholderText">
    <w:name w:val="Placeholder Text"/>
    <w:basedOn w:val="DefaultParagraphFont"/>
    <w:uiPriority w:val="99"/>
    <w:semiHidden/>
    <w:rsid w:val="00776ECC"/>
    <w:rPr>
      <w:color w:val="404040" w:themeColor="text1" w:themeTint="BF"/>
    </w:rPr>
  </w:style>
  <w:style w:type="paragraph" w:styleId="Title">
    <w:name w:val="Title"/>
    <w:basedOn w:val="Normal"/>
    <w:link w:val="TitleChar"/>
    <w:uiPriority w:val="1"/>
    <w:qFormat/>
    <w:rsid w:val="00F353DC"/>
    <w:pPr>
      <w:spacing w:before="5400" w:after="3400" w:line="240" w:lineRule="auto"/>
      <w:ind w:left="5040" w:right="-1944"/>
      <w:contextualSpacing/>
    </w:pPr>
    <w:rPr>
      <w:rFonts w:eastAsiaTheme="majorEastAsia" w:cstheme="majorBidi"/>
      <w:kern w:val="28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"/>
    <w:rsid w:val="00F353DC"/>
    <w:rPr>
      <w:rFonts w:ascii="Calibri" w:eastAsiaTheme="majorEastAsia" w:hAnsi="Calibri" w:cstheme="majorBidi"/>
      <w:kern w:val="28"/>
      <w:sz w:val="72"/>
      <w:szCs w:val="72"/>
    </w:rPr>
  </w:style>
  <w:style w:type="paragraph" w:customStyle="1" w:styleId="ContactInfo">
    <w:name w:val="Contact Info"/>
    <w:basedOn w:val="Normal"/>
    <w:uiPriority w:val="2"/>
    <w:qFormat/>
    <w:rsid w:val="007B5BFF"/>
    <w:pPr>
      <w:spacing w:before="0" w:line="300" w:lineRule="auto"/>
      <w:ind w:left="5040" w:right="-1944"/>
    </w:pPr>
    <w:rPr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566A88"/>
    <w:pPr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6A88"/>
  </w:style>
  <w:style w:type="paragraph" w:styleId="Footer">
    <w:name w:val="footer"/>
    <w:basedOn w:val="Normal"/>
    <w:link w:val="FooterChar"/>
    <w:uiPriority w:val="99"/>
    <w:unhideWhenUsed/>
    <w:rsid w:val="00492067"/>
    <w:pPr>
      <w:pBdr>
        <w:top w:val="single" w:sz="4" w:space="5" w:color="946204" w:themeColor="accent4" w:themeShade="80"/>
        <w:left w:val="single" w:sz="4" w:space="4" w:color="946204" w:themeColor="accent4" w:themeShade="80"/>
        <w:bottom w:val="single" w:sz="4" w:space="5" w:color="946204" w:themeColor="accent4" w:themeShade="80"/>
        <w:right w:val="single" w:sz="4" w:space="4" w:color="946204" w:themeColor="accent4" w:themeShade="80"/>
      </w:pBdr>
      <w:shd w:val="clear" w:color="auto" w:fill="946204" w:themeFill="accent4" w:themeFillShade="80"/>
      <w:spacing w:before="0" w:line="240" w:lineRule="auto"/>
      <w:ind w:left="-576" w:right="7344"/>
      <w:jc w:val="center"/>
    </w:pPr>
    <w:rPr>
      <w:b/>
      <w:color w:val="FFFFFF" w:themeColor="background1"/>
      <w:sz w:val="28"/>
    </w:rPr>
  </w:style>
  <w:style w:type="character" w:customStyle="1" w:styleId="FooterChar">
    <w:name w:val="Footer Char"/>
    <w:basedOn w:val="DefaultParagraphFont"/>
    <w:link w:val="Footer"/>
    <w:uiPriority w:val="99"/>
    <w:rsid w:val="00492067"/>
    <w:rPr>
      <w:b/>
      <w:color w:val="FFFFFF" w:themeColor="background1"/>
      <w:sz w:val="28"/>
      <w:shd w:val="clear" w:color="auto" w:fill="946204" w:themeFill="accent4" w:themeFillShade="80"/>
    </w:rPr>
  </w:style>
  <w:style w:type="character" w:customStyle="1" w:styleId="Heading1Char">
    <w:name w:val="Heading 1 Char"/>
    <w:basedOn w:val="DefaultParagraphFont"/>
    <w:link w:val="Heading1"/>
    <w:uiPriority w:val="9"/>
    <w:rsid w:val="00492C41"/>
    <w:rPr>
      <w:rFonts w:ascii="Calibri" w:eastAsiaTheme="majorEastAsia" w:hAnsi="Calibri" w:cstheme="majorBidi"/>
      <w:b/>
      <w:bCs/>
      <w:caps/>
      <w:color w:val="FFFFFF" w:themeColor="background1"/>
      <w:sz w:val="32"/>
      <w:shd w:val="clear" w:color="auto" w:fill="B53D68" w:themeFill="accent1"/>
    </w:rPr>
  </w:style>
  <w:style w:type="character" w:customStyle="1" w:styleId="Heading2Char">
    <w:name w:val="Heading 2 Char"/>
    <w:basedOn w:val="DefaultParagraphFont"/>
    <w:link w:val="Heading2"/>
    <w:uiPriority w:val="9"/>
    <w:rsid w:val="00492C41"/>
    <w:rPr>
      <w:rFonts w:ascii="Calibri" w:hAnsi="Calibri"/>
      <w:caps/>
      <w:sz w:val="32"/>
      <w:shd w:val="clear" w:color="auto" w:fill="F1D7E0" w:themeFill="accent2"/>
    </w:rPr>
  </w:style>
  <w:style w:type="paragraph" w:styleId="ListBullet">
    <w:name w:val="List Bullet"/>
    <w:basedOn w:val="Normal"/>
    <w:uiPriority w:val="11"/>
    <w:qFormat/>
    <w:rsid w:val="00F600E0"/>
    <w:pPr>
      <w:numPr>
        <w:numId w:val="1"/>
      </w:numPr>
    </w:pPr>
    <w:rPr>
      <w:color w:val="505050" w:themeColor="text2"/>
    </w:rPr>
  </w:style>
  <w:style w:type="character" w:customStyle="1" w:styleId="Heading3Char">
    <w:name w:val="Heading 3 Char"/>
    <w:basedOn w:val="DefaultParagraphFont"/>
    <w:link w:val="Heading3"/>
    <w:uiPriority w:val="9"/>
    <w:rsid w:val="00F353DC"/>
    <w:rPr>
      <w:rFonts w:ascii="Calibri" w:hAnsi="Calibri"/>
      <w:caps/>
      <w:color w:val="5A1E34" w:themeColor="accent1" w:themeShade="80"/>
      <w:sz w:val="28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76ECC"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600E0"/>
    <w:pPr>
      <w:spacing w:before="240"/>
      <w:outlineLvl w:val="9"/>
    </w:pPr>
  </w:style>
  <w:style w:type="character" w:customStyle="1" w:styleId="Heading9Char">
    <w:name w:val="Heading 9 Char"/>
    <w:basedOn w:val="DefaultParagraphFont"/>
    <w:link w:val="Heading9"/>
    <w:uiPriority w:val="9"/>
    <w:semiHidden/>
    <w:rsid w:val="00776ECC"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776ECC"/>
    <w:pPr>
      <w:spacing w:before="0" w:after="200" w:line="240" w:lineRule="auto"/>
    </w:pPr>
    <w:rPr>
      <w:i/>
      <w:iCs/>
      <w:color w:val="505050" w:themeColor="text2"/>
      <w:szCs w:val="18"/>
    </w:rPr>
  </w:style>
  <w:style w:type="paragraph" w:customStyle="1" w:styleId="ContactHeading">
    <w:name w:val="Contact Heading"/>
    <w:basedOn w:val="Normal"/>
    <w:next w:val="ContactInfo"/>
    <w:uiPriority w:val="2"/>
    <w:qFormat/>
    <w:rsid w:val="001C30B8"/>
    <w:pPr>
      <w:pBdr>
        <w:top w:val="single" w:sz="4" w:space="5" w:color="946204" w:themeColor="accent4" w:themeShade="80"/>
        <w:left w:val="single" w:sz="4" w:space="4" w:color="946204" w:themeColor="accent4" w:themeShade="80"/>
        <w:bottom w:val="single" w:sz="4" w:space="5" w:color="946204" w:themeColor="accent4" w:themeShade="80"/>
        <w:right w:val="single" w:sz="4" w:space="4" w:color="946204" w:themeColor="accent4" w:themeShade="80"/>
      </w:pBdr>
      <w:shd w:val="clear" w:color="auto" w:fill="946204" w:themeFill="accent4" w:themeFillShade="80"/>
      <w:spacing w:before="0" w:after="480" w:line="300" w:lineRule="auto"/>
      <w:ind w:left="5040" w:right="1800"/>
    </w:pPr>
    <w:rPr>
      <w:color w:val="FFFFFF" w:themeColor="background1"/>
      <w:sz w:val="28"/>
    </w:rPr>
  </w:style>
  <w:style w:type="paragraph" w:styleId="BodyText3">
    <w:name w:val="Body Text 3"/>
    <w:basedOn w:val="Normal"/>
    <w:link w:val="BodyText3Char"/>
    <w:uiPriority w:val="99"/>
    <w:semiHidden/>
    <w:unhideWhenUsed/>
    <w:rsid w:val="00776ECC"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sid w:val="00776ECC"/>
    <w:rPr>
      <w:szCs w:val="16"/>
    </w:rPr>
  </w:style>
  <w:style w:type="paragraph" w:styleId="BodyTextIndent3">
    <w:name w:val="Body Text Indent 3"/>
    <w:basedOn w:val="Normal"/>
    <w:link w:val="BodyTextIndent3Char"/>
    <w:uiPriority w:val="99"/>
    <w:semiHidden/>
    <w:unhideWhenUsed/>
    <w:rsid w:val="00776ECC"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sid w:val="00776ECC"/>
    <w:rPr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776ECC"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76ECC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76ECC"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76EC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76ECC"/>
    <w:rPr>
      <w:b/>
      <w:bCs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776ECC"/>
    <w:pPr>
      <w:spacing w:before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776ECC"/>
    <w:rPr>
      <w:rFonts w:ascii="Segoe UI" w:hAnsi="Segoe UI" w:cs="Segoe UI"/>
      <w:szCs w:val="1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776ECC"/>
    <w:pPr>
      <w:spacing w:before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76ECC"/>
    <w:rPr>
      <w:szCs w:val="20"/>
    </w:rPr>
  </w:style>
  <w:style w:type="paragraph" w:styleId="EnvelopeReturn">
    <w:name w:val="envelope return"/>
    <w:basedOn w:val="Normal"/>
    <w:uiPriority w:val="99"/>
    <w:semiHidden/>
    <w:unhideWhenUsed/>
    <w:rsid w:val="00776ECC"/>
    <w:pPr>
      <w:spacing w:before="0" w:line="240" w:lineRule="auto"/>
    </w:pPr>
    <w:rPr>
      <w:rFonts w:asciiTheme="majorHAnsi" w:eastAsiaTheme="majorEastAsia" w:hAnsiTheme="majorHAnsi" w:cstheme="majorBidi"/>
      <w:szCs w:val="20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776ECC"/>
    <w:pPr>
      <w:spacing w:before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776ECC"/>
    <w:rPr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776ECC"/>
    <w:rPr>
      <w:rFonts w:ascii="Consolas" w:hAnsi="Consolas"/>
      <w:sz w:val="22"/>
      <w:szCs w:val="20"/>
    </w:rPr>
  </w:style>
  <w:style w:type="character" w:styleId="HTMLKeyboard">
    <w:name w:val="HTML Keyboard"/>
    <w:basedOn w:val="DefaultParagraphFont"/>
    <w:uiPriority w:val="99"/>
    <w:semiHidden/>
    <w:unhideWhenUsed/>
    <w:rsid w:val="00776ECC"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76ECC"/>
    <w:pPr>
      <w:spacing w:before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76ECC"/>
    <w:rPr>
      <w:rFonts w:ascii="Consolas" w:hAnsi="Consolas"/>
      <w:szCs w:val="20"/>
    </w:rPr>
  </w:style>
  <w:style w:type="character" w:styleId="HTMLTypewriter">
    <w:name w:val="HTML Typewriter"/>
    <w:basedOn w:val="DefaultParagraphFont"/>
    <w:uiPriority w:val="99"/>
    <w:semiHidden/>
    <w:unhideWhenUsed/>
    <w:rsid w:val="00776ECC"/>
    <w:rPr>
      <w:rFonts w:ascii="Consolas" w:hAnsi="Consolas"/>
      <w:sz w:val="22"/>
      <w:szCs w:val="20"/>
    </w:rPr>
  </w:style>
  <w:style w:type="paragraph" w:styleId="MacroText">
    <w:name w:val="macro"/>
    <w:link w:val="MacroTextChar"/>
    <w:uiPriority w:val="99"/>
    <w:semiHidden/>
    <w:unhideWhenUsed/>
    <w:rsid w:val="00776ECC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sid w:val="00776ECC"/>
    <w:rPr>
      <w:rFonts w:ascii="Consolas" w:hAnsi="Consolas"/>
      <w:szCs w:val="20"/>
    </w:rPr>
  </w:style>
  <w:style w:type="paragraph" w:styleId="PlainText">
    <w:name w:val="Plain Text"/>
    <w:basedOn w:val="Normal"/>
    <w:link w:val="PlainTextChar"/>
    <w:uiPriority w:val="99"/>
    <w:semiHidden/>
    <w:unhideWhenUsed/>
    <w:rsid w:val="00776ECC"/>
    <w:pPr>
      <w:spacing w:before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776ECC"/>
    <w:rPr>
      <w:rFonts w:ascii="Consolas" w:hAnsi="Consolas"/>
      <w:szCs w:val="21"/>
    </w:rPr>
  </w:style>
  <w:style w:type="table" w:styleId="TableGrid">
    <w:name w:val="Table Grid"/>
    <w:basedOn w:val="TableNormal"/>
    <w:uiPriority w:val="39"/>
    <w:rsid w:val="003E1CD2"/>
    <w:pPr>
      <w:spacing w:before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GridTable1Light-Accent11">
    <w:name w:val="Grid Table 1 Light - Accent 11"/>
    <w:basedOn w:val="TableNormal"/>
    <w:uiPriority w:val="46"/>
    <w:rsid w:val="00EF74E1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E4AEC1" w:themeColor="accent1" w:themeTint="66"/>
        <w:left w:val="single" w:sz="4" w:space="0" w:color="E4AEC1" w:themeColor="accent1" w:themeTint="66"/>
        <w:bottom w:val="single" w:sz="4" w:space="0" w:color="E4AEC1" w:themeColor="accent1" w:themeTint="66"/>
        <w:right w:val="single" w:sz="4" w:space="0" w:color="E4AEC1" w:themeColor="accent1" w:themeTint="66"/>
        <w:insideH w:val="single" w:sz="4" w:space="0" w:color="E4AEC1" w:themeColor="accent1" w:themeTint="66"/>
        <w:insideV w:val="single" w:sz="4" w:space="0" w:color="E4AEC1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D686A3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686A3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4-Accent11">
    <w:name w:val="Grid Table 4 - Accent 11"/>
    <w:basedOn w:val="TableNormal"/>
    <w:uiPriority w:val="49"/>
    <w:rsid w:val="00EF74E1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D686A3" w:themeColor="accent1" w:themeTint="99"/>
        <w:left w:val="single" w:sz="4" w:space="0" w:color="D686A3" w:themeColor="accent1" w:themeTint="99"/>
        <w:bottom w:val="single" w:sz="4" w:space="0" w:color="D686A3" w:themeColor="accent1" w:themeTint="99"/>
        <w:right w:val="single" w:sz="4" w:space="0" w:color="D686A3" w:themeColor="accent1" w:themeTint="99"/>
        <w:insideH w:val="single" w:sz="4" w:space="0" w:color="D686A3" w:themeColor="accent1" w:themeTint="99"/>
        <w:insideV w:val="single" w:sz="4" w:space="0" w:color="D686A3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B53D68" w:themeColor="accent1"/>
          <w:left w:val="single" w:sz="4" w:space="0" w:color="B53D68" w:themeColor="accent1"/>
          <w:bottom w:val="single" w:sz="4" w:space="0" w:color="B53D68" w:themeColor="accent1"/>
          <w:right w:val="single" w:sz="4" w:space="0" w:color="B53D68" w:themeColor="accent1"/>
          <w:insideH w:val="nil"/>
          <w:insideV w:val="nil"/>
        </w:tcBorders>
        <w:shd w:val="clear" w:color="auto" w:fill="B53D68" w:themeFill="accent1"/>
      </w:tcPr>
    </w:tblStylePr>
    <w:tblStylePr w:type="lastRow">
      <w:rPr>
        <w:b/>
        <w:bCs/>
      </w:rPr>
      <w:tblPr/>
      <w:tcPr>
        <w:tcBorders>
          <w:top w:val="double" w:sz="4" w:space="0" w:color="B53D6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1D6E0" w:themeFill="accent1" w:themeFillTint="33"/>
      </w:tcPr>
    </w:tblStylePr>
    <w:tblStylePr w:type="band1Horz">
      <w:tblPr/>
      <w:tcPr>
        <w:shd w:val="clear" w:color="auto" w:fill="F1D6E0" w:themeFill="accent1" w:themeFillTint="33"/>
      </w:tcPr>
    </w:tblStylePr>
  </w:style>
  <w:style w:type="table" w:customStyle="1" w:styleId="GridTable21">
    <w:name w:val="Grid Table 21"/>
    <w:basedOn w:val="TableNormal"/>
    <w:uiPriority w:val="47"/>
    <w:rsid w:val="00EF74E1"/>
    <w:pPr>
      <w:spacing w:line="240" w:lineRule="auto"/>
    </w:pPr>
    <w:tblPr>
      <w:tblStyleRowBandSize w:val="1"/>
      <w:tblStyleColBandSize w:val="1"/>
      <w:tblInd w:w="0" w:type="dxa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PlainTable21">
    <w:name w:val="Plain Table 21"/>
    <w:basedOn w:val="TableNormal"/>
    <w:uiPriority w:val="42"/>
    <w:rsid w:val="00EF74E1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PlainTable31">
    <w:name w:val="Plain Table 31"/>
    <w:basedOn w:val="TableNormal"/>
    <w:uiPriority w:val="43"/>
    <w:rsid w:val="00EF74E1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GridTable3-Accent51">
    <w:name w:val="Grid Table 3 - Accent 51"/>
    <w:basedOn w:val="TableNormal"/>
    <w:uiPriority w:val="48"/>
    <w:rsid w:val="00EF74E1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FCBA8A" w:themeColor="accent5" w:themeTint="99"/>
        <w:left w:val="single" w:sz="4" w:space="0" w:color="FCBA8A" w:themeColor="accent5" w:themeTint="99"/>
        <w:bottom w:val="single" w:sz="4" w:space="0" w:color="FCBA8A" w:themeColor="accent5" w:themeTint="99"/>
        <w:right w:val="single" w:sz="4" w:space="0" w:color="FCBA8A" w:themeColor="accent5" w:themeTint="99"/>
        <w:insideH w:val="single" w:sz="4" w:space="0" w:color="FCBA8A" w:themeColor="accent5" w:themeTint="99"/>
        <w:insideV w:val="single" w:sz="4" w:space="0" w:color="FCBA8A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EE7D8" w:themeFill="accent5" w:themeFillTint="33"/>
      </w:tcPr>
    </w:tblStylePr>
    <w:tblStylePr w:type="band1Horz">
      <w:tblPr/>
      <w:tcPr>
        <w:shd w:val="clear" w:color="auto" w:fill="FEE7D8" w:themeFill="accent5" w:themeFillTint="33"/>
      </w:tcPr>
    </w:tblStylePr>
    <w:tblStylePr w:type="neCell">
      <w:tblPr/>
      <w:tcPr>
        <w:tcBorders>
          <w:bottom w:val="single" w:sz="4" w:space="0" w:color="FCBA8A" w:themeColor="accent5" w:themeTint="99"/>
        </w:tcBorders>
      </w:tcPr>
    </w:tblStylePr>
    <w:tblStylePr w:type="nwCell">
      <w:tblPr/>
      <w:tcPr>
        <w:tcBorders>
          <w:bottom w:val="single" w:sz="4" w:space="0" w:color="FCBA8A" w:themeColor="accent5" w:themeTint="99"/>
        </w:tcBorders>
      </w:tcPr>
    </w:tblStylePr>
    <w:tblStylePr w:type="seCell">
      <w:tblPr/>
      <w:tcPr>
        <w:tcBorders>
          <w:top w:val="single" w:sz="4" w:space="0" w:color="FCBA8A" w:themeColor="accent5" w:themeTint="99"/>
        </w:tcBorders>
      </w:tcPr>
    </w:tblStylePr>
    <w:tblStylePr w:type="swCell">
      <w:tblPr/>
      <w:tcPr>
        <w:tcBorders>
          <w:top w:val="single" w:sz="4" w:space="0" w:color="FCBA8A" w:themeColor="accent5" w:themeTint="99"/>
        </w:tcBorders>
      </w:tcPr>
    </w:tblStylePr>
  </w:style>
  <w:style w:type="table" w:customStyle="1" w:styleId="ListTable1Light-Accent41">
    <w:name w:val="List Table 1 Light - Accent 41"/>
    <w:basedOn w:val="TableNormal"/>
    <w:uiPriority w:val="46"/>
    <w:rsid w:val="00EF74E1"/>
    <w:pPr>
      <w:spacing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FBD387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BD38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F0D7" w:themeFill="accent4" w:themeFillTint="33"/>
      </w:tcPr>
    </w:tblStylePr>
    <w:tblStylePr w:type="band1Horz">
      <w:tblPr/>
      <w:tcPr>
        <w:shd w:val="clear" w:color="auto" w:fill="FDF0D7" w:themeFill="accent4" w:themeFillTint="33"/>
      </w:tcPr>
    </w:tblStylePr>
  </w:style>
  <w:style w:type="table" w:customStyle="1" w:styleId="GridTable31">
    <w:name w:val="Grid Table 31"/>
    <w:basedOn w:val="TableNormal"/>
    <w:uiPriority w:val="48"/>
    <w:rsid w:val="00EF74E1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character" w:styleId="Hyperlink">
    <w:name w:val="Hyperlink"/>
    <w:basedOn w:val="DefaultParagraphFont"/>
    <w:uiPriority w:val="99"/>
    <w:unhideWhenUsed/>
    <w:rsid w:val="00F72A56"/>
    <w:rPr>
      <w:color w:val="5A1E34" w:themeColor="accent1" w:themeShade="80"/>
      <w:u w:val="single"/>
    </w:rPr>
  </w:style>
  <w:style w:type="paragraph" w:styleId="Quote">
    <w:name w:val="Quote"/>
    <w:basedOn w:val="Normal"/>
    <w:next w:val="Normal"/>
    <w:link w:val="QuoteChar"/>
    <w:uiPriority w:val="2"/>
    <w:qFormat/>
    <w:rsid w:val="004063DB"/>
    <w:pPr>
      <w:spacing w:before="200" w:after="160"/>
      <w:ind w:left="864" w:right="864"/>
    </w:pPr>
    <w:rPr>
      <w:i/>
      <w:iCs/>
      <w:color w:val="404040" w:themeColor="text1" w:themeTint="BF"/>
      <w:sz w:val="32"/>
    </w:rPr>
  </w:style>
  <w:style w:type="character" w:customStyle="1" w:styleId="QuoteChar">
    <w:name w:val="Quote Char"/>
    <w:basedOn w:val="DefaultParagraphFont"/>
    <w:link w:val="Quote"/>
    <w:uiPriority w:val="2"/>
    <w:rsid w:val="004063DB"/>
    <w:rPr>
      <w:rFonts w:ascii="Calibri" w:hAnsi="Calibri"/>
      <w:i/>
      <w:iCs/>
      <w:color w:val="404040" w:themeColor="text1" w:themeTint="BF"/>
      <w:sz w:val="32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353DC"/>
    <w:rPr>
      <w:rFonts w:ascii="Calibri" w:eastAsiaTheme="majorEastAsia" w:hAnsi="Calibri" w:cstheme="majorBidi"/>
      <w:i/>
      <w:iCs/>
      <w:color w:val="872D4D" w:themeColor="accent1" w:themeShade="BF"/>
      <w:sz w:val="24"/>
    </w:rPr>
  </w:style>
  <w:style w:type="paragraph" w:styleId="ListNumber">
    <w:name w:val="List Number"/>
    <w:basedOn w:val="Normal"/>
    <w:uiPriority w:val="12"/>
    <w:qFormat/>
    <w:rsid w:val="00F353DC"/>
    <w:pPr>
      <w:numPr>
        <w:numId w:val="3"/>
      </w:numPr>
      <w:contextualSpacing/>
    </w:pPr>
  </w:style>
  <w:style w:type="paragraph" w:styleId="ListParagraph">
    <w:name w:val="List Paragraph"/>
    <w:basedOn w:val="Normal"/>
    <w:uiPriority w:val="34"/>
    <w:unhideWhenUsed/>
    <w:qFormat/>
    <w:rsid w:val="002E70A0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BD631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Cs w:val="24"/>
      <w:lang w:eastAsia="en-US"/>
    </w:rPr>
  </w:style>
  <w:style w:type="paragraph" w:customStyle="1" w:styleId="outpuy">
    <w:name w:val="outpuy"/>
    <w:basedOn w:val="Normal"/>
    <w:link w:val="outpuyChar"/>
    <w:qFormat/>
    <w:rsid w:val="006D146F"/>
    <w:pPr>
      <w:pBdr>
        <w:top w:val="single" w:sz="6" w:space="4" w:color="D6D6D6"/>
        <w:left w:val="single" w:sz="6" w:space="4" w:color="D6D6D6"/>
        <w:bottom w:val="single" w:sz="6" w:space="4" w:color="D6D6D6"/>
        <w:right w:val="single" w:sz="6" w:space="4" w:color="D6D6D6"/>
      </w:pBdr>
      <w:shd w:val="clear" w:color="auto" w:fill="F1F1F1"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line="240" w:lineRule="auto"/>
    </w:pPr>
    <w:rPr>
      <w:rFonts w:ascii="Consolas" w:eastAsia="Times New Roman" w:hAnsi="Consolas" w:cs="Courier New"/>
      <w:color w:val="313131"/>
      <w:sz w:val="18"/>
      <w:szCs w:val="18"/>
      <w:lang w:eastAsia="en-US"/>
    </w:rPr>
  </w:style>
  <w:style w:type="character" w:customStyle="1" w:styleId="outpuyChar">
    <w:name w:val="outpuy Char"/>
    <w:basedOn w:val="DefaultParagraphFont"/>
    <w:link w:val="outpuy"/>
    <w:rsid w:val="006D146F"/>
    <w:rPr>
      <w:rFonts w:ascii="Consolas" w:eastAsia="Times New Roman" w:hAnsi="Consolas" w:cs="Courier New"/>
      <w:color w:val="313131"/>
      <w:sz w:val="18"/>
      <w:szCs w:val="18"/>
      <w:shd w:val="clear" w:color="auto" w:fill="F1F1F1"/>
      <w:lang w:eastAsia="en-US"/>
    </w:rPr>
  </w:style>
  <w:style w:type="character" w:customStyle="1" w:styleId="ph">
    <w:name w:val="ph"/>
    <w:basedOn w:val="DefaultParagraphFont"/>
    <w:rsid w:val="00A133A4"/>
  </w:style>
  <w:style w:type="character" w:customStyle="1" w:styleId="hscoswrapper">
    <w:name w:val="hs_cos_wrapper"/>
    <w:basedOn w:val="DefaultParagraphFont"/>
    <w:rsid w:val="00B9031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077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668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2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6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9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2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188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9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74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708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62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1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45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27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88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73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24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93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7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11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42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05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27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566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3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8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8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29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8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8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99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8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2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9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3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5985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76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44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7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8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7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6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1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8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2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9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2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0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2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7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8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4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0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9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6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9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2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7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41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259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853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10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313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5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890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878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1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25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6694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05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415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63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410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967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40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07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29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6" Type="http://schemas.openxmlformats.org/officeDocument/2006/relationships/image" Target="media/image8.png"/><Relationship Id="rId107" Type="http://schemas.openxmlformats.org/officeDocument/2006/relationships/header" Target="header3.xml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fontTable" Target="fontTable.xml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footer" Target="footer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hyperlink" Target="mailto:zippyops@gmail.com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theme" Target="theme/theme1.xml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header" Target="header2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6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6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97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Microsoft%20Office\Templates\1033\StudentReport.dotx" TargetMode="External"/></Relationships>
</file>

<file path=word/theme/theme1.xml><?xml version="1.0" encoding="utf-8"?>
<a:theme xmlns:a="http://schemas.openxmlformats.org/drawingml/2006/main" name="Office Theme">
  <a:themeElements>
    <a:clrScheme name="Butterfly Report">
      <a:dk1>
        <a:srgbClr val="000000"/>
      </a:dk1>
      <a:lt1>
        <a:sysClr val="window" lastClr="FFFFFF"/>
      </a:lt1>
      <a:dk2>
        <a:srgbClr val="505050"/>
      </a:dk2>
      <a:lt2>
        <a:srgbClr val="DDDDDD"/>
      </a:lt2>
      <a:accent1>
        <a:srgbClr val="B53D68"/>
      </a:accent1>
      <a:accent2>
        <a:srgbClr val="F1D7E0"/>
      </a:accent2>
      <a:accent3>
        <a:srgbClr val="55E4DA"/>
      </a:accent3>
      <a:accent4>
        <a:srgbClr val="F9B639"/>
      </a:accent4>
      <a:accent5>
        <a:srgbClr val="FA8D3D"/>
      </a:accent5>
      <a:accent6>
        <a:srgbClr val="872D4E"/>
      </a:accent6>
      <a:hlink>
        <a:srgbClr val="872D4E"/>
      </a:hlink>
      <a:folHlink>
        <a:srgbClr val="7F7F7F"/>
      </a:folHlink>
    </a:clrScheme>
    <a:fontScheme name="Arial-Times New Roman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7CDC05-5E0A-451B-8A70-A6ED0AC371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StudentReport</Template>
  <TotalTime>2150</TotalTime>
  <Pages>99</Pages>
  <Words>6289</Words>
  <Characters>35850</Characters>
  <Application>Microsoft Office Word</Application>
  <DocSecurity>0</DocSecurity>
  <Lines>298</Lines>
  <Paragraphs>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Template</vt:lpstr>
    </vt:vector>
  </TitlesOfParts>
  <Company/>
  <LinksUpToDate>false</LinksUpToDate>
  <CharactersWithSpaces>42055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Template</dc:title>
  <dc:creator>sathish babu</dc:creator>
  <cp:lastModifiedBy>praveenkumar</cp:lastModifiedBy>
  <cp:revision>3298</cp:revision>
  <dcterms:created xsi:type="dcterms:W3CDTF">2019-11-04T10:30:00Z</dcterms:created>
  <dcterms:modified xsi:type="dcterms:W3CDTF">2020-04-02T11:07:00Z</dcterms:modified>
</cp:coreProperties>
</file>